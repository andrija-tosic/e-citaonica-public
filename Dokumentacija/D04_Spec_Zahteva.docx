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BF49A" w14:textId="4BC0E23F" w:rsidR="003372D3" w:rsidRPr="003372D3" w:rsidRDefault="00D91B49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e-Čitaonica</w:t>
      </w:r>
    </w:p>
    <w:p w14:paraId="58A36098" w14:textId="66A6D1BD" w:rsidR="00206E1F" w:rsidRDefault="00D91B49" w:rsidP="003372D3">
      <w:pPr>
        <w:pStyle w:val="Title"/>
        <w:jc w:val="right"/>
        <w:rPr>
          <w:lang w:val="sr-Latn-CS"/>
        </w:rPr>
      </w:pPr>
      <w:bookmarkStart w:id="0" w:name="_Hlk98254132"/>
      <w:r>
        <w:rPr>
          <w:sz w:val="28"/>
          <w:lang w:val="sr-Latn-CS"/>
        </w:rPr>
        <w:t>Web aplikacija za studentsku saradnju, informisanje i pripremu ispita</w:t>
      </w:r>
      <w:bookmarkEnd w:id="0"/>
      <w:r w:rsidR="00206E1F" w:rsidRPr="003372D3">
        <w:rPr>
          <w:lang w:val="sr-Latn-CS"/>
        </w:rPr>
        <w:t xml:space="preserve"> </w:t>
      </w:r>
    </w:p>
    <w:p w14:paraId="28C9238B" w14:textId="77777777" w:rsidR="00D91B49" w:rsidRPr="00D91B49" w:rsidRDefault="00D91B49" w:rsidP="00D91B49">
      <w:pPr>
        <w:rPr>
          <w:lang w:val="sr-Latn-CS"/>
        </w:rPr>
      </w:pPr>
    </w:p>
    <w:p w14:paraId="0EBD7A18" w14:textId="77777777"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14:paraId="16019A27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56837CD2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0D58560A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10E977A1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 w14:paraId="0C52F8CA" w14:textId="77777777">
        <w:tc>
          <w:tcPr>
            <w:tcW w:w="2304" w:type="dxa"/>
          </w:tcPr>
          <w:p w14:paraId="679F2597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5F72045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341D92CA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14:paraId="6D951BA8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68745A5F" w14:textId="77777777">
        <w:tc>
          <w:tcPr>
            <w:tcW w:w="2304" w:type="dxa"/>
          </w:tcPr>
          <w:p w14:paraId="661F217E" w14:textId="5AD690F5" w:rsidR="003372D3" w:rsidRPr="003372D3" w:rsidRDefault="00D91B49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11.04.2022</w:t>
            </w:r>
          </w:p>
        </w:tc>
        <w:tc>
          <w:tcPr>
            <w:tcW w:w="1152" w:type="dxa"/>
          </w:tcPr>
          <w:p w14:paraId="5354BCE2" w14:textId="384C800F" w:rsidR="003372D3" w:rsidRPr="003372D3" w:rsidRDefault="00512D5B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74DF0955" w14:textId="77777777"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14:paraId="2B75FCEA" w14:textId="772ABC86" w:rsidR="003372D3" w:rsidRPr="003372D3" w:rsidRDefault="00512D5B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 xml:space="preserve">Andrija Tošić, Milica Rangelov, Stefan Stojadinović, Božidar Tošić </w:t>
            </w:r>
            <w:r w:rsidR="003372D3">
              <w:rPr>
                <w:lang w:val="sr-Latn-CS"/>
              </w:rPr>
              <w:t>Milan</w:t>
            </w:r>
          </w:p>
        </w:tc>
      </w:tr>
      <w:tr w:rsidR="003372D3" w:rsidRPr="003372D3" w14:paraId="01280775" w14:textId="77777777">
        <w:tc>
          <w:tcPr>
            <w:tcW w:w="2304" w:type="dxa"/>
          </w:tcPr>
          <w:p w14:paraId="52BBE5A6" w14:textId="1F638CBA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65E3CE" w14:textId="78D9AF22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18E108CA" w14:textId="476543D8"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0C1AF4A5" w14:textId="491A879F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173399AC" w14:textId="77777777">
        <w:tc>
          <w:tcPr>
            <w:tcW w:w="2304" w:type="dxa"/>
          </w:tcPr>
          <w:p w14:paraId="77B2B8B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E66356E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21C8B4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2C175C1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7CE3C910" w14:textId="77777777">
        <w:tc>
          <w:tcPr>
            <w:tcW w:w="2304" w:type="dxa"/>
          </w:tcPr>
          <w:p w14:paraId="319B1661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5B6583D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F63DD32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14:paraId="1529BA7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49A5567C" w14:textId="77777777" w:rsidR="00206E1F" w:rsidRPr="003372D3" w:rsidRDefault="00206E1F">
      <w:pPr>
        <w:rPr>
          <w:lang w:val="sr-Latn-CS"/>
        </w:rPr>
      </w:pPr>
    </w:p>
    <w:p w14:paraId="66F3ADA2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2421E9F6" w14:textId="686833D9" w:rsidR="0004199D" w:rsidRDefault="00206E1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04199D" w:rsidRPr="00EB133D">
        <w:rPr>
          <w:noProof/>
          <w:lang w:val="sr-Latn-CS"/>
        </w:rPr>
        <w:t>1.</w:t>
      </w:r>
      <w:r w:rsidR="0004199D"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="0004199D" w:rsidRPr="00EB133D">
        <w:rPr>
          <w:noProof/>
          <w:lang w:val="sr-Latn-CS"/>
        </w:rPr>
        <w:t>Cilj dokumenta</w:t>
      </w:r>
      <w:r w:rsidR="0004199D">
        <w:rPr>
          <w:noProof/>
        </w:rPr>
        <w:tab/>
      </w:r>
      <w:r w:rsidR="0004199D">
        <w:rPr>
          <w:noProof/>
        </w:rPr>
        <w:fldChar w:fldCharType="begin"/>
      </w:r>
      <w:r w:rsidR="0004199D">
        <w:rPr>
          <w:noProof/>
        </w:rPr>
        <w:instrText xml:space="preserve"> PAGEREF _Toc101118174 \h </w:instrText>
      </w:r>
      <w:r w:rsidR="0004199D">
        <w:rPr>
          <w:noProof/>
        </w:rPr>
      </w:r>
      <w:r w:rsidR="0004199D">
        <w:rPr>
          <w:noProof/>
        </w:rPr>
        <w:fldChar w:fldCharType="separate"/>
      </w:r>
      <w:r w:rsidR="0004199D">
        <w:rPr>
          <w:noProof/>
        </w:rPr>
        <w:t>5</w:t>
      </w:r>
      <w:r w:rsidR="0004199D">
        <w:rPr>
          <w:noProof/>
        </w:rPr>
        <w:fldChar w:fldCharType="end"/>
      </w:r>
    </w:p>
    <w:p w14:paraId="44195490" w14:textId="21AE1001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ACDFC1F" w14:textId="37F6E22D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B4DE2A3" w14:textId="1739B4F1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FC7BF4" w14:textId="27696F49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22C197A" w14:textId="6ED34192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5.1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Student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0DA555B" w14:textId="34AEC5CC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5.2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Profesor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3095D72" w14:textId="634BBF83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5.3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52D300" w14:textId="50DF3E80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975991D" w14:textId="0987C0D5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Registracija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F7FDFF4" w14:textId="4F26E1FD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Registracija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BF5534" w14:textId="7F84935A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Prijavljivanje e-mailom i lozinkom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2348341" w14:textId="2AADC3F4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Prijavljivanje putem single sign-on-a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39C4CE0" w14:textId="60CAB089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početne stranice aplikacije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E3DF54E" w14:textId="102FD6CA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stranica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9F8998F" w14:textId="2545DAAE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stranica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127F644" w14:textId="300D6559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blanketa sa stranice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651F5715" w14:textId="21AF0EB1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blanketa sa stranice predmeta po ispitnom roku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E5CAC4C" w14:textId="2A72417D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blanketa sa stranice predmeta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44AE07C" w14:textId="57F45401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blanketa sa stranice predmeta po tipu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0792DF13" w14:textId="68EBD612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zadataka i pitanja iz oblasti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28849034" w14:textId="2F405CCB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Pregled diskusija iz oblasti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09CEC7E" w14:textId="31FC0C57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Pretraga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1F2949D5" w14:textId="52125FD8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Pretraga studenata i profesora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E0242BB" w14:textId="2AAA9E36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Prijava neprikladnog sadržaja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07C6B074" w14:textId="6BB08651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Predlaganje rešenja zadatka ili odgovora na pitanje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_Toc101118199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C6C09EC" w14:textId="1CF3FEE2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Izmena predloga rešenja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07C598A3" w14:textId="0B550BE3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6.19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Brisanje predloga rešenja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427D64AE" w14:textId="32444707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Zahvaljivanje na odgovoru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F8C3B47" w14:textId="173A7177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Sastavljanje blanketa za vežbu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21CB0B5B" w14:textId="6CC35E27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Postavljanje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7F5F81" w14:textId="7B3BECED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Izmena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7F893F" w14:textId="174C28A3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Brisanje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71C0DDE5" w14:textId="2A456003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6.25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Prihvatanje odgovora na pitanje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0F0D9A40" w14:textId="687F5C75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6.26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Arhiviranje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17E33DA1" w14:textId="185470C2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6.27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Brisanje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03BFFBB2" w14:textId="4A1C5346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6.28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Arhiviranje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77278399" w14:textId="4CA1C17F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6.29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Postavljanje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1F07DAB" w14:textId="5E933552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6.30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Ažuriranje informacija o predmetima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211D0FA" w14:textId="103722E8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Podela predmeta po oblastima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408AE814" w14:textId="0D4F5C35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Potvrđivanje tačnosti odgovora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BF61844" w14:textId="7D6185A7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Provera znanja izradom blanketa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B0DA9BE" w14:textId="2E670B8C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Dodavanje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7635AAF9" w14:textId="00AE92FC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t>6.35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Brisanje predmeta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3ED0134" w14:textId="72247CCE" w:rsidR="0004199D" w:rsidRDefault="0004199D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RS"/>
        </w:rPr>
        <w:lastRenderedPageBreak/>
        <w:t>6.36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RS"/>
        </w:rPr>
        <w:t>Raspoređivanje profesora po predmetima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3653ED5A" w14:textId="12F13608" w:rsidR="0004199D" w:rsidRDefault="0004199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CC557C8" w14:textId="412FA110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7.1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49C57570" w14:textId="5B833820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7.2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3737251A" w14:textId="7384CAE2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7.3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599720FF" w14:textId="629C45D3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7.4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15D9CC94" w14:textId="0ACA1702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7.5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5F89F97E" w14:textId="7561E898" w:rsidR="0004199D" w:rsidRDefault="0004199D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 w:rsidRPr="00EB133D">
        <w:rPr>
          <w:noProof/>
          <w:lang w:val="sr-Latn-CS"/>
        </w:rPr>
        <w:t>7.6</w:t>
      </w:r>
      <w:r>
        <w:rPr>
          <w:rFonts w:asciiTheme="minorHAnsi" w:eastAsiaTheme="minorEastAsia" w:hAnsiTheme="minorHAnsi" w:cstheme="minorBidi"/>
          <w:noProof/>
          <w:sz w:val="22"/>
          <w:szCs w:val="22"/>
          <w:lang/>
        </w:rPr>
        <w:tab/>
      </w:r>
      <w:r w:rsidRPr="00EB133D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_Toc101118225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14:paraId="21039889" w14:textId="4B354BA9"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14:paraId="21FF73D9" w14:textId="77777777" w:rsidR="00206E1F" w:rsidRPr="003372D3" w:rsidRDefault="003372D3">
      <w:pPr>
        <w:pStyle w:val="Heading1"/>
        <w:rPr>
          <w:lang w:val="sr-Latn-CS"/>
        </w:rPr>
      </w:pPr>
      <w:bookmarkStart w:id="1" w:name="_Toc101118174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1"/>
    </w:p>
    <w:p w14:paraId="600C0886" w14:textId="650133A9"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 w:rsidR="00093C8D">
        <w:rPr>
          <w:lang w:val="sr-Latn-CS"/>
        </w:rPr>
        <w:t xml:space="preserve"> aplikacije e-Čitaonica</w:t>
      </w:r>
      <w:r>
        <w:rPr>
          <w:lang w:val="sr-Latn-CS"/>
        </w:rPr>
        <w:t>.</w:t>
      </w:r>
    </w:p>
    <w:p w14:paraId="48AFDB77" w14:textId="77777777" w:rsidR="00206E1F" w:rsidRPr="003372D3" w:rsidRDefault="003372D3">
      <w:pPr>
        <w:pStyle w:val="Heading1"/>
        <w:rPr>
          <w:lang w:val="sr-Latn-CS"/>
        </w:rPr>
      </w:pPr>
      <w:bookmarkStart w:id="2" w:name="_Toc101118175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2"/>
    </w:p>
    <w:p w14:paraId="1FA55093" w14:textId="5ED3C045" w:rsidR="00093C8D" w:rsidRDefault="00093C8D" w:rsidP="00093C8D">
      <w:pPr>
        <w:pStyle w:val="BodyText"/>
        <w:rPr>
          <w:lang w:val="sr-Latn-CS"/>
        </w:rPr>
      </w:pPr>
      <w:r>
        <w:rPr>
          <w:lang w:val="sr-Latn-CS"/>
        </w:rPr>
        <w:t>Dokument se odnosi na e-Čitaonic</w:t>
      </w:r>
      <w:r w:rsidR="00552551">
        <w:rPr>
          <w:lang w:val="sr-Latn-CS"/>
        </w:rPr>
        <w:t>a aplikaciju</w:t>
      </w:r>
      <w:r>
        <w:rPr>
          <w:lang w:val="sr-Latn-CS"/>
        </w:rPr>
        <w:t xml:space="preserve"> koj</w:t>
      </w:r>
      <w:r w:rsidR="00552551">
        <w:rPr>
          <w:lang w:val="sr-Latn-CS"/>
        </w:rPr>
        <w:t>a</w:t>
      </w:r>
      <w:r>
        <w:rPr>
          <w:lang w:val="sr-Latn-CS"/>
        </w:rPr>
        <w:t xml:space="preserve"> će biti razvijen</w:t>
      </w:r>
      <w:r w:rsidR="00552551">
        <w:rPr>
          <w:lang w:val="sr-Latn-CS"/>
        </w:rPr>
        <w:t>a</w:t>
      </w:r>
      <w:r>
        <w:rPr>
          <w:lang w:val="sr-Latn-CS"/>
        </w:rPr>
        <w:t xml:space="preserve"> od strane RST-a. E-Čitaonica predstavlja skraćenicu za w</w:t>
      </w:r>
      <w:r w:rsidRPr="004D3842">
        <w:rPr>
          <w:lang w:val="sr-Latn-CS"/>
        </w:rPr>
        <w:t xml:space="preserve">eb </w:t>
      </w:r>
      <w:r>
        <w:rPr>
          <w:lang w:val="sr-Latn-CS"/>
        </w:rPr>
        <w:t>aplikaciju</w:t>
      </w:r>
      <w:r w:rsidRPr="004D3842">
        <w:rPr>
          <w:lang w:val="sr-Latn-CS"/>
        </w:rPr>
        <w:t xml:space="preserve"> za studentsku saradnju, informisanje i pripremu ispita</w:t>
      </w:r>
      <w:r>
        <w:rPr>
          <w:lang w:val="sr-Latn-CS"/>
        </w:rPr>
        <w:t xml:space="preserve">. </w:t>
      </w:r>
      <w:r w:rsidRPr="005E458A">
        <w:rPr>
          <w:lang w:val="sr-Latn-CS"/>
        </w:rPr>
        <w:t>Namena sistema je efikasno podsticanje diskusije između studenata, nadgledanje njihovo</w:t>
      </w:r>
      <w:r>
        <w:rPr>
          <w:lang w:val="sr-Latn-CS"/>
        </w:rPr>
        <w:t>g</w:t>
      </w:r>
      <w:r w:rsidRPr="005E458A">
        <w:rPr>
          <w:lang w:val="sr-Latn-CS"/>
        </w:rPr>
        <w:t xml:space="preserve"> napretka i unapređivanje načina studiranja, učenja i testiranja znanja.</w:t>
      </w:r>
    </w:p>
    <w:p w14:paraId="4DA67915" w14:textId="77777777" w:rsidR="00206E1F" w:rsidRPr="003372D3" w:rsidRDefault="003372D3">
      <w:pPr>
        <w:pStyle w:val="Heading1"/>
        <w:rPr>
          <w:lang w:val="sr-Latn-CS"/>
        </w:rPr>
      </w:pPr>
      <w:bookmarkStart w:id="3" w:name="_Toc101118176"/>
      <w:r>
        <w:rPr>
          <w:lang w:val="sr-Latn-CS"/>
        </w:rPr>
        <w:t>Reference</w:t>
      </w:r>
      <w:bookmarkEnd w:id="3"/>
    </w:p>
    <w:p w14:paraId="06800196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77C97AA1" w14:textId="6F9BC596" w:rsidR="00DE518F" w:rsidRDefault="00093C8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E-Čitaonica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RST-e-Čitaonica</w:t>
      </w:r>
      <w:r w:rsidR="00DE518F" w:rsidRPr="006F61C6">
        <w:rPr>
          <w:lang w:val="sr-Latn-CS"/>
        </w:rPr>
        <w:t>, V1.</w:t>
      </w:r>
      <w:r>
        <w:rPr>
          <w:lang w:val="sr-Latn-CS"/>
        </w:rPr>
        <w:t>1</w:t>
      </w:r>
      <w:r w:rsidR="00DE518F">
        <w:rPr>
          <w:lang w:val="sr-Latn-CS"/>
        </w:rPr>
        <w:t xml:space="preserve">, </w:t>
      </w:r>
      <w:r>
        <w:rPr>
          <w:lang w:val="sr-Latn-CS"/>
        </w:rPr>
        <w:t>2022</w:t>
      </w:r>
      <w:r w:rsidR="00DE518F" w:rsidRPr="006F61C6">
        <w:rPr>
          <w:lang w:val="sr-Latn-CS"/>
        </w:rPr>
        <w:t>,</w:t>
      </w:r>
      <w:r>
        <w:rPr>
          <w:lang w:val="sr-Latn-CS"/>
        </w:rPr>
        <w:t xml:space="preserve"> RST</w:t>
      </w:r>
      <w:r w:rsidR="00DE518F" w:rsidRPr="006F61C6">
        <w:rPr>
          <w:lang w:val="sr-Latn-CS"/>
        </w:rPr>
        <w:t>.</w:t>
      </w:r>
    </w:p>
    <w:p w14:paraId="077279F6" w14:textId="17EE2D22" w:rsidR="00DE518F" w:rsidRPr="006F61C6" w:rsidRDefault="00093C8D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E-Čitaonica </w:t>
      </w:r>
      <w:r w:rsidR="00DE518F">
        <w:rPr>
          <w:lang w:val="sr-Latn-CS"/>
        </w:rPr>
        <w:t>– Planirani raspored aktivnosti na projektu, V1.0, 20</w:t>
      </w:r>
      <w:r>
        <w:rPr>
          <w:lang w:val="sr-Latn-CS"/>
        </w:rPr>
        <w:t>22</w:t>
      </w:r>
      <w:r w:rsidR="00DE518F">
        <w:rPr>
          <w:lang w:val="sr-Latn-CS"/>
        </w:rPr>
        <w:t>,</w:t>
      </w:r>
      <w:r w:rsidR="009C2D4B">
        <w:rPr>
          <w:lang w:val="sr-Latn-CS"/>
        </w:rPr>
        <w:t xml:space="preserve"> </w:t>
      </w:r>
      <w:r>
        <w:rPr>
          <w:lang w:val="sr-Latn-CS"/>
        </w:rPr>
        <w:t>RST</w:t>
      </w:r>
      <w:r w:rsidR="00DE518F">
        <w:rPr>
          <w:lang w:val="sr-Latn-CS"/>
        </w:rPr>
        <w:t>.</w:t>
      </w:r>
    </w:p>
    <w:p w14:paraId="4DBD956D" w14:textId="29F7D129" w:rsidR="00DE518F" w:rsidRDefault="008968D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E-Čitaonica </w:t>
      </w:r>
      <w:r w:rsidR="00DE518F">
        <w:rPr>
          <w:lang w:val="sr-Latn-CS"/>
        </w:rPr>
        <w:t>– Plan realizacije projekta, V1.0, 20</w:t>
      </w:r>
      <w:r>
        <w:rPr>
          <w:lang w:val="sr-Latn-CS"/>
        </w:rPr>
        <w:t>22</w:t>
      </w:r>
      <w:r w:rsidR="00DE518F">
        <w:rPr>
          <w:lang w:val="sr-Latn-CS"/>
        </w:rPr>
        <w:t>,</w:t>
      </w:r>
      <w:r w:rsidR="009C2D4B">
        <w:rPr>
          <w:lang w:val="sr-Latn-CS"/>
        </w:rPr>
        <w:t xml:space="preserve"> RST</w:t>
      </w:r>
      <w:r w:rsidR="00DE518F">
        <w:rPr>
          <w:lang w:val="sr-Latn-CS"/>
        </w:rPr>
        <w:t>.</w:t>
      </w:r>
    </w:p>
    <w:p w14:paraId="7D1A663D" w14:textId="68128699" w:rsidR="00397DD2" w:rsidRDefault="008968D0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E-Čitaonica </w:t>
      </w:r>
      <w:r w:rsidR="00397DD2">
        <w:rPr>
          <w:lang w:val="sr-Latn-CS"/>
        </w:rPr>
        <w:t>– Vizija sistema, V1.0, 20</w:t>
      </w:r>
      <w:r>
        <w:rPr>
          <w:lang w:val="sr-Latn-CS"/>
        </w:rPr>
        <w:t>22</w:t>
      </w:r>
      <w:r w:rsidR="00397DD2">
        <w:rPr>
          <w:lang w:val="sr-Latn-CS"/>
        </w:rPr>
        <w:t>,</w:t>
      </w:r>
      <w:r w:rsidR="009C2D4B">
        <w:rPr>
          <w:lang w:val="sr-Latn-CS"/>
        </w:rPr>
        <w:t xml:space="preserve"> RST</w:t>
      </w:r>
      <w:r w:rsidR="00397DD2">
        <w:rPr>
          <w:lang w:val="sr-Latn-CS"/>
        </w:rPr>
        <w:t>.</w:t>
      </w:r>
    </w:p>
    <w:p w14:paraId="78D124B9" w14:textId="77777777" w:rsidR="00206E1F" w:rsidRDefault="006E5E1D" w:rsidP="006E5E1D">
      <w:pPr>
        <w:pStyle w:val="Heading1"/>
        <w:rPr>
          <w:lang w:val="sr-Latn-CS"/>
        </w:rPr>
      </w:pPr>
      <w:bookmarkStart w:id="4" w:name="_Toc101118177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4"/>
    </w:p>
    <w:p w14:paraId="0A7AC313" w14:textId="7D4ACF7E"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</w:t>
      </w:r>
      <w:r w:rsidR="001E2BAD">
        <w:rPr>
          <w:lang w:val="sr-Latn-CS"/>
        </w:rPr>
        <w:t xml:space="preserve"> e-Čitaonica</w:t>
      </w:r>
      <w:r w:rsidR="00E177E4">
        <w:rPr>
          <w:lang w:val="sr-Latn-CS"/>
        </w:rPr>
        <w:t xml:space="preserve"> </w:t>
      </w:r>
      <w:r w:rsidR="001E2BAD">
        <w:rPr>
          <w:lang w:val="sr-Latn-CS"/>
        </w:rPr>
        <w:t xml:space="preserve">aplikacije </w:t>
      </w:r>
      <w:r w:rsidR="00E177E4">
        <w:rPr>
          <w:lang w:val="sr-Latn-CS"/>
        </w:rPr>
        <w:t>prikazan je na sledećoj slici:</w:t>
      </w:r>
    </w:p>
    <w:p w14:paraId="229A58BE" w14:textId="42A493AB" w:rsidR="0020422A" w:rsidRDefault="00C368E9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48ADE417" wp14:editId="60CAA914">
            <wp:extent cx="5155271" cy="34676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271" cy="3467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B2447" w14:textId="5197498C"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>Slučajevi korišćenja</w:t>
      </w:r>
      <w:r w:rsidR="00C368E9">
        <w:rPr>
          <w:lang w:val="sr-Latn-CS"/>
        </w:rPr>
        <w:t xml:space="preserve"> </w:t>
      </w:r>
      <w:r w:rsidR="00C368E9">
        <w:rPr>
          <w:i/>
          <w:iCs/>
          <w:lang w:val="sr-Latn-CS"/>
        </w:rPr>
        <w:t>moderacija sadržaja</w:t>
      </w:r>
      <w:r w:rsidR="0036733F">
        <w:rPr>
          <w:lang w:val="sr-Latn-CS"/>
        </w:rPr>
        <w:t>,</w:t>
      </w:r>
      <w:r w:rsidR="00C368E9">
        <w:rPr>
          <w:lang w:val="sr-Latn-CS"/>
        </w:rPr>
        <w:t xml:space="preserve"> </w:t>
      </w:r>
      <w:r w:rsidR="00C368E9">
        <w:rPr>
          <w:i/>
          <w:iCs/>
          <w:lang w:val="sr-Latn-CS"/>
        </w:rPr>
        <w:t>pregled stranica</w:t>
      </w:r>
      <w:r w:rsidRPr="00962138">
        <w:rPr>
          <w:i/>
          <w:iCs/>
          <w:lang w:val="sr-Latn-CS"/>
        </w:rPr>
        <w:t xml:space="preserve">, </w:t>
      </w:r>
      <w:r w:rsidR="00C368E9">
        <w:rPr>
          <w:i/>
          <w:iCs/>
          <w:lang w:val="sr-Latn-CS"/>
        </w:rPr>
        <w:t>učestvovanje u diskusijama</w:t>
      </w:r>
      <w:r w:rsidR="0036733F">
        <w:rPr>
          <w:i/>
          <w:iCs/>
          <w:lang w:val="sr-Latn-CS"/>
        </w:rPr>
        <w:t xml:space="preserve"> </w:t>
      </w:r>
      <w:r w:rsidR="0036733F">
        <w:rPr>
          <w:lang w:val="sr-Latn-CS"/>
        </w:rPr>
        <w:t xml:space="preserve">i </w:t>
      </w:r>
      <w:r w:rsidR="00C368E9">
        <w:rPr>
          <w:i/>
          <w:iCs/>
          <w:lang w:val="sr-Latn-CS"/>
        </w:rPr>
        <w:t>pretraga</w:t>
      </w:r>
      <w:r w:rsidR="0036733F"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obuhvataju složenije radnje koje se mogu razložiti </w:t>
      </w:r>
      <w:r w:rsidR="006E5E1D">
        <w:rPr>
          <w:lang w:val="sr-Latn-CS"/>
        </w:rPr>
        <w:t>dalje na pojedinačne slučajeve korišćenja.</w:t>
      </w:r>
    </w:p>
    <w:p w14:paraId="5BBB748F" w14:textId="46D492DA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C368E9">
        <w:rPr>
          <w:lang w:val="sr-Latn-CS"/>
        </w:rPr>
        <w:t xml:space="preserve"> </w:t>
      </w:r>
      <w:r w:rsidR="00C368E9">
        <w:rPr>
          <w:i/>
          <w:iCs/>
          <w:lang w:val="sr-Latn-CS"/>
        </w:rPr>
        <w:t>moderacija sadržaja</w:t>
      </w:r>
      <w:r>
        <w:rPr>
          <w:lang w:val="sr-Latn-CS"/>
        </w:rPr>
        <w:t xml:space="preserve"> je prikazan na sledećoj slici:</w:t>
      </w:r>
    </w:p>
    <w:p w14:paraId="417377B4" w14:textId="2E662C77" w:rsidR="00962138" w:rsidRDefault="00C368E9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 wp14:anchorId="60E2A7FB" wp14:editId="00C3915C">
            <wp:extent cx="5181600" cy="1981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99" cy="198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4017F" w14:textId="4EB89497"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="00C368E9">
        <w:rPr>
          <w:i/>
          <w:iCs/>
          <w:lang w:val="sr-Latn-CS"/>
        </w:rPr>
        <w:t xml:space="preserve">pregled stranica </w:t>
      </w:r>
      <w:r>
        <w:rPr>
          <w:lang w:val="sr-Latn-CS"/>
        </w:rPr>
        <w:t>je prikazan na sledećoj slici:</w:t>
      </w:r>
    </w:p>
    <w:p w14:paraId="67BCACF7" w14:textId="4120225F" w:rsidR="0036733F" w:rsidRDefault="00C368E9" w:rsidP="00F956B0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57A45C56" wp14:editId="2B605CB1">
            <wp:extent cx="5287348" cy="182140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348" cy="1821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28B63" w14:textId="77777777" w:rsidR="0036733F" w:rsidRDefault="0036733F" w:rsidP="009458D3">
      <w:pPr>
        <w:pStyle w:val="BodyText"/>
        <w:rPr>
          <w:lang w:val="sr-Latn-CS"/>
        </w:rPr>
      </w:pPr>
    </w:p>
    <w:p w14:paraId="2587F6CA" w14:textId="4C4469FA"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>Detaljni UML dijagram za slučaj korišćenja</w:t>
      </w:r>
      <w:r w:rsidR="00C368E9">
        <w:rPr>
          <w:lang w:val="sr-Latn-CS"/>
        </w:rPr>
        <w:t xml:space="preserve"> </w:t>
      </w:r>
      <w:r w:rsidR="00C368E9">
        <w:rPr>
          <w:i/>
          <w:iCs/>
          <w:lang w:val="sr-Latn-CS"/>
        </w:rPr>
        <w:t>učestvovanje u diskusijama</w:t>
      </w:r>
      <w:r>
        <w:rPr>
          <w:lang w:val="sr-Latn-CS"/>
        </w:rPr>
        <w:t xml:space="preserve"> je prikazan na sledećoj slici:</w:t>
      </w:r>
    </w:p>
    <w:p w14:paraId="495DD869" w14:textId="45CF6BCA" w:rsidR="0036733F" w:rsidRDefault="0036733F" w:rsidP="009458D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35EFA37A" wp14:editId="3EFF4F46">
            <wp:extent cx="5274310" cy="2317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625" cy="2319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4B09A" w14:textId="77777777" w:rsidR="00F956B0" w:rsidRDefault="00F956B0" w:rsidP="0036733F">
      <w:pPr>
        <w:pStyle w:val="BodyText"/>
        <w:rPr>
          <w:lang w:val="sr-Latn-CS"/>
        </w:rPr>
      </w:pPr>
    </w:p>
    <w:p w14:paraId="333A90C5" w14:textId="77777777" w:rsidR="00F956B0" w:rsidRDefault="00F956B0" w:rsidP="0036733F">
      <w:pPr>
        <w:pStyle w:val="BodyText"/>
        <w:rPr>
          <w:lang w:val="sr-Latn-CS"/>
        </w:rPr>
      </w:pPr>
    </w:p>
    <w:p w14:paraId="26763685" w14:textId="77777777" w:rsidR="00F956B0" w:rsidRDefault="00F956B0" w:rsidP="0036733F">
      <w:pPr>
        <w:pStyle w:val="BodyText"/>
        <w:rPr>
          <w:lang w:val="sr-Latn-CS"/>
        </w:rPr>
      </w:pPr>
    </w:p>
    <w:p w14:paraId="1251ECA2" w14:textId="77777777" w:rsidR="00F956B0" w:rsidRDefault="00F956B0" w:rsidP="0036733F">
      <w:pPr>
        <w:pStyle w:val="BodyText"/>
        <w:rPr>
          <w:lang w:val="sr-Latn-CS"/>
        </w:rPr>
      </w:pPr>
    </w:p>
    <w:p w14:paraId="3E280278" w14:textId="20164B42" w:rsidR="0036733F" w:rsidRDefault="0036733F" w:rsidP="0036733F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Detaljni UML dijagram za slučaj korišćenja </w:t>
      </w:r>
      <w:r>
        <w:rPr>
          <w:i/>
          <w:iCs/>
          <w:lang w:val="sr-Latn-CS"/>
        </w:rPr>
        <w:t>pretraga</w:t>
      </w:r>
      <w:r>
        <w:rPr>
          <w:lang w:val="sr-Latn-CS"/>
        </w:rPr>
        <w:t xml:space="preserve"> je prikazan na sledećoj slici:</w:t>
      </w:r>
    </w:p>
    <w:p w14:paraId="4166F77B" w14:textId="34B015E7" w:rsidR="0036733F" w:rsidRDefault="00EC7BBB" w:rsidP="009458D3">
      <w:pPr>
        <w:pStyle w:val="BodyText"/>
        <w:rPr>
          <w:lang w:val="sr-Latn-CS"/>
        </w:rPr>
      </w:pPr>
      <w:r>
        <w:rPr>
          <w:noProof/>
          <w:lang w:val="sr-Latn-CS"/>
        </w:rPr>
        <w:drawing>
          <wp:inline distT="0" distB="0" distL="0" distR="0" wp14:anchorId="5ACBC40C" wp14:editId="08BCE402">
            <wp:extent cx="5260747" cy="1720712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747" cy="1720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35848" w14:textId="7A951DC3" w:rsidR="009458D3" w:rsidRDefault="009458D3" w:rsidP="004E4574">
      <w:pPr>
        <w:pStyle w:val="BodyText"/>
        <w:rPr>
          <w:lang w:val="sr-Latn-CS"/>
        </w:rPr>
      </w:pPr>
    </w:p>
    <w:p w14:paraId="3D2EA523" w14:textId="77777777" w:rsidR="006E5E1D" w:rsidRDefault="006E5E1D" w:rsidP="006E5E1D">
      <w:pPr>
        <w:pStyle w:val="Heading1"/>
        <w:rPr>
          <w:lang w:val="sr-Latn-CS"/>
        </w:rPr>
      </w:pPr>
      <w:bookmarkStart w:id="5" w:name="_Toc101118178"/>
      <w:r>
        <w:rPr>
          <w:lang w:val="sr-Latn-CS"/>
        </w:rPr>
        <w:t>Profili korisnika</w:t>
      </w:r>
      <w:bookmarkEnd w:id="5"/>
    </w:p>
    <w:p w14:paraId="4182079B" w14:textId="4F6BB33F"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</w:t>
      </w:r>
      <w:r w:rsidR="00273ED9">
        <w:rPr>
          <w:lang w:val="sr-Latn-CS"/>
        </w:rPr>
        <w:t>aplikacije</w:t>
      </w:r>
      <w:r>
        <w:rPr>
          <w:lang w:val="sr-Latn-CS"/>
        </w:rPr>
        <w:t xml:space="preserve"> </w:t>
      </w:r>
      <w:r w:rsidR="00273ED9">
        <w:rPr>
          <w:lang w:val="sr-Latn-CS"/>
        </w:rPr>
        <w:t>e-Čitaonica</w:t>
      </w:r>
      <w:r>
        <w:rPr>
          <w:lang w:val="sr-Latn-CS"/>
        </w:rPr>
        <w:t>:</w:t>
      </w:r>
    </w:p>
    <w:p w14:paraId="346AA19F" w14:textId="5E116346" w:rsidR="006E5E1D" w:rsidRPr="003372D3" w:rsidRDefault="00506F87" w:rsidP="006E5E1D">
      <w:pPr>
        <w:pStyle w:val="Heading2"/>
        <w:rPr>
          <w:lang w:val="sr-Latn-CS"/>
        </w:rPr>
      </w:pPr>
      <w:bookmarkStart w:id="6" w:name="_Toc101118179"/>
      <w:r>
        <w:rPr>
          <w:lang w:val="sr-Latn-CS"/>
        </w:rPr>
        <w:t>Student</w:t>
      </w:r>
      <w:bookmarkEnd w:id="6"/>
    </w:p>
    <w:p w14:paraId="456D4FB1" w14:textId="1405EB86" w:rsidR="00A77518" w:rsidRDefault="00506F87" w:rsidP="00145EA7">
      <w:pPr>
        <w:pStyle w:val="BodyText"/>
        <w:rPr>
          <w:lang w:val="sr-Latn-CS"/>
        </w:rPr>
      </w:pPr>
      <w:r>
        <w:rPr>
          <w:lang w:val="sr-Latn-CS"/>
        </w:rPr>
        <w:t xml:space="preserve">Student </w:t>
      </w:r>
      <w:r w:rsidR="0020422A">
        <w:rPr>
          <w:lang w:val="sr-Latn-CS"/>
        </w:rPr>
        <w:t xml:space="preserve">je osnovni </w:t>
      </w:r>
      <w:r w:rsidR="004E4574">
        <w:rPr>
          <w:lang w:val="sr-Latn-CS"/>
        </w:rPr>
        <w:t>profil</w:t>
      </w:r>
      <w:r w:rsidR="0020422A">
        <w:rPr>
          <w:lang w:val="sr-Latn-CS"/>
        </w:rPr>
        <w:t xml:space="preserve"> korisnika </w:t>
      </w:r>
      <w:r w:rsidR="00885A38" w:rsidRPr="00145EA7">
        <w:rPr>
          <w:lang w:val="sr-Latn-CS"/>
        </w:rPr>
        <w:t>sa najmanjim skupom funkcionalnosti na raspolaganju</w:t>
      </w:r>
      <w:r w:rsidR="00885A38">
        <w:rPr>
          <w:lang w:val="sr-Latn-CS"/>
        </w:rPr>
        <w:t>.</w:t>
      </w:r>
      <w:r w:rsidR="00A77518">
        <w:rPr>
          <w:lang w:val="sr-Latn-CS"/>
        </w:rPr>
        <w:t xml:space="preserve"> Imaju mogućnost postavljanja novih pitanja i</w:t>
      </w:r>
      <w:r w:rsidR="00A22414">
        <w:rPr>
          <w:lang w:val="sr-Latn-CS"/>
        </w:rPr>
        <w:t xml:space="preserve"> </w:t>
      </w:r>
      <w:r w:rsidR="00A77518">
        <w:rPr>
          <w:lang w:val="sr-Latn-CS"/>
        </w:rPr>
        <w:t>rešavanja postojećih nedoumica</w:t>
      </w:r>
      <w:r w:rsidR="00DA0B8B">
        <w:rPr>
          <w:lang w:val="sr-Latn-CS"/>
        </w:rPr>
        <w:t>, pitanja i zadataka</w:t>
      </w:r>
      <w:r w:rsidR="00A77518">
        <w:rPr>
          <w:lang w:val="sr-Latn-CS"/>
        </w:rPr>
        <w:t xml:space="preserve"> iskazivanjem sopstvenog mišljenja</w:t>
      </w:r>
      <w:r w:rsidR="00682BC2">
        <w:rPr>
          <w:lang w:val="sr-Latn-CS"/>
        </w:rPr>
        <w:t xml:space="preserve"> i predlaganjem rešenja</w:t>
      </w:r>
      <w:r w:rsidR="00D27246">
        <w:rPr>
          <w:lang w:val="sr-Latn-CS"/>
        </w:rPr>
        <w:t>.</w:t>
      </w:r>
      <w:r w:rsidR="00A77518">
        <w:rPr>
          <w:lang w:val="sr-Latn-CS"/>
        </w:rPr>
        <w:t xml:space="preserve"> Studentima je pružena mogućnost testiranja </w:t>
      </w:r>
      <w:r w:rsidR="00D2587D">
        <w:rPr>
          <w:lang w:val="sr-Latn-CS"/>
        </w:rPr>
        <w:t>stečenog</w:t>
      </w:r>
      <w:r w:rsidR="00A77518">
        <w:rPr>
          <w:lang w:val="sr-Latn-CS"/>
        </w:rPr>
        <w:t xml:space="preserve"> znanja</w:t>
      </w:r>
      <w:r w:rsidR="00B25B6F">
        <w:rPr>
          <w:lang w:val="sr-Latn-CS"/>
        </w:rPr>
        <w:t xml:space="preserve"> rešavanjem blanketa</w:t>
      </w:r>
      <w:r w:rsidR="00A77518">
        <w:rPr>
          <w:lang w:val="sr-Latn-CS"/>
        </w:rPr>
        <w:t xml:space="preserve"> i pregledanjem postojećih zadata</w:t>
      </w:r>
      <w:r w:rsidR="00B25B6F">
        <w:rPr>
          <w:lang w:val="sr-Latn-CS"/>
        </w:rPr>
        <w:t>ka</w:t>
      </w:r>
      <w:r w:rsidR="00A77518">
        <w:rPr>
          <w:lang w:val="sr-Latn-CS"/>
        </w:rPr>
        <w:t xml:space="preserve"> i rešenja, ali da bi </w:t>
      </w:r>
      <w:r w:rsidR="00D2587D">
        <w:rPr>
          <w:lang w:val="sr-Latn-CS"/>
        </w:rPr>
        <w:t>imali</w:t>
      </w:r>
      <w:r w:rsidR="00A77518">
        <w:rPr>
          <w:lang w:val="sr-Latn-CS"/>
        </w:rPr>
        <w:t xml:space="preserve"> pristup zadatom sadržaju neo</w:t>
      </w:r>
      <w:r w:rsidR="00D2587D">
        <w:rPr>
          <w:lang w:val="sr-Latn-CS"/>
        </w:rPr>
        <w:t>p</w:t>
      </w:r>
      <w:r w:rsidR="00A77518">
        <w:rPr>
          <w:lang w:val="sr-Latn-CS"/>
        </w:rPr>
        <w:t>hodn</w:t>
      </w:r>
      <w:r w:rsidR="00D2587D">
        <w:rPr>
          <w:lang w:val="sr-Latn-CS"/>
        </w:rPr>
        <w:t xml:space="preserve">o je njihovo </w:t>
      </w:r>
      <w:r w:rsidR="00A77518">
        <w:rPr>
          <w:lang w:val="sr-Latn-CS"/>
        </w:rPr>
        <w:t>prijavljivanje na aplikaciju</w:t>
      </w:r>
      <w:r w:rsidR="00D2587D">
        <w:rPr>
          <w:lang w:val="sr-Latn-CS"/>
        </w:rPr>
        <w:t xml:space="preserve"> korišćenjem </w:t>
      </w:r>
      <w:r w:rsidR="008D5577">
        <w:rPr>
          <w:lang w:val="sr-Latn-CS"/>
        </w:rPr>
        <w:t>fakultetskog</w:t>
      </w:r>
      <w:r w:rsidR="00A77518">
        <w:rPr>
          <w:lang w:val="sr-Latn-CS"/>
        </w:rPr>
        <w:t xml:space="preserve"> naloga. </w:t>
      </w:r>
    </w:p>
    <w:p w14:paraId="67783619" w14:textId="58C380B5" w:rsidR="006E5E1D" w:rsidRDefault="00506F87" w:rsidP="006E5E1D">
      <w:pPr>
        <w:pStyle w:val="Heading2"/>
        <w:rPr>
          <w:lang w:val="sr-Latn-CS"/>
        </w:rPr>
      </w:pPr>
      <w:bookmarkStart w:id="7" w:name="_Toc101118180"/>
      <w:r>
        <w:rPr>
          <w:lang w:val="sr-Latn-CS"/>
        </w:rPr>
        <w:t>Profesor</w:t>
      </w:r>
      <w:bookmarkEnd w:id="7"/>
    </w:p>
    <w:p w14:paraId="6CE9C433" w14:textId="1F300D50" w:rsidR="00C86643" w:rsidRDefault="00D2587D" w:rsidP="00D2587D">
      <w:pPr>
        <w:ind w:left="720"/>
        <w:rPr>
          <w:lang w:val="sr-Latn-CS"/>
        </w:rPr>
      </w:pPr>
      <w:r>
        <w:rPr>
          <w:lang w:val="sr-Latn-CS"/>
        </w:rPr>
        <w:t>Profesor je profil korisnika koji obuhvata sve predavače jednog fakulteta.</w:t>
      </w:r>
      <w:r w:rsidR="008E42A0">
        <w:rPr>
          <w:lang w:val="sr-Latn-CS"/>
        </w:rPr>
        <w:t xml:space="preserve"> Između profesora i studenta postoji veza generalizacije zato što profesor ima pravo da se uključuje u diskusije isto kao i student, i </w:t>
      </w:r>
      <w:r w:rsidR="00AB3ECC">
        <w:rPr>
          <w:lang w:val="sr-Latn-CS"/>
        </w:rPr>
        <w:t xml:space="preserve">ponekad </w:t>
      </w:r>
      <w:r w:rsidR="008E42A0">
        <w:rPr>
          <w:lang w:val="sr-Latn-CS"/>
        </w:rPr>
        <w:t>treba da se stavi</w:t>
      </w:r>
      <w:r w:rsidR="00AB3ECC">
        <w:rPr>
          <w:lang w:val="sr-Latn-CS"/>
        </w:rPr>
        <w:t xml:space="preserve"> </w:t>
      </w:r>
      <w:r w:rsidR="008E42A0">
        <w:rPr>
          <w:lang w:val="sr-Latn-CS"/>
        </w:rPr>
        <w:t>u ulogu studenta.</w:t>
      </w:r>
      <w:r>
        <w:rPr>
          <w:lang w:val="sr-Latn-CS"/>
        </w:rPr>
        <w:t xml:space="preserve"> Glavna veza između studenata i profesora ogleda se u njihovoj saradnji za adekvatni predmet sa mogućnošću uključivanja profesora u studentske diskusije i označavanja tačnih odgovora i pre</w:t>
      </w:r>
      <w:r w:rsidR="00B25B6F">
        <w:rPr>
          <w:lang w:val="sr-Latn-CS"/>
        </w:rPr>
        <w:t>t</w:t>
      </w:r>
      <w:r>
        <w:rPr>
          <w:lang w:val="sr-Latn-CS"/>
        </w:rPr>
        <w:t>postavki. Pored toga, profesoru je pružena sposobnost nadgledanja aktivnosti studenata i njihovog napretka</w:t>
      </w:r>
      <w:r w:rsidR="00C86643">
        <w:rPr>
          <w:lang w:val="sr-Latn-CS"/>
        </w:rPr>
        <w:t xml:space="preserve"> </w:t>
      </w:r>
      <w:r w:rsidR="00B25B6F">
        <w:rPr>
          <w:lang w:val="sr-Latn-CS"/>
        </w:rPr>
        <w:t xml:space="preserve">u </w:t>
      </w:r>
      <w:r w:rsidR="00C86643">
        <w:rPr>
          <w:lang w:val="sr-Latn-CS"/>
        </w:rPr>
        <w:t>savladavanj</w:t>
      </w:r>
      <w:r w:rsidR="00B46085">
        <w:rPr>
          <w:lang w:val="sr-Latn-CS"/>
        </w:rPr>
        <w:t>u</w:t>
      </w:r>
      <w:r w:rsidR="00C86643">
        <w:rPr>
          <w:lang w:val="sr-Latn-CS"/>
        </w:rPr>
        <w:t xml:space="preserve"> gradiva</w:t>
      </w:r>
      <w:r w:rsidR="00B25B6F">
        <w:rPr>
          <w:lang w:val="sr-Latn-CS"/>
        </w:rPr>
        <w:t>.</w:t>
      </w:r>
    </w:p>
    <w:p w14:paraId="5F2D87C1" w14:textId="5DC5CF42" w:rsidR="00D2587D" w:rsidRPr="00D2587D" w:rsidRDefault="00C86643" w:rsidP="00D2587D">
      <w:pPr>
        <w:ind w:left="720"/>
        <w:rPr>
          <w:lang w:val="sr-Latn-CS"/>
        </w:rPr>
      </w:pPr>
      <w:r>
        <w:rPr>
          <w:lang w:val="sr-Latn-CS"/>
        </w:rPr>
        <w:t xml:space="preserve">Svakom od profesora obezbeđen je zaseban nalog koji </w:t>
      </w:r>
      <w:r w:rsidR="00747E1F">
        <w:rPr>
          <w:lang w:val="sr-Latn-CS"/>
        </w:rPr>
        <w:t xml:space="preserve">mu </w:t>
      </w:r>
      <w:r>
        <w:rPr>
          <w:lang w:val="sr-Latn-CS"/>
        </w:rPr>
        <w:t xml:space="preserve">omogućava uvid u postojeću statistiku i unos izmena </w:t>
      </w:r>
      <w:r w:rsidR="006D28CB">
        <w:rPr>
          <w:lang w:val="sr-Latn-CS"/>
        </w:rPr>
        <w:t xml:space="preserve">i moderaciju </w:t>
      </w:r>
      <w:r>
        <w:rPr>
          <w:lang w:val="sr-Latn-CS"/>
        </w:rPr>
        <w:t>na stranici njihovog predmeta.</w:t>
      </w:r>
    </w:p>
    <w:p w14:paraId="09C05E30" w14:textId="5A124322"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 xml:space="preserve"> </w:t>
      </w:r>
    </w:p>
    <w:p w14:paraId="7E5D1076" w14:textId="77777777" w:rsidR="006E5E1D" w:rsidRPr="003372D3" w:rsidRDefault="006E5E1D" w:rsidP="006E5E1D">
      <w:pPr>
        <w:pStyle w:val="Heading2"/>
        <w:rPr>
          <w:lang w:val="sr-Latn-CS"/>
        </w:rPr>
      </w:pPr>
      <w:bookmarkStart w:id="8" w:name="_Toc101118181"/>
      <w:r>
        <w:rPr>
          <w:lang w:val="sr-Latn-CS"/>
        </w:rPr>
        <w:t>Administrator</w:t>
      </w:r>
      <w:bookmarkEnd w:id="8"/>
    </w:p>
    <w:p w14:paraId="534D7661" w14:textId="6CC393B0"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 xml:space="preserve">Administrator je specijalni profil korisnika koji ima pristup svim funkcionalnostima </w:t>
      </w:r>
      <w:r w:rsidR="00C86643">
        <w:rPr>
          <w:lang w:val="sr-Latn-CS"/>
        </w:rPr>
        <w:t>aplikacije</w:t>
      </w:r>
      <w:r>
        <w:rPr>
          <w:lang w:val="sr-Latn-CS"/>
        </w:rPr>
        <w:t xml:space="preserve">, tj. može se naći u ulozi bilo kog korisnika </w:t>
      </w:r>
      <w:r w:rsidR="00C86643">
        <w:rPr>
          <w:lang w:val="sr-Latn-CS"/>
        </w:rPr>
        <w:t>aplikacije</w:t>
      </w:r>
      <w:r>
        <w:rPr>
          <w:lang w:val="sr-Latn-CS"/>
        </w:rPr>
        <w:t>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</w:t>
      </w:r>
      <w:r w:rsidR="00C86643">
        <w:rPr>
          <w:lang w:val="sr-Latn-CS"/>
        </w:rPr>
        <w:t xml:space="preserve">aplikaciji i kako bi se </w:t>
      </w:r>
      <w:r w:rsidR="0046531C">
        <w:rPr>
          <w:lang w:val="sr-Latn-CS"/>
        </w:rPr>
        <w:t>mogla vršiti moderacija sadržaja na aplikaciji i raspoređivanje profesora na predmetima</w:t>
      </w:r>
      <w:r w:rsidR="005F589F">
        <w:rPr>
          <w:lang w:val="sr-Latn-CS"/>
        </w:rPr>
        <w:t>.</w:t>
      </w:r>
    </w:p>
    <w:p w14:paraId="5DC33649" w14:textId="77777777" w:rsidR="00397DD2" w:rsidRDefault="006E5E1D" w:rsidP="00397DD2">
      <w:pPr>
        <w:pStyle w:val="Heading1"/>
        <w:rPr>
          <w:lang w:val="sr-Latn-CS"/>
        </w:rPr>
      </w:pPr>
      <w:bookmarkStart w:id="9" w:name="_Toc101118182"/>
      <w:r>
        <w:rPr>
          <w:lang w:val="sr-Latn-CS"/>
        </w:rPr>
        <w:t>Opis slučajeva korišćenja</w:t>
      </w:r>
      <w:bookmarkEnd w:id="9"/>
    </w:p>
    <w:p w14:paraId="3106BCBD" w14:textId="0A54F18E" w:rsidR="00EB511A" w:rsidRPr="00DD503F" w:rsidRDefault="00EB511A" w:rsidP="00786068">
      <w:pPr>
        <w:pStyle w:val="Heading2"/>
        <w:rPr>
          <w:lang w:val="sr-Latn-CS"/>
        </w:rPr>
      </w:pPr>
      <w:bookmarkStart w:id="10" w:name="_Toc101118183"/>
      <w:r w:rsidRPr="00DD503F">
        <w:rPr>
          <w:lang w:val="sr-Latn-CS"/>
        </w:rPr>
        <w:t>Registracija</w:t>
      </w:r>
      <w:r w:rsidR="00EE00DF" w:rsidRPr="00DD503F">
        <w:rPr>
          <w:lang w:val="sr-Latn-CS"/>
        </w:rPr>
        <w:t xml:space="preserve"> e-mailom i lozinkom</w:t>
      </w:r>
      <w:bookmarkEnd w:id="10"/>
    </w:p>
    <w:p w14:paraId="3101B4B2" w14:textId="77777777" w:rsidR="00EB511A" w:rsidRDefault="00EB511A" w:rsidP="00EB511A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297DEB54" w14:textId="78766E49" w:rsidR="00EB511A" w:rsidRDefault="00EB511A" w:rsidP="00EB511A">
      <w:pPr>
        <w:pStyle w:val="BodyText"/>
        <w:rPr>
          <w:lang w:val="sr-Latn-CS"/>
        </w:rPr>
      </w:pPr>
      <w:r>
        <w:rPr>
          <w:lang w:val="sr-Latn-CS"/>
        </w:rPr>
        <w:t>Registracija na aplikaciju.</w:t>
      </w:r>
    </w:p>
    <w:p w14:paraId="5EB9C71C" w14:textId="77777777" w:rsidR="00EB511A" w:rsidRDefault="00EB511A" w:rsidP="00EB51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181875F6" w14:textId="3D18AF30" w:rsidR="00EB511A" w:rsidRDefault="005C6985" w:rsidP="00EB511A">
      <w:pPr>
        <w:pStyle w:val="BodyText"/>
        <w:rPr>
          <w:lang w:val="sr-Latn-CS"/>
        </w:rPr>
      </w:pPr>
      <w:r>
        <w:rPr>
          <w:lang w:val="sr-Latn-CS"/>
        </w:rPr>
        <w:t xml:space="preserve">Student, </w:t>
      </w:r>
      <w:r w:rsidR="005D34E6">
        <w:rPr>
          <w:lang w:val="sr-Latn-CS"/>
        </w:rPr>
        <w:t>P</w:t>
      </w:r>
      <w:r>
        <w:rPr>
          <w:lang w:val="sr-Latn-CS"/>
        </w:rPr>
        <w:t>rofesor</w:t>
      </w:r>
      <w:r w:rsidR="00EB511A">
        <w:rPr>
          <w:lang w:val="sr-Latn-CS"/>
        </w:rPr>
        <w:t>.</w:t>
      </w:r>
    </w:p>
    <w:p w14:paraId="7D720A59" w14:textId="021BEA62" w:rsidR="00EB511A" w:rsidRDefault="00EB511A" w:rsidP="00EB51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03FB5964" w14:textId="52FA7958" w:rsidR="009D2A57" w:rsidRPr="009D2A57" w:rsidRDefault="009D2A57" w:rsidP="00EB511A">
      <w:pPr>
        <w:pStyle w:val="BodyText"/>
        <w:keepNext/>
        <w:rPr>
          <w:lang w:val="sr-Latn-CS"/>
        </w:rPr>
      </w:pPr>
      <w:r>
        <w:rPr>
          <w:lang w:val="sr-Latn-CS"/>
        </w:rPr>
        <w:t>Korisnik nije ulogovan.</w:t>
      </w:r>
    </w:p>
    <w:p w14:paraId="0037AA8E" w14:textId="77777777" w:rsidR="00EB511A" w:rsidRDefault="00EB511A" w:rsidP="00EB51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7296C048" w14:textId="438C0A51" w:rsidR="00EB511A" w:rsidRDefault="009D0DAA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Korisnik pristupa formi za prijavljivanje.</w:t>
      </w:r>
    </w:p>
    <w:p w14:paraId="1C5B7AED" w14:textId="407B0157" w:rsidR="00EB511A" w:rsidRDefault="009D0DAA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Prikazuju se opcije za prijavljivanje i registraciju.</w:t>
      </w:r>
    </w:p>
    <w:p w14:paraId="7AFFACAB" w14:textId="166B6C4E" w:rsidR="00EB511A" w:rsidRDefault="009D0DAA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Korisnik pristupa formi za registraciju.</w:t>
      </w:r>
    </w:p>
    <w:p w14:paraId="6857DCF1" w14:textId="247D7B9F" w:rsidR="009D0DAA" w:rsidRDefault="009D0DAA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Korisnik unosi fakultetski e-mail</w:t>
      </w:r>
      <w:r w:rsidR="00D0269F">
        <w:rPr>
          <w:lang w:val="sr-Latn-CS"/>
        </w:rPr>
        <w:t xml:space="preserve">, ime, prezime, i </w:t>
      </w:r>
      <w:r>
        <w:rPr>
          <w:lang w:val="sr-Latn-CS"/>
        </w:rPr>
        <w:t>lozinku.</w:t>
      </w:r>
      <w:r w:rsidR="00EE7A80">
        <w:rPr>
          <w:lang w:val="sr-Latn-CS"/>
        </w:rPr>
        <w:t xml:space="preserve"> [izuzetak: e-mail nije sa fakulteta]</w:t>
      </w:r>
      <w:r w:rsidR="006C3030">
        <w:rPr>
          <w:lang w:val="sr-Latn-CS"/>
        </w:rPr>
        <w:t>.</w:t>
      </w:r>
    </w:p>
    <w:p w14:paraId="34BCB000" w14:textId="61D9FCE7" w:rsidR="009D0DAA" w:rsidRDefault="009D0DAA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Korisnik klikće na dugme za potvrdu registracije.</w:t>
      </w:r>
    </w:p>
    <w:p w14:paraId="02C80FC0" w14:textId="7ADCC784" w:rsidR="009D0DAA" w:rsidRPr="007E7A5D" w:rsidRDefault="00554748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I</w:t>
      </w:r>
      <w:r>
        <w:rPr>
          <w:lang w:val="sr-Latn-RS"/>
        </w:rPr>
        <w:t>zvršava se validacija na klijentskoj</w:t>
      </w:r>
      <w:r w:rsidR="007E7A5D">
        <w:rPr>
          <w:lang w:val="sr-Latn-RS"/>
        </w:rPr>
        <w:t xml:space="preserve"> </w:t>
      </w:r>
      <w:r>
        <w:rPr>
          <w:lang w:val="sr-Latn-RS"/>
        </w:rPr>
        <w:t>strani.</w:t>
      </w:r>
      <w:r w:rsidR="00530148" w:rsidRPr="00530148">
        <w:t xml:space="preserve"> </w:t>
      </w:r>
      <w:r w:rsidR="00530148">
        <w:t>[izuzetak: neuspe</w:t>
      </w:r>
      <w:r w:rsidR="00530148">
        <w:rPr>
          <w:lang w:val="sr-Latn-RS"/>
        </w:rPr>
        <w:t>šna validacija podataka na klijentskoj strani</w:t>
      </w:r>
      <w:r w:rsidR="00530148">
        <w:t>].</w:t>
      </w:r>
    </w:p>
    <w:p w14:paraId="02DEFA82" w14:textId="162868B1" w:rsidR="007E7A5D" w:rsidRPr="00554748" w:rsidRDefault="007E7A5D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I</w:t>
      </w:r>
      <w:r>
        <w:rPr>
          <w:lang w:val="sr-Latn-RS"/>
        </w:rPr>
        <w:t>zvršava se validacija na serverskoj strani. [izuzetak: nalog sa unetim e-mailom već postoji</w:t>
      </w:r>
      <w:r>
        <w:t>]</w:t>
      </w:r>
    </w:p>
    <w:p w14:paraId="1673EF0E" w14:textId="78CF37DF" w:rsidR="00554748" w:rsidRPr="00554748" w:rsidRDefault="00554748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RS"/>
        </w:rPr>
        <w:t>Korisniku se šalje e-mail sa verifikacionim kodom.</w:t>
      </w:r>
    </w:p>
    <w:p w14:paraId="409F6E15" w14:textId="3C74AB1B" w:rsidR="00554748" w:rsidRPr="00554748" w:rsidRDefault="00554748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RS"/>
        </w:rPr>
        <w:t>Korisnik unosi verifikacioni kod.</w:t>
      </w:r>
      <w:r w:rsidR="00BC0B27">
        <w:rPr>
          <w:lang w:val="sr-Latn-RS"/>
        </w:rPr>
        <w:t xml:space="preserve"> </w:t>
      </w:r>
      <w:r w:rsidR="00BC0B27">
        <w:t>[izuzetak: uneti verifikacioni kod se ne poklapa sa poslatim]</w:t>
      </w:r>
    </w:p>
    <w:p w14:paraId="2CD1915A" w14:textId="37738115" w:rsidR="00554748" w:rsidRDefault="00554748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Proverava se tačnost unetog verifikacionog koda.</w:t>
      </w:r>
    </w:p>
    <w:p w14:paraId="652BC2B1" w14:textId="54F20E0F" w:rsidR="004F613E" w:rsidRDefault="004F613E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Korisnik unosi broj indeksa i modul na kome studira.</w:t>
      </w:r>
    </w:p>
    <w:p w14:paraId="3CA46346" w14:textId="2B1C2FE9" w:rsidR="00554748" w:rsidRPr="00A947B4" w:rsidRDefault="00554748" w:rsidP="00D15DB3">
      <w:pPr>
        <w:pStyle w:val="BodyText"/>
        <w:numPr>
          <w:ilvl w:val="0"/>
          <w:numId w:val="16"/>
        </w:numPr>
        <w:suppressAutoHyphens/>
        <w:rPr>
          <w:lang w:val="sr-Latn-CS"/>
        </w:rPr>
      </w:pPr>
      <w:r>
        <w:rPr>
          <w:lang w:val="sr-Latn-CS"/>
        </w:rPr>
        <w:t>Nalog se kreira i podaci se upisuju u bazu podataka.</w:t>
      </w:r>
    </w:p>
    <w:p w14:paraId="372F614F" w14:textId="637442E7" w:rsidR="00EB511A" w:rsidRDefault="00EB511A" w:rsidP="00EB51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7E378BE8" w14:textId="7FE16FAF" w:rsidR="00D37D43" w:rsidRPr="00D37D43" w:rsidRDefault="0099718B" w:rsidP="00EB511A">
      <w:pPr>
        <w:pStyle w:val="BodyText"/>
        <w:keepNext/>
        <w:rPr>
          <w:lang w:val="sr-Latn-CS"/>
        </w:rPr>
      </w:pPr>
      <w:r w:rsidRPr="00963032">
        <w:rPr>
          <w:lang w:val="sr-Latn-CS"/>
        </w:rPr>
        <w:t>[</w:t>
      </w:r>
      <w:r w:rsidR="00D37D43">
        <w:rPr>
          <w:i/>
          <w:iCs/>
          <w:lang w:val="sr-Latn-CS"/>
        </w:rPr>
        <w:t>E-mail nije sa fakulteta</w:t>
      </w:r>
      <w:r>
        <w:rPr>
          <w:lang w:val="sr-Latn-CS"/>
        </w:rPr>
        <w:t>]</w:t>
      </w:r>
      <w:r w:rsidR="00D37D43">
        <w:rPr>
          <w:i/>
          <w:iCs/>
          <w:lang w:val="sr-Latn-CS"/>
        </w:rPr>
        <w:t xml:space="preserve"> </w:t>
      </w:r>
      <w:r w:rsidR="008B39BC">
        <w:t>Prikazuje se obave</w:t>
      </w:r>
      <w:r w:rsidR="008B39BC">
        <w:rPr>
          <w:lang w:val="sr-Latn-RS"/>
        </w:rPr>
        <w:t xml:space="preserve">štenje korisniku da nije uneo fakultetski e-mail uz </w:t>
      </w:r>
      <w:r w:rsidR="00550DBF">
        <w:rPr>
          <w:lang w:val="sr-Latn-RS"/>
        </w:rPr>
        <w:t>polje za unos e-maila</w:t>
      </w:r>
      <w:r w:rsidR="008B39BC">
        <w:rPr>
          <w:lang w:val="sr-Latn-RS"/>
        </w:rPr>
        <w:t>.</w:t>
      </w:r>
    </w:p>
    <w:p w14:paraId="4CB58275" w14:textId="25BD26A8" w:rsidR="00530148" w:rsidRDefault="00530148" w:rsidP="00530148">
      <w:pPr>
        <w:pStyle w:val="BodyText"/>
        <w:keepNext/>
        <w:rPr>
          <w:lang w:val="sr-Latn-RS"/>
        </w:rPr>
      </w:pPr>
      <w:r>
        <w:t>[</w:t>
      </w:r>
      <w:r>
        <w:rPr>
          <w:i/>
          <w:iCs/>
        </w:rPr>
        <w:t>N</w:t>
      </w:r>
      <w:r w:rsidRPr="00086FC3">
        <w:rPr>
          <w:i/>
          <w:iCs/>
        </w:rPr>
        <w:t>euspe</w:t>
      </w:r>
      <w:r w:rsidRPr="00086FC3">
        <w:rPr>
          <w:i/>
          <w:iCs/>
          <w:lang w:val="sr-Latn-RS"/>
        </w:rPr>
        <w:t>šna validacija</w:t>
      </w:r>
      <w:r>
        <w:rPr>
          <w:i/>
          <w:iCs/>
          <w:lang w:val="sr-Latn-RS"/>
        </w:rPr>
        <w:t xml:space="preserve"> podataka</w:t>
      </w:r>
      <w:r w:rsidRPr="00086FC3">
        <w:rPr>
          <w:i/>
          <w:iCs/>
          <w:lang w:val="sr-Latn-RS"/>
        </w:rPr>
        <w:t xml:space="preserve"> na klijentskoj strani</w:t>
      </w:r>
      <w:r>
        <w:t>] Prikazuje se obave</w:t>
      </w:r>
      <w:r>
        <w:rPr>
          <w:lang w:val="sr-Latn-RS"/>
        </w:rPr>
        <w:t>štenje korisniku uz odgovarajuća polja za unos.</w:t>
      </w:r>
    </w:p>
    <w:p w14:paraId="6480C6C8" w14:textId="7D3B96CA" w:rsidR="007E7A5D" w:rsidRPr="007E7A5D" w:rsidRDefault="007E7A5D" w:rsidP="00530148">
      <w:pPr>
        <w:pStyle w:val="BodyText"/>
        <w:keepNext/>
      </w:pPr>
      <w:r>
        <w:rPr>
          <w:lang w:val="sr-Latn-RS"/>
        </w:rPr>
        <w:t>[</w:t>
      </w:r>
      <w:r>
        <w:rPr>
          <w:i/>
          <w:iCs/>
          <w:lang w:val="sr-Latn-RS"/>
        </w:rPr>
        <w:t>Nalog sa unetim e-mailom već postoji</w:t>
      </w:r>
      <w:r>
        <w:t>] Prikazuje se obave</w:t>
      </w:r>
      <w:r>
        <w:rPr>
          <w:lang w:val="sr-Latn-RS"/>
        </w:rPr>
        <w:t xml:space="preserve">štenje korisniku </w:t>
      </w:r>
      <w:r w:rsidR="003D10C2">
        <w:rPr>
          <w:lang w:val="sr-Latn-RS"/>
        </w:rPr>
        <w:t>da već postoji nalog sa unetim e-mailom</w:t>
      </w:r>
      <w:r>
        <w:rPr>
          <w:lang w:val="sr-Latn-RS"/>
        </w:rPr>
        <w:t>.</w:t>
      </w:r>
    </w:p>
    <w:p w14:paraId="41770976" w14:textId="4CF0AFD1" w:rsidR="00BC0B27" w:rsidRPr="00BC0B27" w:rsidRDefault="00BC0B27" w:rsidP="00530148">
      <w:pPr>
        <w:pStyle w:val="BodyText"/>
        <w:keepNext/>
        <w:rPr>
          <w:i/>
          <w:iCs/>
          <w:lang w:val="sr-Latn-RS"/>
        </w:rPr>
      </w:pPr>
      <w:r>
        <w:rPr>
          <w:lang w:val="sr-Latn-RS"/>
        </w:rPr>
        <w:t>[U</w:t>
      </w:r>
      <w:r w:rsidRPr="00BC0B27">
        <w:rPr>
          <w:i/>
          <w:iCs/>
        </w:rPr>
        <w:t>neti verifikacioni kod se ne poklapa sa poslatim</w:t>
      </w:r>
      <w:r>
        <w:t>] Prikazuje se obave</w:t>
      </w:r>
      <w:r>
        <w:rPr>
          <w:lang w:val="sr-Latn-RS"/>
        </w:rPr>
        <w:t>štenje korisniku i može da proba ponovo da unese ispravan kod.</w:t>
      </w:r>
    </w:p>
    <w:p w14:paraId="27008B20" w14:textId="77777777" w:rsidR="00EB511A" w:rsidRDefault="00EB511A" w:rsidP="00EB511A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5AE6067E" w14:textId="11725264" w:rsidR="00EB511A" w:rsidRDefault="00EB511A" w:rsidP="00EB511A">
      <w:pPr>
        <w:pStyle w:val="BodyText"/>
        <w:rPr>
          <w:lang w:val="sr-Latn-CS"/>
        </w:rPr>
      </w:pPr>
      <w:r>
        <w:rPr>
          <w:lang w:val="sr-Latn-CS"/>
        </w:rPr>
        <w:t>Posetilac dobija korisnički nalog</w:t>
      </w:r>
      <w:r w:rsidR="006D5D2F">
        <w:rPr>
          <w:lang w:val="sr-Latn-CS"/>
        </w:rPr>
        <w:t xml:space="preserve"> i omogu</w:t>
      </w:r>
      <w:r w:rsidR="006D5D2F">
        <w:rPr>
          <w:lang w:val="sr-Latn-RS"/>
        </w:rPr>
        <w:t>ćena mu je prijava, pristup i priveligije definisane datim tipom naloga</w:t>
      </w:r>
      <w:r>
        <w:rPr>
          <w:lang w:val="sr-Latn-CS"/>
        </w:rPr>
        <w:t>.</w:t>
      </w:r>
    </w:p>
    <w:p w14:paraId="69CF8830" w14:textId="59A88CAD" w:rsidR="00635E39" w:rsidRDefault="00635E39" w:rsidP="00EB511A">
      <w:pPr>
        <w:pStyle w:val="BodyText"/>
        <w:rPr>
          <w:lang w:val="sr-Latn-CS"/>
        </w:rPr>
      </w:pPr>
    </w:p>
    <w:p w14:paraId="3229B0A0" w14:textId="0469B38F" w:rsidR="00635E39" w:rsidRDefault="00635E39" w:rsidP="00EB511A">
      <w:pPr>
        <w:pStyle w:val="BodyText"/>
        <w:rPr>
          <w:lang w:val="sr-Latn-CS"/>
        </w:rPr>
      </w:pPr>
    </w:p>
    <w:p w14:paraId="661A28B9" w14:textId="14992EC1" w:rsidR="00635E39" w:rsidRDefault="00635E39" w:rsidP="00EB511A">
      <w:pPr>
        <w:pStyle w:val="BodyText"/>
        <w:rPr>
          <w:lang w:val="sr-Latn-CS"/>
        </w:rPr>
      </w:pPr>
    </w:p>
    <w:p w14:paraId="53A36B05" w14:textId="3F4D6E8A" w:rsidR="00635E39" w:rsidRDefault="00635E39" w:rsidP="00EB511A">
      <w:pPr>
        <w:pStyle w:val="BodyText"/>
        <w:rPr>
          <w:lang w:val="sr-Latn-CS"/>
        </w:rPr>
      </w:pPr>
    </w:p>
    <w:p w14:paraId="1896882A" w14:textId="61F2798A" w:rsidR="00635E39" w:rsidRDefault="00635E39" w:rsidP="00EB511A">
      <w:pPr>
        <w:pStyle w:val="BodyText"/>
        <w:rPr>
          <w:lang w:val="sr-Latn-CS"/>
        </w:rPr>
      </w:pPr>
    </w:p>
    <w:p w14:paraId="2E2D8B82" w14:textId="244DD50B" w:rsidR="00635E39" w:rsidRDefault="00635E39" w:rsidP="00EB511A">
      <w:pPr>
        <w:pStyle w:val="BodyText"/>
        <w:rPr>
          <w:lang w:val="sr-Latn-CS"/>
        </w:rPr>
      </w:pPr>
    </w:p>
    <w:p w14:paraId="58F2C02A" w14:textId="73C2FBCC" w:rsidR="00635E39" w:rsidRDefault="00635E39" w:rsidP="00EB511A">
      <w:pPr>
        <w:pStyle w:val="BodyText"/>
        <w:rPr>
          <w:lang w:val="sr-Latn-CS"/>
        </w:rPr>
      </w:pPr>
    </w:p>
    <w:p w14:paraId="1A42BA92" w14:textId="0CFC3774" w:rsidR="00635E39" w:rsidRDefault="00635E39" w:rsidP="00EB511A">
      <w:pPr>
        <w:pStyle w:val="BodyText"/>
        <w:rPr>
          <w:lang w:val="sr-Latn-CS"/>
        </w:rPr>
      </w:pPr>
    </w:p>
    <w:p w14:paraId="6D5BEA00" w14:textId="77777777" w:rsidR="00635E39" w:rsidRDefault="00635E39" w:rsidP="00EB511A">
      <w:pPr>
        <w:pStyle w:val="BodyText"/>
        <w:rPr>
          <w:lang w:val="sr-Latn-CS"/>
        </w:rPr>
      </w:pPr>
    </w:p>
    <w:p w14:paraId="3A9DD488" w14:textId="33FC33CF" w:rsidR="00C368E9" w:rsidRDefault="00C368E9" w:rsidP="00635E39">
      <w:pPr>
        <w:pStyle w:val="BodyText"/>
        <w:ind w:left="0" w:firstLine="720"/>
        <w:rPr>
          <w:b/>
          <w:bCs/>
          <w:lang w:val="sr-Latn-CS"/>
        </w:rPr>
      </w:pPr>
      <w:r w:rsidRPr="00DD503F">
        <w:rPr>
          <w:b/>
          <w:bCs/>
          <w:lang w:val="sr-Latn-CS"/>
        </w:rPr>
        <w:lastRenderedPageBreak/>
        <w:t>Dijagram sekvence:</w:t>
      </w:r>
    </w:p>
    <w:p w14:paraId="6D5C618A" w14:textId="54187777" w:rsidR="00C368E9" w:rsidRPr="00C368E9" w:rsidRDefault="00635E39" w:rsidP="00635E39">
      <w:pPr>
        <w:pStyle w:val="BodyText"/>
        <w:ind w:left="0"/>
        <w:rPr>
          <w:b/>
          <w:bCs/>
          <w:lang w:val="sr-Latn-CS"/>
        </w:rPr>
      </w:pPr>
      <w:r>
        <w:rPr>
          <w:b/>
          <w:bCs/>
          <w:lang w:val="sr-Latn-CS"/>
        </w:rPr>
        <w:tab/>
      </w:r>
      <w:r>
        <w:rPr>
          <w:b/>
          <w:bCs/>
          <w:noProof/>
          <w:lang w:val="sr-Latn-CS"/>
        </w:rPr>
        <w:drawing>
          <wp:inline distT="0" distB="0" distL="0" distR="0" wp14:anchorId="689F00DF" wp14:editId="745F9209">
            <wp:extent cx="6246766" cy="6162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1854" cy="616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F9367" w14:textId="77777777" w:rsidR="00EB511A" w:rsidRPr="00EB511A" w:rsidRDefault="00EB511A" w:rsidP="00EB511A">
      <w:pPr>
        <w:ind w:left="720"/>
        <w:rPr>
          <w:highlight w:val="green"/>
          <w:lang w:val="sr-Latn-CS"/>
        </w:rPr>
      </w:pPr>
    </w:p>
    <w:p w14:paraId="29BF99D5" w14:textId="23AEEFBA" w:rsidR="00F041EC" w:rsidRPr="00F2396C" w:rsidRDefault="00F041EC" w:rsidP="00FD6C85">
      <w:pPr>
        <w:pStyle w:val="Heading2"/>
        <w:rPr>
          <w:lang w:val="sr-Latn-CS"/>
        </w:rPr>
      </w:pPr>
      <w:bookmarkStart w:id="11" w:name="_Toc101118184"/>
      <w:r w:rsidRPr="00F2396C">
        <w:rPr>
          <w:lang w:val="sr-Latn-CS"/>
        </w:rPr>
        <w:t>Registracija putem single sign-on-a</w:t>
      </w:r>
      <w:bookmarkEnd w:id="11"/>
    </w:p>
    <w:p w14:paraId="06E661BC" w14:textId="77777777" w:rsidR="00F041EC" w:rsidRDefault="00F041EC" w:rsidP="00F041EC">
      <w:pPr>
        <w:pStyle w:val="BodyText"/>
        <w:keepNext/>
        <w:ind w:left="0" w:firstLine="720"/>
        <w:rPr>
          <w:b/>
          <w:bCs/>
          <w:lang w:val="sr-Latn-CS"/>
        </w:rPr>
      </w:pPr>
      <w:r>
        <w:rPr>
          <w:b/>
          <w:bCs/>
          <w:lang w:val="sr-Latn-CS"/>
        </w:rPr>
        <w:t>Kratak opis:</w:t>
      </w:r>
    </w:p>
    <w:p w14:paraId="4F400DB6" w14:textId="1B1BE477" w:rsidR="00F041EC" w:rsidRDefault="00F041EC" w:rsidP="00F041EC">
      <w:pPr>
        <w:pStyle w:val="BodyText"/>
        <w:rPr>
          <w:lang w:val="sr-Latn-CS"/>
        </w:rPr>
      </w:pPr>
      <w:r>
        <w:rPr>
          <w:lang w:val="sr-Latn-CS"/>
        </w:rPr>
        <w:t>Registracija na aplikaciju.</w:t>
      </w:r>
    </w:p>
    <w:p w14:paraId="675AE398" w14:textId="77777777" w:rsidR="00F041EC" w:rsidRDefault="00F041EC" w:rsidP="00F041E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Akteri:</w:t>
      </w:r>
    </w:p>
    <w:p w14:paraId="24DA2E50" w14:textId="77777777" w:rsidR="00F041EC" w:rsidRDefault="00F041EC" w:rsidP="00F041EC">
      <w:pPr>
        <w:pStyle w:val="BodyText"/>
        <w:rPr>
          <w:lang w:val="sr-Latn-CS"/>
        </w:rPr>
      </w:pPr>
      <w:r>
        <w:rPr>
          <w:lang w:val="sr-Latn-CS"/>
        </w:rPr>
        <w:t>Student, Profesor.</w:t>
      </w:r>
    </w:p>
    <w:p w14:paraId="612F82B6" w14:textId="77777777" w:rsidR="00F041EC" w:rsidRDefault="00F041EC" w:rsidP="00F041E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Preduslovi:</w:t>
      </w:r>
    </w:p>
    <w:p w14:paraId="76B65D2D" w14:textId="77777777" w:rsidR="00F041EC" w:rsidRPr="009D2A57" w:rsidRDefault="00F041EC" w:rsidP="00F041EC">
      <w:pPr>
        <w:pStyle w:val="BodyText"/>
        <w:keepNext/>
        <w:rPr>
          <w:lang w:val="sr-Latn-CS"/>
        </w:rPr>
      </w:pPr>
      <w:r>
        <w:rPr>
          <w:lang w:val="sr-Latn-CS"/>
        </w:rPr>
        <w:t>Korisnik nije ulogovan.</w:t>
      </w:r>
    </w:p>
    <w:p w14:paraId="4D21781D" w14:textId="77777777" w:rsidR="00F041EC" w:rsidRDefault="00F041EC" w:rsidP="00F041E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Osnovni tok:</w:t>
      </w:r>
    </w:p>
    <w:p w14:paraId="1809D89D" w14:textId="77777777" w:rsidR="00F041EC" w:rsidRDefault="00F041EC" w:rsidP="00D15DB3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 pristupa formi za prijavljivanje.</w:t>
      </w:r>
    </w:p>
    <w:p w14:paraId="343CB600" w14:textId="55DFFEEB" w:rsidR="00F041EC" w:rsidRDefault="00F041EC" w:rsidP="00D15DB3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Korisnik klik</w:t>
      </w:r>
      <w:r>
        <w:rPr>
          <w:lang w:val="sr-Latn-RS"/>
        </w:rPr>
        <w:t xml:space="preserve">će na dugme za </w:t>
      </w:r>
      <w:r w:rsidR="007C201A">
        <w:rPr>
          <w:lang w:val="sr-Latn-RS"/>
        </w:rPr>
        <w:t>prijavljivanje</w:t>
      </w:r>
      <w:r>
        <w:rPr>
          <w:lang w:val="sr-Latn-RS"/>
        </w:rPr>
        <w:t xml:space="preserve"> putem SSO-a.</w:t>
      </w:r>
    </w:p>
    <w:p w14:paraId="767C68F7" w14:textId="38EC4848" w:rsidR="00F041EC" w:rsidRPr="00554748" w:rsidRDefault="00F041EC" w:rsidP="00D15DB3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I</w:t>
      </w:r>
      <w:r>
        <w:rPr>
          <w:lang w:val="sr-Latn-RS"/>
        </w:rPr>
        <w:t>zvršava se validacija na serverskoj strani.</w:t>
      </w:r>
    </w:p>
    <w:p w14:paraId="566F3579" w14:textId="20079C54" w:rsidR="00F041EC" w:rsidRDefault="00215018" w:rsidP="00D15DB3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 xml:space="preserve">Ukoliko se prvi put prijavljuje putem SSO-a, korisnik </w:t>
      </w:r>
      <w:r w:rsidR="00F041EC">
        <w:rPr>
          <w:lang w:val="sr-Latn-CS"/>
        </w:rPr>
        <w:t>unosi broj indeksa i modul na kome studira.</w:t>
      </w:r>
    </w:p>
    <w:p w14:paraId="03633515" w14:textId="77777777" w:rsidR="00F041EC" w:rsidRPr="00A947B4" w:rsidRDefault="00F041EC" w:rsidP="00D15DB3">
      <w:pPr>
        <w:pStyle w:val="BodyText"/>
        <w:numPr>
          <w:ilvl w:val="0"/>
          <w:numId w:val="29"/>
        </w:numPr>
        <w:suppressAutoHyphens/>
        <w:rPr>
          <w:lang w:val="sr-Latn-CS"/>
        </w:rPr>
      </w:pPr>
      <w:r>
        <w:rPr>
          <w:lang w:val="sr-Latn-CS"/>
        </w:rPr>
        <w:t>Nalog se kreira i podaci se upisuju u bazu podataka.</w:t>
      </w:r>
    </w:p>
    <w:p w14:paraId="0FF81D1B" w14:textId="77777777" w:rsidR="00F041EC" w:rsidRDefault="00F041EC" w:rsidP="00F041E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Izuzetci:</w:t>
      </w:r>
    </w:p>
    <w:p w14:paraId="46985E3D" w14:textId="2F1511B3" w:rsidR="00F041EC" w:rsidRPr="007E7A5D" w:rsidRDefault="00455B15" w:rsidP="00F041EC">
      <w:pPr>
        <w:pStyle w:val="BodyText"/>
        <w:keepNext/>
      </w:pPr>
      <w:r>
        <w:rPr>
          <w:lang w:val="sr-Latn-RS"/>
        </w:rPr>
        <w:t>Nema.</w:t>
      </w:r>
    </w:p>
    <w:p w14:paraId="428C6842" w14:textId="77777777" w:rsidR="00F041EC" w:rsidRDefault="00F041EC" w:rsidP="00F041EC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Posledice:</w:t>
      </w:r>
    </w:p>
    <w:p w14:paraId="1F888B10" w14:textId="77777777" w:rsidR="00F041EC" w:rsidRDefault="00F041EC" w:rsidP="00F041EC">
      <w:pPr>
        <w:pStyle w:val="BodyText"/>
        <w:rPr>
          <w:lang w:val="sr-Latn-CS"/>
        </w:rPr>
      </w:pPr>
      <w:r>
        <w:rPr>
          <w:lang w:val="sr-Latn-CS"/>
        </w:rPr>
        <w:t>Posetilac dobija korisnički nalog i omogu</w:t>
      </w:r>
      <w:r>
        <w:rPr>
          <w:lang w:val="sr-Latn-RS"/>
        </w:rPr>
        <w:t>ćena mu je prijava, pristup i priveligije definisane datim tipom naloga</w:t>
      </w:r>
      <w:r>
        <w:rPr>
          <w:lang w:val="sr-Latn-CS"/>
        </w:rPr>
        <w:t>.</w:t>
      </w:r>
    </w:p>
    <w:p w14:paraId="092F6F1E" w14:textId="77777777" w:rsidR="00F041EC" w:rsidRPr="00F041EC" w:rsidRDefault="00F041EC" w:rsidP="00F041EC">
      <w:pPr>
        <w:rPr>
          <w:highlight w:val="red"/>
          <w:lang w:val="sr-Latn-CS"/>
        </w:rPr>
      </w:pPr>
    </w:p>
    <w:p w14:paraId="5F5FD8EC" w14:textId="69BC145A" w:rsidR="00786068" w:rsidRPr="00F2396C" w:rsidRDefault="00EB511A" w:rsidP="00FD6C85">
      <w:pPr>
        <w:pStyle w:val="Heading2"/>
        <w:rPr>
          <w:lang w:val="sr-Latn-CS"/>
        </w:rPr>
      </w:pPr>
      <w:bookmarkStart w:id="12" w:name="_Toc101118185"/>
      <w:r w:rsidRPr="00F2396C">
        <w:rPr>
          <w:lang w:val="sr-Latn-CS"/>
        </w:rPr>
        <w:t xml:space="preserve">Prijavljivanje </w:t>
      </w:r>
      <w:r w:rsidR="00701428" w:rsidRPr="00F2396C">
        <w:rPr>
          <w:lang w:val="sr-Latn-CS"/>
        </w:rPr>
        <w:t>e-mailom i lozinkom</w:t>
      </w:r>
      <w:bookmarkEnd w:id="12"/>
    </w:p>
    <w:p w14:paraId="7B11B23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80BAEBD" w14:textId="17FB5967" w:rsidR="00B03209" w:rsidRDefault="00B03209" w:rsidP="00B03209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</w:t>
      </w:r>
      <w:r w:rsidR="00EC58BC">
        <w:rPr>
          <w:lang w:val="sr-Latn-CS"/>
        </w:rPr>
        <w:t xml:space="preserve"> u cilju pristupa njenom sadržaju</w:t>
      </w:r>
      <w:r w:rsidRPr="00CF2AB8">
        <w:rPr>
          <w:lang w:val="sr-Latn-CS"/>
        </w:rPr>
        <w:t>.</w:t>
      </w:r>
    </w:p>
    <w:p w14:paraId="76A4688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C4B5884" w14:textId="1F14FEE9" w:rsidR="007E0B43" w:rsidRDefault="00144BDF" w:rsidP="007E0B43">
      <w:pPr>
        <w:pStyle w:val="BodyText"/>
        <w:rPr>
          <w:lang w:val="sr-Latn-CS"/>
        </w:rPr>
      </w:pPr>
      <w:r>
        <w:rPr>
          <w:lang w:val="sr-Latn-CS"/>
        </w:rPr>
        <w:t>Student, Profesor</w:t>
      </w:r>
      <w:r w:rsidR="007E0B43">
        <w:rPr>
          <w:lang w:val="sr-Latn-CS"/>
        </w:rPr>
        <w:t>, Administrator.</w:t>
      </w:r>
    </w:p>
    <w:p w14:paraId="118F867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A2633C9" w14:textId="790E31D9" w:rsidR="007E0B43" w:rsidRDefault="004537C9" w:rsidP="007E0B43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CB6461">
        <w:rPr>
          <w:lang w:val="sr-Latn-CS"/>
        </w:rPr>
        <w:t>nije prijavljen</w:t>
      </w:r>
      <w:r w:rsidR="00932297">
        <w:rPr>
          <w:lang w:val="sr-Latn-CS"/>
        </w:rPr>
        <w:t>.</w:t>
      </w:r>
    </w:p>
    <w:p w14:paraId="369D747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18A0040" w14:textId="51AB7429" w:rsidR="007E0B43" w:rsidRDefault="008D6020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</w:t>
      </w:r>
      <w:r w:rsidR="00F36F0D">
        <w:rPr>
          <w:lang w:val="sr-Latn-CS"/>
        </w:rPr>
        <w:t>orisnik</w:t>
      </w:r>
      <w:r w:rsidR="0067689B">
        <w:rPr>
          <w:lang w:val="sr-Latn-CS"/>
        </w:rPr>
        <w:t xml:space="preserve"> </w:t>
      </w:r>
      <w:r w:rsidR="009D2970">
        <w:rPr>
          <w:lang w:val="sr-Latn-CS"/>
        </w:rPr>
        <w:t>pokušava da pristupi nekoj</w:t>
      </w:r>
      <w:r>
        <w:rPr>
          <w:lang w:val="sr-Latn-CS"/>
        </w:rPr>
        <w:t xml:space="preserve"> stranici</w:t>
      </w:r>
      <w:r w:rsidR="009D2970">
        <w:rPr>
          <w:lang w:val="sr-Latn-CS"/>
        </w:rPr>
        <w:t xml:space="preserve"> aplikacije</w:t>
      </w:r>
      <w:r w:rsidR="008F325F">
        <w:rPr>
          <w:lang w:val="sr-Latn-CS"/>
        </w:rPr>
        <w:t>.</w:t>
      </w:r>
    </w:p>
    <w:p w14:paraId="36387D3A" w14:textId="1EF67405" w:rsidR="00D270AF" w:rsidRDefault="009F37C8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Vrši se redirekcija korisnika na </w:t>
      </w:r>
      <w:r w:rsidR="00F36F0D">
        <w:rPr>
          <w:lang w:val="sr-Latn-CS"/>
        </w:rPr>
        <w:t>stranic</w:t>
      </w:r>
      <w:r>
        <w:rPr>
          <w:lang w:val="sr-Latn-CS"/>
        </w:rPr>
        <w:t xml:space="preserve">u </w:t>
      </w:r>
      <w:r w:rsidR="00F36F0D">
        <w:rPr>
          <w:lang w:val="sr-Latn-CS"/>
        </w:rPr>
        <w:t>za prijavu</w:t>
      </w:r>
      <w:r w:rsidR="008F325F">
        <w:rPr>
          <w:lang w:val="sr-Latn-CS"/>
        </w:rPr>
        <w:t>.</w:t>
      </w:r>
    </w:p>
    <w:p w14:paraId="2958CC8E" w14:textId="7CA378DA" w:rsidR="00B30967" w:rsidRDefault="00B30967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Korisnik unosi </w:t>
      </w:r>
      <w:r w:rsidR="00FF7C7F">
        <w:rPr>
          <w:lang w:val="sr-Latn-CS"/>
        </w:rPr>
        <w:t xml:space="preserve">fakultetski </w:t>
      </w:r>
      <w:r w:rsidR="0004083D">
        <w:rPr>
          <w:lang w:val="sr-Latn-CS"/>
        </w:rPr>
        <w:t xml:space="preserve">e-mail </w:t>
      </w:r>
      <w:r>
        <w:rPr>
          <w:lang w:val="sr-Latn-CS"/>
        </w:rPr>
        <w:t xml:space="preserve">i </w:t>
      </w:r>
      <w:r w:rsidR="0004083D">
        <w:rPr>
          <w:lang w:val="sr-Latn-CS"/>
        </w:rPr>
        <w:t>lozinku</w:t>
      </w:r>
      <w:r w:rsidR="009F43A3">
        <w:rPr>
          <w:lang w:val="sr-Latn-CS"/>
        </w:rPr>
        <w:t>.</w:t>
      </w:r>
      <w:r w:rsidR="00A8343A">
        <w:rPr>
          <w:lang w:val="sr-Latn-CS"/>
        </w:rPr>
        <w:t xml:space="preserve"> [izuzetak: e-mail nije sa fakulteta]</w:t>
      </w:r>
    </w:p>
    <w:p w14:paraId="1F6E57A0" w14:textId="5BE1D33C" w:rsidR="004A0571" w:rsidRDefault="00086FC3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Pritiskom na dugme za prijavu podaci se prosleđuju serveru</w:t>
      </w:r>
      <w:r w:rsidR="004A0571">
        <w:rPr>
          <w:lang w:val="sr-Latn-CS"/>
        </w:rPr>
        <w:t>.</w:t>
      </w:r>
      <w:r>
        <w:rPr>
          <w:lang w:val="sr-Latn-CS"/>
        </w:rPr>
        <w:t xml:space="preserve"> </w:t>
      </w:r>
      <w:r>
        <w:t>[izuzetak: neuspe</w:t>
      </w:r>
      <w:r>
        <w:rPr>
          <w:lang w:val="sr-Latn-RS"/>
        </w:rPr>
        <w:t>šna validacija podataka na klijentskoj strani</w:t>
      </w:r>
      <w:r>
        <w:t>]</w:t>
      </w:r>
      <w:r w:rsidR="00810A55">
        <w:t>.</w:t>
      </w:r>
    </w:p>
    <w:p w14:paraId="345C428A" w14:textId="7FE3FB29" w:rsidR="00F13C7E" w:rsidRPr="00966D89" w:rsidRDefault="0021111B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</w:t>
      </w:r>
      <w:r w:rsidR="00F13C7E">
        <w:rPr>
          <w:lang w:val="sr-Latn-CS"/>
        </w:rPr>
        <w:t xml:space="preserve">rši </w:t>
      </w:r>
      <w:r w:rsidR="00C83FCC">
        <w:rPr>
          <w:lang w:val="sr-Latn-CS"/>
        </w:rPr>
        <w:t xml:space="preserve">se </w:t>
      </w:r>
      <w:r w:rsidR="00F13C7E">
        <w:rPr>
          <w:lang w:val="sr-Latn-CS"/>
        </w:rPr>
        <w:t>autentifikacija</w:t>
      </w:r>
      <w:r>
        <w:rPr>
          <w:lang w:val="sr-Latn-CS"/>
        </w:rPr>
        <w:t xml:space="preserve"> korisnika</w:t>
      </w:r>
      <w:r w:rsidR="00F13C7E">
        <w:rPr>
          <w:lang w:val="sr-Latn-CS"/>
        </w:rPr>
        <w:t xml:space="preserve"> na osnovu primljenih podataka.</w:t>
      </w:r>
      <w:r w:rsidR="004F66C2">
        <w:rPr>
          <w:lang w:val="sr-Latn-CS"/>
        </w:rPr>
        <w:t xml:space="preserve"> </w:t>
      </w:r>
      <w:r w:rsidR="004F66C2">
        <w:t xml:space="preserve">[izuzetak: </w:t>
      </w:r>
      <w:r w:rsidR="00D32B2D">
        <w:t>pogrešan e-mail</w:t>
      </w:r>
      <w:r w:rsidR="004F66C2">
        <w:rPr>
          <w:lang w:val="sr-Latn-RS"/>
        </w:rPr>
        <w:t xml:space="preserve"> i/ili lozinka</w:t>
      </w:r>
      <w:r w:rsidR="004F66C2">
        <w:t>]</w:t>
      </w:r>
      <w:r w:rsidR="00810A55">
        <w:t>.</w:t>
      </w:r>
    </w:p>
    <w:p w14:paraId="6729A0B8" w14:textId="191C4671" w:rsidR="00966D89" w:rsidRDefault="00966D89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t>Generi</w:t>
      </w:r>
      <w:r>
        <w:rPr>
          <w:lang w:val="sr-Latn-RS"/>
        </w:rPr>
        <w:t>še se odgovarajući JSON Web Token</w:t>
      </w:r>
      <w:r w:rsidR="00C4005E">
        <w:rPr>
          <w:lang w:val="sr-Latn-RS"/>
        </w:rPr>
        <w:t>.</w:t>
      </w:r>
    </w:p>
    <w:p w14:paraId="790ACDFE" w14:textId="0FBFE091" w:rsidR="00F13C7E" w:rsidRDefault="00196D6A" w:rsidP="00D15DB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Vrši se redirekcija korisnika na početnu stranicu i prikaz informacija svojstvenih njemu.</w:t>
      </w:r>
    </w:p>
    <w:p w14:paraId="3028FC14" w14:textId="26602E45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52DBD645" w14:textId="6380945B" w:rsidR="00A8343A" w:rsidRPr="005D221A" w:rsidRDefault="00A8343A" w:rsidP="002C12A7">
      <w:pPr>
        <w:pStyle w:val="BodyText"/>
        <w:keepNext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E-mail nije sa fakulteta]</w:t>
      </w:r>
      <w:r w:rsidR="005D221A">
        <w:rPr>
          <w:i/>
          <w:iCs/>
          <w:lang w:val="sr-Latn-CS"/>
        </w:rPr>
        <w:t xml:space="preserve"> </w:t>
      </w:r>
      <w:r w:rsidR="005D221A">
        <w:t>Prikazuje se obave</w:t>
      </w:r>
      <w:r w:rsidR="005D221A">
        <w:rPr>
          <w:lang w:val="sr-Latn-RS"/>
        </w:rPr>
        <w:t>štenje korisniku da nije uneo fakultetski e-mail uz polje za unos e-maila.</w:t>
      </w:r>
    </w:p>
    <w:p w14:paraId="1880E996" w14:textId="3991C2C3" w:rsidR="00086FC3" w:rsidRDefault="003911D3" w:rsidP="00086FC3">
      <w:pPr>
        <w:pStyle w:val="BodyText"/>
        <w:keepNext/>
        <w:rPr>
          <w:i/>
          <w:iCs/>
          <w:lang w:val="sr-Latn-CS"/>
        </w:rPr>
      </w:pPr>
      <w:r>
        <w:rPr>
          <w:lang w:val="sr-Latn-CS"/>
        </w:rPr>
        <w:t>[</w:t>
      </w:r>
      <w:r w:rsidR="000A58B4">
        <w:rPr>
          <w:i/>
          <w:iCs/>
          <w:lang w:val="sr-Latn-CS"/>
        </w:rPr>
        <w:t>P</w:t>
      </w:r>
      <w:r w:rsidR="000A58B4" w:rsidRPr="000A58B4">
        <w:rPr>
          <w:lang w:val="sr-Latn-CS"/>
        </w:rPr>
        <w:t>ogreš</w:t>
      </w:r>
      <w:r w:rsidR="0056526B">
        <w:rPr>
          <w:lang w:val="sr-Latn-CS"/>
        </w:rPr>
        <w:t>an e-mail</w:t>
      </w:r>
      <w:r w:rsidR="000A58B4" w:rsidRPr="000A58B4">
        <w:rPr>
          <w:i/>
          <w:iCs/>
          <w:lang w:val="sr-Latn-CS"/>
        </w:rPr>
        <w:t xml:space="preserve"> i/ili lozinka</w:t>
      </w:r>
      <w:r w:rsidR="000A58B4" w:rsidRPr="00086FC3">
        <w:rPr>
          <w:lang w:val="sr-Latn-CS"/>
        </w:rPr>
        <w:t xml:space="preserve">] </w:t>
      </w:r>
      <w:r w:rsidR="00455457">
        <w:rPr>
          <w:lang w:val="sr-Latn-CS"/>
        </w:rPr>
        <w:t xml:space="preserve">Prikazuje se </w:t>
      </w:r>
      <w:r w:rsidR="000A58B4" w:rsidRPr="00086FC3">
        <w:rPr>
          <w:lang w:val="sr-Latn-CS"/>
        </w:rPr>
        <w:t>obaveštenje na formi za prijavljivanje.</w:t>
      </w:r>
      <w:r w:rsidR="000A58B4" w:rsidRPr="000A58B4">
        <w:rPr>
          <w:i/>
          <w:iCs/>
          <w:lang w:val="sr-Latn-CS"/>
        </w:rPr>
        <w:t xml:space="preserve"> </w:t>
      </w:r>
    </w:p>
    <w:p w14:paraId="0CE01448" w14:textId="28EBC79F" w:rsidR="003911D3" w:rsidRPr="0030160E" w:rsidRDefault="00086FC3" w:rsidP="0030160E">
      <w:pPr>
        <w:pStyle w:val="BodyText"/>
        <w:keepNext/>
        <w:rPr>
          <w:lang w:val="sr-Latn-RS"/>
        </w:rPr>
      </w:pPr>
      <w:r>
        <w:t>[</w:t>
      </w:r>
      <w:r>
        <w:rPr>
          <w:i/>
          <w:iCs/>
        </w:rPr>
        <w:t>N</w:t>
      </w:r>
      <w:r w:rsidRPr="00086FC3">
        <w:rPr>
          <w:i/>
          <w:iCs/>
        </w:rPr>
        <w:t>euspe</w:t>
      </w:r>
      <w:r w:rsidRPr="00086FC3">
        <w:rPr>
          <w:i/>
          <w:iCs/>
          <w:lang w:val="sr-Latn-RS"/>
        </w:rPr>
        <w:t>šna validacija</w:t>
      </w:r>
      <w:r>
        <w:rPr>
          <w:i/>
          <w:iCs/>
          <w:lang w:val="sr-Latn-RS"/>
        </w:rPr>
        <w:t xml:space="preserve"> podataka</w:t>
      </w:r>
      <w:r w:rsidRPr="00086FC3">
        <w:rPr>
          <w:i/>
          <w:iCs/>
          <w:lang w:val="sr-Latn-RS"/>
        </w:rPr>
        <w:t xml:space="preserve"> na klijentskoj strani</w:t>
      </w:r>
      <w:r>
        <w:t>]</w:t>
      </w:r>
      <w:r w:rsidR="00455457">
        <w:t xml:space="preserve"> Prikazuje se obave</w:t>
      </w:r>
      <w:r w:rsidR="00455457">
        <w:rPr>
          <w:lang w:val="sr-Latn-RS"/>
        </w:rPr>
        <w:t>štenje korisniku uz odgovarajuća polja za unos.</w:t>
      </w:r>
    </w:p>
    <w:p w14:paraId="5DE129E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96C5422" w14:textId="094BE338" w:rsidR="00F54759" w:rsidRDefault="00387C11" w:rsidP="00F54759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9E6818">
        <w:rPr>
          <w:lang w:val="sr-Latn-CS"/>
        </w:rPr>
        <w:t xml:space="preserve"> je ulogovan na aplikaciju i dobija privilegije i pogled pr</w:t>
      </w:r>
      <w:r w:rsidR="00496255">
        <w:rPr>
          <w:lang w:val="sr-Latn-CS"/>
        </w:rPr>
        <w:t>ed</w:t>
      </w:r>
      <w:r w:rsidR="009E6818">
        <w:rPr>
          <w:lang w:val="sr-Latn-CS"/>
        </w:rPr>
        <w:t>v</w:t>
      </w:r>
      <w:r w:rsidR="00496255">
        <w:rPr>
          <w:lang w:val="sr-Latn-CS"/>
        </w:rPr>
        <w:t>i</w:t>
      </w:r>
      <w:r w:rsidR="009E6818">
        <w:rPr>
          <w:lang w:val="sr-Latn-CS"/>
        </w:rPr>
        <w:t>đen njegovim nalogom</w:t>
      </w:r>
      <w:r w:rsidR="00932297">
        <w:rPr>
          <w:lang w:val="sr-Latn-CS"/>
        </w:rPr>
        <w:t>.</w:t>
      </w:r>
    </w:p>
    <w:p w14:paraId="28566666" w14:textId="7191C146" w:rsidR="00701428" w:rsidRPr="00F2396C" w:rsidRDefault="00701428" w:rsidP="00786068">
      <w:pPr>
        <w:pStyle w:val="Heading2"/>
        <w:rPr>
          <w:lang w:val="sr-Latn-CS"/>
        </w:rPr>
      </w:pPr>
      <w:bookmarkStart w:id="13" w:name="_Toc101118186"/>
      <w:r w:rsidRPr="00F2396C">
        <w:rPr>
          <w:lang w:val="sr-Latn-CS"/>
        </w:rPr>
        <w:t>Prijavljivanje putem single sign-on-a</w:t>
      </w:r>
      <w:bookmarkEnd w:id="13"/>
    </w:p>
    <w:p w14:paraId="61785503" w14:textId="77777777" w:rsidR="00C4005E" w:rsidRPr="007E0B43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062459B" w14:textId="77777777" w:rsidR="00C4005E" w:rsidRDefault="00C4005E" w:rsidP="00C4005E">
      <w:pPr>
        <w:pStyle w:val="BodyText"/>
        <w:rPr>
          <w:lang w:val="sr-Latn-CS"/>
        </w:rPr>
      </w:pPr>
      <w:r w:rsidRPr="00CF2AB8">
        <w:rPr>
          <w:lang w:val="sr-Latn-CS"/>
        </w:rPr>
        <w:t xml:space="preserve">Prijavljivanje korisnika na </w:t>
      </w:r>
      <w:r>
        <w:rPr>
          <w:lang w:val="sr-Latn-CS"/>
        </w:rPr>
        <w:t>aplikaciju u cilju pristupa njenom sadržaju</w:t>
      </w:r>
      <w:r w:rsidRPr="00CF2AB8">
        <w:rPr>
          <w:lang w:val="sr-Latn-CS"/>
        </w:rPr>
        <w:t>.</w:t>
      </w:r>
    </w:p>
    <w:p w14:paraId="35152C44" w14:textId="77777777" w:rsidR="00C4005E" w:rsidRPr="007E0B43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8500832" w14:textId="77777777" w:rsidR="00C4005E" w:rsidRDefault="00C4005E" w:rsidP="00C4005E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1571154" w14:textId="77777777" w:rsidR="00C4005E" w:rsidRPr="007E0B43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440689C" w14:textId="77777777" w:rsidR="00C4005E" w:rsidRDefault="00C4005E" w:rsidP="00C4005E">
      <w:pPr>
        <w:pStyle w:val="BodyText"/>
        <w:rPr>
          <w:lang w:val="sr-Latn-CS"/>
        </w:rPr>
      </w:pPr>
      <w:r>
        <w:rPr>
          <w:lang w:val="sr-Latn-CS"/>
        </w:rPr>
        <w:t>Korisnik nije prijavljen.</w:t>
      </w:r>
    </w:p>
    <w:p w14:paraId="35F9D8C7" w14:textId="77777777" w:rsidR="00C4005E" w:rsidRPr="007E0B43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CFE20CB" w14:textId="77777777" w:rsidR="00C4005E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Korisnik pokušava da pristupi nekoj stranici aplikacije.</w:t>
      </w:r>
    </w:p>
    <w:p w14:paraId="4C3CE5CF" w14:textId="77777777" w:rsidR="00C4005E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redirekcija korisnika na stranicu za prijavu.</w:t>
      </w:r>
    </w:p>
    <w:p w14:paraId="2E906F81" w14:textId="77777777" w:rsidR="00B640E3" w:rsidRDefault="00B640E3" w:rsidP="00D15DB3">
      <w:pPr>
        <w:pStyle w:val="BodyText"/>
        <w:numPr>
          <w:ilvl w:val="0"/>
          <w:numId w:val="30"/>
        </w:numPr>
        <w:suppressAutoHyphens/>
        <w:rPr>
          <w:lang w:val="sr-Latn-CS"/>
        </w:rPr>
      </w:pPr>
      <w:r>
        <w:rPr>
          <w:lang w:val="sr-Latn-CS"/>
        </w:rPr>
        <w:t>Korisnik klik</w:t>
      </w:r>
      <w:r>
        <w:rPr>
          <w:lang w:val="sr-Latn-RS"/>
        </w:rPr>
        <w:t>će na dugme za prijavljivanje putem SSO-a.</w:t>
      </w:r>
    </w:p>
    <w:p w14:paraId="2AE1CB52" w14:textId="5244DEA0" w:rsidR="00C4005E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Pritiskom na dugme za prijavu podaci se prosleđuju serveru.</w:t>
      </w:r>
    </w:p>
    <w:p w14:paraId="3341D824" w14:textId="5B6BE239" w:rsidR="00C4005E" w:rsidRPr="00966D89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autentifikacija korisnika na osnovu primljenih podataka.</w:t>
      </w:r>
    </w:p>
    <w:p w14:paraId="000D9E45" w14:textId="117B2547" w:rsidR="00C4005E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t>Generi</w:t>
      </w:r>
      <w:r>
        <w:rPr>
          <w:lang w:val="sr-Latn-RS"/>
        </w:rPr>
        <w:t>še se odgovarajući JSON Web Token</w:t>
      </w:r>
      <w:r w:rsidR="00EB3C5C">
        <w:rPr>
          <w:lang w:val="sr-Latn-RS"/>
        </w:rPr>
        <w:t>.</w:t>
      </w:r>
    </w:p>
    <w:p w14:paraId="257D7198" w14:textId="77777777" w:rsidR="00C4005E" w:rsidRDefault="00C4005E" w:rsidP="00D15DB3">
      <w:pPr>
        <w:pStyle w:val="BodyText"/>
        <w:numPr>
          <w:ilvl w:val="0"/>
          <w:numId w:val="30"/>
        </w:numPr>
        <w:rPr>
          <w:lang w:val="sr-Latn-CS"/>
        </w:rPr>
      </w:pPr>
      <w:r>
        <w:rPr>
          <w:lang w:val="sr-Latn-CS"/>
        </w:rPr>
        <w:t>Vrši se redirekcija korisnika na početnu stranicu i prikaz informacija svojstvenih njemu.</w:t>
      </w:r>
    </w:p>
    <w:p w14:paraId="587B945C" w14:textId="77777777" w:rsidR="00C4005E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7F7611F" w14:textId="15B79C78" w:rsidR="00C4005E" w:rsidRPr="005D221A" w:rsidRDefault="00812559" w:rsidP="00C4005E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14:paraId="4875E748" w14:textId="77777777" w:rsidR="00C4005E" w:rsidRPr="007E0B43" w:rsidRDefault="00C4005E" w:rsidP="00C4005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E369523" w14:textId="77777777" w:rsidR="00C4005E" w:rsidRDefault="00C4005E" w:rsidP="00C4005E">
      <w:pPr>
        <w:pStyle w:val="BodyText"/>
        <w:rPr>
          <w:lang w:val="sr-Latn-CS"/>
        </w:rPr>
      </w:pPr>
      <w:r>
        <w:rPr>
          <w:lang w:val="sr-Latn-CS"/>
        </w:rPr>
        <w:t>Korisnik je ulogovan na aplikaciju i dobija privilegije i pogled predviđen njegovim nalogom.</w:t>
      </w:r>
    </w:p>
    <w:p w14:paraId="7FB094B6" w14:textId="77777777" w:rsidR="00701428" w:rsidRPr="00701428" w:rsidRDefault="00701428" w:rsidP="00701428">
      <w:pPr>
        <w:rPr>
          <w:lang w:val="sr-Latn-CS"/>
        </w:rPr>
      </w:pPr>
    </w:p>
    <w:p w14:paraId="0801E225" w14:textId="6F659D74" w:rsidR="00786068" w:rsidRPr="00D80375" w:rsidRDefault="00786068" w:rsidP="00786068">
      <w:pPr>
        <w:pStyle w:val="Heading2"/>
        <w:rPr>
          <w:lang w:val="sr-Latn-CS"/>
        </w:rPr>
      </w:pPr>
      <w:bookmarkStart w:id="14" w:name="_Toc101118187"/>
      <w:r w:rsidRPr="00D80375">
        <w:rPr>
          <w:lang w:val="sr-Latn-CS"/>
        </w:rPr>
        <w:t>Pregled</w:t>
      </w:r>
      <w:r w:rsidR="003804C3" w:rsidRPr="00D80375">
        <w:rPr>
          <w:lang w:val="sr-Latn-CS"/>
        </w:rPr>
        <w:t xml:space="preserve"> početne</w:t>
      </w:r>
      <w:r w:rsidR="007A5A0D" w:rsidRPr="00D80375">
        <w:rPr>
          <w:lang w:val="sr-Latn-CS"/>
        </w:rPr>
        <w:t xml:space="preserve"> stranice aplikacije</w:t>
      </w:r>
      <w:bookmarkEnd w:id="14"/>
    </w:p>
    <w:p w14:paraId="4B4D5C8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1E2FAD5" w14:textId="390FE009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5134EF">
        <w:rPr>
          <w:lang w:val="sr-Latn-CS"/>
        </w:rPr>
        <w:t xml:space="preserve"> naslovne</w:t>
      </w:r>
      <w:r w:rsidR="005978E8">
        <w:rPr>
          <w:lang w:val="sr-Latn-CS"/>
        </w:rPr>
        <w:t xml:space="preserve"> stranice</w:t>
      </w:r>
      <w:r>
        <w:rPr>
          <w:lang w:val="sr-Latn-CS"/>
        </w:rPr>
        <w:t xml:space="preserve"> </w:t>
      </w:r>
      <w:r w:rsidR="005978E8">
        <w:rPr>
          <w:lang w:val="sr-Latn-CS"/>
        </w:rPr>
        <w:t>aplikacije sa informacijama</w:t>
      </w:r>
      <w:r w:rsidR="003804C3">
        <w:rPr>
          <w:lang w:val="sr-Latn-CS"/>
        </w:rPr>
        <w:t xml:space="preserve"> relevantnim za predmete/diskusije/blankete </w:t>
      </w:r>
      <w:r w:rsidR="00B97467">
        <w:rPr>
          <w:lang w:val="sr-Latn-CS"/>
        </w:rPr>
        <w:t>koj</w:t>
      </w:r>
      <w:r w:rsidR="000946CD">
        <w:rPr>
          <w:lang w:val="sr-Latn-CS"/>
        </w:rPr>
        <w:t>i</w:t>
      </w:r>
      <w:r w:rsidR="00B97467">
        <w:rPr>
          <w:lang w:val="sr-Latn-CS"/>
        </w:rPr>
        <w:t xml:space="preserve"> su od interesa korisniku</w:t>
      </w:r>
      <w:r>
        <w:rPr>
          <w:lang w:val="sr-Latn-CS"/>
        </w:rPr>
        <w:t>.</w:t>
      </w:r>
    </w:p>
    <w:p w14:paraId="2BBDB72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8279A00" w14:textId="33CD0F61" w:rsidR="007E0B43" w:rsidRDefault="005978E8" w:rsidP="007E0B43">
      <w:pPr>
        <w:pStyle w:val="BodyText"/>
        <w:rPr>
          <w:lang w:val="sr-Latn-CS"/>
        </w:rPr>
      </w:pPr>
      <w:r>
        <w:rPr>
          <w:lang w:val="sr-Latn-CS"/>
        </w:rPr>
        <w:t>Student, Profesor</w:t>
      </w:r>
      <w:r w:rsidR="007E0B43">
        <w:rPr>
          <w:lang w:val="sr-Latn-CS"/>
        </w:rPr>
        <w:t>, Administrator.</w:t>
      </w:r>
    </w:p>
    <w:p w14:paraId="124BB52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D70CFF6" w14:textId="79C1DB6C" w:rsidR="007E0B43" w:rsidRDefault="00E9790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3A60C6">
        <w:rPr>
          <w:lang w:val="sr-Latn-CS"/>
        </w:rPr>
        <w:t>.</w:t>
      </w:r>
    </w:p>
    <w:p w14:paraId="6BE6FE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17CA4184" w14:textId="540F0326" w:rsidR="007E0B43" w:rsidRDefault="003A60C6" w:rsidP="00D15DB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</w:t>
      </w:r>
      <w:r w:rsidR="00D034C3">
        <w:rPr>
          <w:lang w:val="sr-Latn-CS"/>
        </w:rPr>
        <w:t xml:space="preserve"> je uspešno ulogovan</w:t>
      </w:r>
      <w:r>
        <w:rPr>
          <w:lang w:val="sr-Latn-CS"/>
        </w:rPr>
        <w:t>.</w:t>
      </w:r>
    </w:p>
    <w:p w14:paraId="4540113C" w14:textId="32B6B760" w:rsidR="003A60C6" w:rsidRDefault="003A60C6" w:rsidP="00D15DB3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</w:t>
      </w:r>
      <w:r w:rsidR="00D034C3">
        <w:rPr>
          <w:lang w:val="sr-Latn-CS"/>
        </w:rPr>
        <w:t xml:space="preserve"> naslovna stranica aplikacije</w:t>
      </w:r>
      <w:r>
        <w:rPr>
          <w:lang w:val="sr-Latn-CS"/>
        </w:rPr>
        <w:t>.</w:t>
      </w:r>
    </w:p>
    <w:p w14:paraId="45E2120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CDB3BBE" w14:textId="77777777"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18F9248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09189AC" w14:textId="6F9E5C54" w:rsidR="00F54759" w:rsidRDefault="003A60C6" w:rsidP="00F54759">
      <w:pPr>
        <w:pStyle w:val="BodyText"/>
        <w:rPr>
          <w:lang w:val="sr-Latn-CS"/>
        </w:rPr>
      </w:pPr>
      <w:r>
        <w:rPr>
          <w:lang w:val="sr-Latn-CS"/>
        </w:rPr>
        <w:t>Tekuća stranica je</w:t>
      </w:r>
      <w:r w:rsidR="00041660">
        <w:rPr>
          <w:lang w:val="sr-Latn-CS"/>
        </w:rPr>
        <w:t xml:space="preserve"> naslovna stranica</w:t>
      </w:r>
      <w:r>
        <w:rPr>
          <w:lang w:val="sr-Latn-CS"/>
        </w:rPr>
        <w:t>.</w:t>
      </w:r>
    </w:p>
    <w:p w14:paraId="6E0E43D2" w14:textId="1FF83838" w:rsidR="00786068" w:rsidRPr="002D6B17" w:rsidRDefault="00786068" w:rsidP="00786068">
      <w:pPr>
        <w:pStyle w:val="Heading2"/>
        <w:rPr>
          <w:lang w:val="sr-Latn-CS"/>
        </w:rPr>
      </w:pPr>
      <w:bookmarkStart w:id="15" w:name="_Toc101118188"/>
      <w:r w:rsidRPr="002D6B17">
        <w:rPr>
          <w:lang w:val="sr-Latn-CS"/>
        </w:rPr>
        <w:t xml:space="preserve">Pregled </w:t>
      </w:r>
      <w:r w:rsidR="00E70E82">
        <w:rPr>
          <w:lang w:val="sr-Latn-CS"/>
        </w:rPr>
        <w:t>stranica korisnika</w:t>
      </w:r>
      <w:bookmarkEnd w:id="15"/>
    </w:p>
    <w:p w14:paraId="344CBC2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DB47E2" w14:textId="1AF739AD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</w:t>
      </w:r>
      <w:r w:rsidR="00E70E82">
        <w:rPr>
          <w:lang w:val="sr-Latn-CS"/>
        </w:rPr>
        <w:t xml:space="preserve"> korisniku</w:t>
      </w:r>
      <w:r>
        <w:rPr>
          <w:lang w:val="sr-Latn-CS"/>
        </w:rPr>
        <w:t>.</w:t>
      </w:r>
    </w:p>
    <w:p w14:paraId="3D61A4E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65FF4EA3" w14:textId="1AE7CD1D" w:rsidR="007E0B43" w:rsidRDefault="00E70E82" w:rsidP="007E0B43">
      <w:pPr>
        <w:pStyle w:val="BodyText"/>
        <w:rPr>
          <w:lang w:val="sr-Latn-CS"/>
        </w:rPr>
      </w:pPr>
      <w:r>
        <w:rPr>
          <w:lang w:val="sr-Latn-CS"/>
        </w:rPr>
        <w:t>Student, Profesor, Administrator</w:t>
      </w:r>
      <w:r w:rsidR="007E0B43">
        <w:rPr>
          <w:lang w:val="sr-Latn-CS"/>
        </w:rPr>
        <w:t>.</w:t>
      </w:r>
    </w:p>
    <w:p w14:paraId="0E78A992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C15C84" w14:textId="77777777" w:rsidR="00C2249C" w:rsidRDefault="00C2249C" w:rsidP="00C2249C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21DC46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A8D8EBD" w14:textId="7D2843D3" w:rsidR="007E0B43" w:rsidRDefault="0025395B" w:rsidP="00D15DB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Izbor opcije za prikaz informacija o određenom</w:t>
      </w:r>
      <w:r w:rsidR="00C2249C">
        <w:rPr>
          <w:lang w:val="sr-Latn-CS"/>
        </w:rPr>
        <w:t xml:space="preserve"> korisniku</w:t>
      </w:r>
      <w:r>
        <w:rPr>
          <w:lang w:val="sr-Latn-CS"/>
        </w:rPr>
        <w:t>.</w:t>
      </w:r>
    </w:p>
    <w:p w14:paraId="43A9A7C0" w14:textId="267B2206" w:rsidR="0025395B" w:rsidRDefault="0025395B" w:rsidP="00D15DB3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informacijama o tom</w:t>
      </w:r>
      <w:r w:rsidR="00C2249C">
        <w:rPr>
          <w:lang w:val="sr-Latn-CS"/>
        </w:rPr>
        <w:t xml:space="preserve"> korisniku</w:t>
      </w:r>
      <w:r>
        <w:rPr>
          <w:lang w:val="sr-Latn-CS"/>
        </w:rPr>
        <w:t>.</w:t>
      </w:r>
    </w:p>
    <w:p w14:paraId="5E95485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0051869" w14:textId="77777777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E862FB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CE14277" w14:textId="1AC8DA1F"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</w:t>
      </w:r>
      <w:r w:rsidR="00D9010A">
        <w:rPr>
          <w:lang w:val="sr-Latn-CS"/>
        </w:rPr>
        <w:t xml:space="preserve"> izabranom korisniku</w:t>
      </w:r>
      <w:r>
        <w:rPr>
          <w:lang w:val="sr-Latn-CS"/>
        </w:rPr>
        <w:t>.</w:t>
      </w:r>
    </w:p>
    <w:p w14:paraId="68BFB80E" w14:textId="6D5AFB5B" w:rsidR="00786068" w:rsidRPr="003372D3" w:rsidRDefault="00786068" w:rsidP="00786068">
      <w:pPr>
        <w:pStyle w:val="Heading2"/>
        <w:rPr>
          <w:lang w:val="sr-Latn-CS"/>
        </w:rPr>
      </w:pPr>
      <w:bookmarkStart w:id="16" w:name="_Toc101118189"/>
      <w:r>
        <w:rPr>
          <w:lang w:val="sr-Latn-CS"/>
        </w:rPr>
        <w:t xml:space="preserve">Pregled </w:t>
      </w:r>
      <w:r w:rsidR="00081F66">
        <w:rPr>
          <w:lang w:val="sr-Latn-CS"/>
        </w:rPr>
        <w:t>stranica predmeta</w:t>
      </w:r>
      <w:bookmarkEnd w:id="16"/>
    </w:p>
    <w:p w14:paraId="1E04CF6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9963003" w14:textId="5699B4E4"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</w:t>
      </w:r>
      <w:r w:rsidR="003D40E6">
        <w:rPr>
          <w:lang w:val="sr-Latn-CS"/>
        </w:rPr>
        <w:t>osnovnim informacijama o predmetu</w:t>
      </w:r>
      <w:r w:rsidR="00583E5D">
        <w:rPr>
          <w:lang w:val="sr-Latn-CS"/>
        </w:rPr>
        <w:t>, blanketa i diskusija vezanih za predmet</w:t>
      </w:r>
      <w:r w:rsidR="003D40E6">
        <w:rPr>
          <w:lang w:val="sr-Latn-CS"/>
        </w:rPr>
        <w:t>.</w:t>
      </w:r>
      <w:r>
        <w:rPr>
          <w:lang w:val="sr-Latn-CS"/>
        </w:rPr>
        <w:t xml:space="preserve"> </w:t>
      </w:r>
    </w:p>
    <w:p w14:paraId="51BCAB6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082665" w14:textId="0ECF6B0C" w:rsidR="007E0B43" w:rsidRDefault="00785F19" w:rsidP="00785F19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29B5CF5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EDF8CCD" w14:textId="3ABD35AE" w:rsidR="007E0B43" w:rsidRDefault="0063100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373231">
        <w:rPr>
          <w:lang w:val="sr-Latn-CS"/>
        </w:rPr>
        <w:t>.</w:t>
      </w:r>
    </w:p>
    <w:p w14:paraId="212972A9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E207D3C" w14:textId="2A7D3DDF" w:rsidR="007E0B43" w:rsidRDefault="00373231" w:rsidP="00D15DB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Korisnik bira</w:t>
      </w:r>
      <w:r w:rsidR="001575C9">
        <w:rPr>
          <w:lang w:val="sr-Latn-CS"/>
        </w:rPr>
        <w:t xml:space="preserve"> predmet za prikaz</w:t>
      </w:r>
      <w:r>
        <w:rPr>
          <w:lang w:val="sr-Latn-CS"/>
        </w:rPr>
        <w:t>.</w:t>
      </w:r>
    </w:p>
    <w:p w14:paraId="4F713758" w14:textId="07C84E72" w:rsidR="00373231" w:rsidRDefault="00373231" w:rsidP="00D15DB3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</w:t>
      </w:r>
      <w:r w:rsidR="001575C9">
        <w:rPr>
          <w:lang w:val="sr-Latn-CS"/>
        </w:rPr>
        <w:t xml:space="preserve"> predmeta sa svim diskusijama i blanketima</w:t>
      </w:r>
      <w:r>
        <w:rPr>
          <w:lang w:val="sr-Latn-CS"/>
        </w:rPr>
        <w:t>.</w:t>
      </w:r>
    </w:p>
    <w:p w14:paraId="45650EE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50FA5969" w14:textId="77777777"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F44FDA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4C35705" w14:textId="5AD2B0FD"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A244D6">
        <w:rPr>
          <w:lang w:val="sr-Latn-CS"/>
        </w:rPr>
        <w:t xml:space="preserve"> odabranog predmeta</w:t>
      </w:r>
      <w:r>
        <w:rPr>
          <w:lang w:val="sr-Latn-CS"/>
        </w:rPr>
        <w:t>.</w:t>
      </w:r>
    </w:p>
    <w:p w14:paraId="7A276781" w14:textId="0F3AC73B" w:rsidR="00C1709A" w:rsidRDefault="00C1709A" w:rsidP="00F70168">
      <w:pPr>
        <w:pStyle w:val="Heading2"/>
        <w:rPr>
          <w:lang w:val="sr-Latn-CS"/>
        </w:rPr>
      </w:pPr>
      <w:bookmarkStart w:id="17" w:name="_Toc101118190"/>
      <w:r>
        <w:rPr>
          <w:lang w:val="sr-Latn-CS"/>
        </w:rPr>
        <w:lastRenderedPageBreak/>
        <w:t>Pregled blanketa sa stranice predmeta</w:t>
      </w:r>
      <w:bookmarkEnd w:id="17"/>
    </w:p>
    <w:p w14:paraId="79730796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CF70372" w14:textId="294826AC" w:rsidR="00E36898" w:rsidRDefault="00E36898" w:rsidP="00E36898">
      <w:pPr>
        <w:pStyle w:val="BodyText"/>
        <w:rPr>
          <w:lang w:val="sr-Latn-CS"/>
        </w:rPr>
      </w:pPr>
      <w:r>
        <w:rPr>
          <w:lang w:val="sr-Latn-CS"/>
        </w:rPr>
        <w:t>Prikaz stranice sa blanket</w:t>
      </w:r>
      <w:r w:rsidR="001C2C32">
        <w:rPr>
          <w:lang w:val="sr-Latn-CS"/>
        </w:rPr>
        <w:t>ima</w:t>
      </w:r>
      <w:r>
        <w:rPr>
          <w:lang w:val="sr-Latn-CS"/>
        </w:rPr>
        <w:t xml:space="preserve"> iz izabranog predmeta. </w:t>
      </w:r>
    </w:p>
    <w:p w14:paraId="3B4C134B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08CE6C8" w14:textId="77777777" w:rsidR="00E36898" w:rsidRDefault="00E36898" w:rsidP="00E36898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687E6BE2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FDA63A" w14:textId="77777777" w:rsidR="00E36898" w:rsidRDefault="00E36898" w:rsidP="00E36898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21DED2D8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C4B5ECA" w14:textId="29BF3791" w:rsidR="00E36898" w:rsidRDefault="00E36898" w:rsidP="00D15DB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 xml:space="preserve">Korisnik bira </w:t>
      </w:r>
      <w:r w:rsidR="004B6237">
        <w:rPr>
          <w:lang w:val="sr-Latn-CS"/>
        </w:rPr>
        <w:t>predmet</w:t>
      </w:r>
      <w:r>
        <w:rPr>
          <w:lang w:val="sr-Latn-CS"/>
        </w:rPr>
        <w:t xml:space="preserve"> za prikaz.</w:t>
      </w:r>
    </w:p>
    <w:p w14:paraId="27C38327" w14:textId="0B66ADBA" w:rsidR="002A2382" w:rsidRDefault="002A2382" w:rsidP="00D15DB3">
      <w:pPr>
        <w:pStyle w:val="BodyText"/>
        <w:numPr>
          <w:ilvl w:val="0"/>
          <w:numId w:val="32"/>
        </w:numPr>
        <w:rPr>
          <w:lang w:val="sr-Latn-CS"/>
        </w:rPr>
      </w:pPr>
      <w:r>
        <w:rPr>
          <w:lang w:val="sr-Latn-CS"/>
        </w:rPr>
        <w:t>Korisnik bira prikaz blanketa iz izabranog predmeta.</w:t>
      </w:r>
    </w:p>
    <w:p w14:paraId="41E31FBA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144FF1B" w14:textId="77777777" w:rsidR="00E36898" w:rsidRDefault="00E36898" w:rsidP="00E36898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EFB952A" w14:textId="77777777" w:rsidR="00E36898" w:rsidRPr="007E0B43" w:rsidRDefault="00E36898" w:rsidP="00E36898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CF9E27F" w14:textId="65A39823" w:rsidR="00E36898" w:rsidRP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Prikazuje se stranica predmeta sa svim blanketima vezanim za izabrani predmet.</w:t>
      </w:r>
    </w:p>
    <w:p w14:paraId="1E6BC97A" w14:textId="521FB00E" w:rsidR="00F70168" w:rsidRDefault="00F70168" w:rsidP="00F70168">
      <w:pPr>
        <w:pStyle w:val="Heading2"/>
        <w:rPr>
          <w:lang w:val="sr-Latn-CS"/>
        </w:rPr>
      </w:pPr>
      <w:bookmarkStart w:id="18" w:name="_Toc101118191"/>
      <w:r>
        <w:rPr>
          <w:lang w:val="sr-Latn-CS"/>
        </w:rPr>
        <w:t>Pregled blanketa sa stranice predmeta po ispitnom roku</w:t>
      </w:r>
      <w:bookmarkEnd w:id="18"/>
    </w:p>
    <w:p w14:paraId="569AD86F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D6DFB49" w14:textId="708D1336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 xml:space="preserve">Prikaz stranice sa blanketima iz izabranog predmeta filtriranim po ispitnim rokovima. </w:t>
      </w:r>
    </w:p>
    <w:p w14:paraId="4F4DD4A5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E38F76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700393AE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445771E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07F78BF3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EC098C8" w14:textId="77777777" w:rsidR="002A2382" w:rsidRDefault="002A2382" w:rsidP="00D15DB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bira predmet za prikaz.</w:t>
      </w:r>
    </w:p>
    <w:p w14:paraId="7DB210A3" w14:textId="074FDBF6" w:rsidR="002A2382" w:rsidRDefault="002A2382" w:rsidP="00D15DB3">
      <w:pPr>
        <w:pStyle w:val="BodyText"/>
        <w:numPr>
          <w:ilvl w:val="0"/>
          <w:numId w:val="33"/>
        </w:numPr>
        <w:rPr>
          <w:lang w:val="sr-Latn-CS"/>
        </w:rPr>
      </w:pPr>
      <w:r>
        <w:rPr>
          <w:lang w:val="sr-Latn-CS"/>
        </w:rPr>
        <w:t>Korisnik bira prikaz blanketa iz izabranog predmeta filtriranim po ispitnim rokovima.</w:t>
      </w:r>
    </w:p>
    <w:p w14:paraId="33353134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AAD78A0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BF958B6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7CCF5A3" w14:textId="295C7A4A" w:rsidR="002A2382" w:rsidRP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Prikazuje se stranica predmeta sa svim blanketima vezanim za izabrani predmet filtriranim po ispitnim rokovima.</w:t>
      </w:r>
    </w:p>
    <w:p w14:paraId="24B1DDE8" w14:textId="77777777" w:rsidR="002A2382" w:rsidRPr="002A2382" w:rsidRDefault="002A2382" w:rsidP="002A2382">
      <w:pPr>
        <w:rPr>
          <w:lang w:val="sr-Latn-CS"/>
        </w:rPr>
      </w:pPr>
    </w:p>
    <w:p w14:paraId="0D53EC31" w14:textId="3A782857" w:rsidR="00F70168" w:rsidRDefault="00F70168" w:rsidP="00F70168">
      <w:pPr>
        <w:pStyle w:val="Heading2"/>
        <w:rPr>
          <w:lang w:val="sr-Latn-CS"/>
        </w:rPr>
      </w:pPr>
      <w:bookmarkStart w:id="19" w:name="_Toc101118192"/>
      <w:r>
        <w:rPr>
          <w:lang w:val="sr-Latn-CS"/>
        </w:rPr>
        <w:t>Pregled blanketa sa stranice predmeta po godini</w:t>
      </w:r>
      <w:bookmarkEnd w:id="19"/>
    </w:p>
    <w:p w14:paraId="40A0EB63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8731DDD" w14:textId="2CB3E2D9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 xml:space="preserve">Prikaz stranice sa blanketima iz izabranog predmeta filtriranim po </w:t>
      </w:r>
      <w:r w:rsidR="00951FD6">
        <w:rPr>
          <w:lang w:val="sr-Latn-CS"/>
        </w:rPr>
        <w:t>godini</w:t>
      </w:r>
      <w:r>
        <w:rPr>
          <w:lang w:val="sr-Latn-CS"/>
        </w:rPr>
        <w:t xml:space="preserve">. </w:t>
      </w:r>
    </w:p>
    <w:p w14:paraId="734D8C83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11466B8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6B54E54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48AA9CE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06A13F82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30E1D3D" w14:textId="77777777" w:rsidR="002A2382" w:rsidRDefault="002A2382" w:rsidP="00D15DB3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>Korisnik bira predmet za prikaz.</w:t>
      </w:r>
    </w:p>
    <w:p w14:paraId="7F84A425" w14:textId="2535184D" w:rsidR="002A2382" w:rsidRDefault="002A2382" w:rsidP="00D15DB3">
      <w:pPr>
        <w:pStyle w:val="BodyText"/>
        <w:numPr>
          <w:ilvl w:val="0"/>
          <w:numId w:val="34"/>
        </w:numPr>
        <w:rPr>
          <w:lang w:val="sr-Latn-CS"/>
        </w:rPr>
      </w:pPr>
      <w:r>
        <w:rPr>
          <w:lang w:val="sr-Latn-CS"/>
        </w:rPr>
        <w:t xml:space="preserve">Korisnik bira prikaz blanketa iz izabranog predmeta filtriranim po </w:t>
      </w:r>
      <w:r w:rsidR="00951FD6">
        <w:rPr>
          <w:lang w:val="sr-Latn-CS"/>
        </w:rPr>
        <w:t>godini</w:t>
      </w:r>
      <w:r>
        <w:rPr>
          <w:lang w:val="sr-Latn-CS"/>
        </w:rPr>
        <w:t>.</w:t>
      </w:r>
    </w:p>
    <w:p w14:paraId="1E9A0A5E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68C736B" w14:textId="77777777" w:rsid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349D59" w14:textId="77777777" w:rsidR="002A2382" w:rsidRPr="007E0B43" w:rsidRDefault="002A2382" w:rsidP="002A2382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E853220" w14:textId="57E928A9" w:rsidR="002A2382" w:rsidRPr="002A2382" w:rsidRDefault="002A2382" w:rsidP="002A2382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predmeta sa svim blanketima vezanim za izabrani predmet filtriranim po </w:t>
      </w:r>
      <w:r w:rsidR="00951FD6">
        <w:rPr>
          <w:lang w:val="sr-Latn-CS"/>
        </w:rPr>
        <w:t>godini</w:t>
      </w:r>
      <w:r>
        <w:rPr>
          <w:lang w:val="sr-Latn-CS"/>
        </w:rPr>
        <w:t>.</w:t>
      </w:r>
    </w:p>
    <w:p w14:paraId="2EB06860" w14:textId="77777777" w:rsidR="002A2382" w:rsidRPr="002A2382" w:rsidRDefault="002A2382" w:rsidP="002A2382">
      <w:pPr>
        <w:rPr>
          <w:lang w:val="sr-Latn-CS"/>
        </w:rPr>
      </w:pPr>
    </w:p>
    <w:p w14:paraId="5460A798" w14:textId="49F798CB" w:rsidR="00F70168" w:rsidRDefault="00F70168" w:rsidP="00F70168">
      <w:pPr>
        <w:pStyle w:val="Heading2"/>
        <w:rPr>
          <w:lang w:val="sr-Latn-CS"/>
        </w:rPr>
      </w:pPr>
      <w:bookmarkStart w:id="20" w:name="_Toc101118193"/>
      <w:r>
        <w:rPr>
          <w:lang w:val="sr-Latn-CS"/>
        </w:rPr>
        <w:t>Pregled blanketa sa stranice predmeta po tipu blanketa</w:t>
      </w:r>
      <w:bookmarkEnd w:id="20"/>
    </w:p>
    <w:p w14:paraId="2FB46127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5FFD3BC" w14:textId="080C5FA8" w:rsidR="00C13BB9" w:rsidRDefault="00C13BB9" w:rsidP="00C13BB9">
      <w:pPr>
        <w:pStyle w:val="BodyText"/>
        <w:rPr>
          <w:lang w:val="sr-Latn-CS"/>
        </w:rPr>
      </w:pPr>
      <w:r>
        <w:rPr>
          <w:lang w:val="sr-Latn-CS"/>
        </w:rPr>
        <w:t>Prikaz stranice sa blanketima iz izabranog predmeta filtriranim po tipu blanketa (pisani, teorijski, kolokvijum</w:t>
      </w:r>
      <w:r w:rsidR="007B50FA">
        <w:rPr>
          <w:lang w:val="sr-Latn-CS"/>
        </w:rPr>
        <w:t>...</w:t>
      </w:r>
      <w:r>
        <w:rPr>
          <w:lang w:val="sr-Latn-CS"/>
        </w:rPr>
        <w:t xml:space="preserve">). </w:t>
      </w:r>
    </w:p>
    <w:p w14:paraId="326AA079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F9B1F3E" w14:textId="77777777" w:rsidR="00C13BB9" w:rsidRDefault="00C13BB9" w:rsidP="00C13BB9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3D0A6CD5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3FE0304" w14:textId="77777777" w:rsidR="00C13BB9" w:rsidRDefault="00C13BB9" w:rsidP="00C13BB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52C68FE9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68BC738" w14:textId="77777777" w:rsidR="00C13BB9" w:rsidRDefault="00C13BB9" w:rsidP="00D15DB3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>Korisnik bira predmet za prikaz.</w:t>
      </w:r>
    </w:p>
    <w:p w14:paraId="5B66868F" w14:textId="36168A30" w:rsidR="00C13BB9" w:rsidRDefault="00C13BB9" w:rsidP="00D15DB3">
      <w:pPr>
        <w:pStyle w:val="BodyText"/>
        <w:numPr>
          <w:ilvl w:val="0"/>
          <w:numId w:val="35"/>
        </w:numPr>
        <w:rPr>
          <w:lang w:val="sr-Latn-CS"/>
        </w:rPr>
      </w:pPr>
      <w:r>
        <w:rPr>
          <w:lang w:val="sr-Latn-CS"/>
        </w:rPr>
        <w:t xml:space="preserve">Korisnik bira prikaz blanketa iz izabranog predmeta filtriranim po </w:t>
      </w:r>
      <w:r w:rsidR="00811447">
        <w:rPr>
          <w:lang w:val="sr-Latn-CS"/>
        </w:rPr>
        <w:t>tipu blanketa</w:t>
      </w:r>
      <w:r>
        <w:rPr>
          <w:lang w:val="sr-Latn-CS"/>
        </w:rPr>
        <w:t>.</w:t>
      </w:r>
    </w:p>
    <w:p w14:paraId="07450647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E0E7B99" w14:textId="77777777" w:rsidR="00C13BB9" w:rsidRDefault="00C13BB9" w:rsidP="00C13BB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0CA8AA6D" w14:textId="77777777" w:rsidR="00C13BB9" w:rsidRPr="007E0B43" w:rsidRDefault="00C13BB9" w:rsidP="00C13BB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D9EC53B" w14:textId="2916E5AB" w:rsidR="00C13BB9" w:rsidRPr="002A2382" w:rsidRDefault="00C13BB9" w:rsidP="00C13BB9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predmeta sa svim blanketima vezanim za izabrani predmet filtriranim po </w:t>
      </w:r>
      <w:r w:rsidR="008125AB">
        <w:rPr>
          <w:lang w:val="sr-Latn-CS"/>
        </w:rPr>
        <w:t>tipu blanketa</w:t>
      </w:r>
      <w:r>
        <w:rPr>
          <w:lang w:val="sr-Latn-CS"/>
        </w:rPr>
        <w:t>.</w:t>
      </w:r>
    </w:p>
    <w:p w14:paraId="3AAD9185" w14:textId="77777777" w:rsidR="00C13BB9" w:rsidRPr="00C13BB9" w:rsidRDefault="00C13BB9" w:rsidP="00C13BB9">
      <w:pPr>
        <w:rPr>
          <w:lang w:val="sr-Latn-CS"/>
        </w:rPr>
      </w:pPr>
    </w:p>
    <w:p w14:paraId="7F5FC44C" w14:textId="6883FAA5" w:rsidR="00F70168" w:rsidRDefault="00F70168" w:rsidP="00E00FF7">
      <w:pPr>
        <w:pStyle w:val="Heading2"/>
        <w:rPr>
          <w:lang w:val="sr-Latn-CS"/>
        </w:rPr>
      </w:pPr>
      <w:bookmarkStart w:id="21" w:name="_Toc101118194"/>
      <w:r>
        <w:rPr>
          <w:lang w:val="sr-Latn-CS"/>
        </w:rPr>
        <w:t>Pregled zadataka i pitanja iz oblasti</w:t>
      </w:r>
      <w:bookmarkEnd w:id="21"/>
    </w:p>
    <w:p w14:paraId="1502D772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0FF43A" w14:textId="267A4060" w:rsidR="006A52A9" w:rsidRDefault="006A52A9" w:rsidP="006A52A9">
      <w:pPr>
        <w:pStyle w:val="BodyText"/>
        <w:rPr>
          <w:lang w:val="sr-Latn-CS"/>
        </w:rPr>
      </w:pPr>
      <w:r>
        <w:rPr>
          <w:lang w:val="sr-Latn-CS"/>
        </w:rPr>
        <w:t xml:space="preserve">Prikaz stranice sa </w:t>
      </w:r>
      <w:r w:rsidR="00931F72">
        <w:rPr>
          <w:lang w:val="sr-Latn-CS"/>
        </w:rPr>
        <w:t>zadacima i pitanjima iz oblasti</w:t>
      </w:r>
      <w:r>
        <w:rPr>
          <w:lang w:val="sr-Latn-CS"/>
        </w:rPr>
        <w:t xml:space="preserve"> iz izabranog predmeta</w:t>
      </w:r>
      <w:r w:rsidR="00931F72">
        <w:rPr>
          <w:lang w:val="sr-Latn-CS"/>
        </w:rPr>
        <w:t>.</w:t>
      </w:r>
    </w:p>
    <w:p w14:paraId="6419174E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19FFB0E" w14:textId="77777777" w:rsidR="006A52A9" w:rsidRDefault="006A52A9" w:rsidP="006A52A9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616F1B41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E757E47" w14:textId="77777777" w:rsidR="006A52A9" w:rsidRDefault="006A52A9" w:rsidP="006A52A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7C7A58AF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CA92B2E" w14:textId="559C95FC" w:rsidR="006A52A9" w:rsidRDefault="006A52A9" w:rsidP="00D15DB3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predmet za prikaz.</w:t>
      </w:r>
    </w:p>
    <w:p w14:paraId="7332D8C2" w14:textId="0DCD1023" w:rsidR="001F54EF" w:rsidRDefault="001F54EF" w:rsidP="00D15DB3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lastRenderedPageBreak/>
        <w:t>Korisnik bira oblast iz predmeta.</w:t>
      </w:r>
    </w:p>
    <w:p w14:paraId="0EF0C32B" w14:textId="6CAA51A2" w:rsidR="000F2E0E" w:rsidRDefault="000F2E0E" w:rsidP="00D15DB3">
      <w:pPr>
        <w:pStyle w:val="BodyText"/>
        <w:numPr>
          <w:ilvl w:val="0"/>
          <w:numId w:val="36"/>
        </w:numPr>
        <w:rPr>
          <w:lang w:val="sr-Latn-CS"/>
        </w:rPr>
      </w:pPr>
      <w:r>
        <w:rPr>
          <w:lang w:val="sr-Latn-CS"/>
        </w:rPr>
        <w:t>Korisnik bira prikaz zadataka i pitanja.</w:t>
      </w:r>
    </w:p>
    <w:p w14:paraId="3EB406B0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B716469" w14:textId="77777777" w:rsidR="006A52A9" w:rsidRDefault="006A52A9" w:rsidP="006A52A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825C03F" w14:textId="77777777" w:rsidR="006A52A9" w:rsidRPr="007E0B43" w:rsidRDefault="006A52A9" w:rsidP="006A52A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B4D2242" w14:textId="7056C8D8" w:rsidR="006A52A9" w:rsidRPr="002A2382" w:rsidRDefault="006A52A9" w:rsidP="006A52A9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</w:t>
      </w:r>
      <w:r w:rsidR="00D54B26">
        <w:rPr>
          <w:lang w:val="sr-Latn-CS"/>
        </w:rPr>
        <w:t xml:space="preserve">sa zadacima i pitanjima iz </w:t>
      </w:r>
      <w:r w:rsidR="00324B1C">
        <w:rPr>
          <w:lang w:val="sr-Latn-CS"/>
        </w:rPr>
        <w:t xml:space="preserve">oblasti </w:t>
      </w:r>
      <w:r w:rsidR="00D54B26">
        <w:rPr>
          <w:lang w:val="sr-Latn-CS"/>
        </w:rPr>
        <w:t xml:space="preserve">iz </w:t>
      </w:r>
      <w:r w:rsidR="00324B1C">
        <w:rPr>
          <w:lang w:val="sr-Latn-CS"/>
        </w:rPr>
        <w:t>izabranog predmeta.</w:t>
      </w:r>
    </w:p>
    <w:p w14:paraId="2A3380C2" w14:textId="77777777" w:rsidR="006A52A9" w:rsidRPr="006A52A9" w:rsidRDefault="006A52A9" w:rsidP="006A52A9">
      <w:pPr>
        <w:rPr>
          <w:lang w:val="sr-Latn-CS"/>
        </w:rPr>
      </w:pPr>
    </w:p>
    <w:p w14:paraId="037F39A9" w14:textId="6E008714" w:rsidR="00F70168" w:rsidRDefault="00F70168" w:rsidP="00E00FF7">
      <w:pPr>
        <w:pStyle w:val="Heading2"/>
        <w:rPr>
          <w:lang w:val="sr-Latn-CS"/>
        </w:rPr>
      </w:pPr>
      <w:bookmarkStart w:id="22" w:name="_Toc101118195"/>
      <w:r>
        <w:rPr>
          <w:lang w:val="sr-Latn-CS"/>
        </w:rPr>
        <w:t xml:space="preserve">Pregled </w:t>
      </w:r>
      <w:r w:rsidR="0009195F">
        <w:rPr>
          <w:lang w:val="sr-Latn-CS"/>
        </w:rPr>
        <w:t>diskusija iz oblasti</w:t>
      </w:r>
      <w:bookmarkEnd w:id="22"/>
    </w:p>
    <w:p w14:paraId="4A171857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30D9260" w14:textId="7FC37DB1" w:rsidR="009E7729" w:rsidRDefault="009E7729" w:rsidP="009E7729">
      <w:pPr>
        <w:pStyle w:val="BodyText"/>
        <w:rPr>
          <w:lang w:val="sr-Latn-CS"/>
        </w:rPr>
      </w:pPr>
      <w:r>
        <w:rPr>
          <w:lang w:val="sr-Latn-CS"/>
        </w:rPr>
        <w:t>Prikaz stranice sa diskusijama iz oblasti iz izabranog predmeta.</w:t>
      </w:r>
    </w:p>
    <w:p w14:paraId="6AB565BB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C0CB6B0" w14:textId="77777777" w:rsidR="009E7729" w:rsidRDefault="009E7729" w:rsidP="009E7729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1EC94C2A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B7BB303" w14:textId="77777777" w:rsidR="009E7729" w:rsidRDefault="009E7729" w:rsidP="009E772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438F4611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A7FDB0E" w14:textId="77777777" w:rsidR="009E7729" w:rsidRDefault="009E7729" w:rsidP="00D15DB3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predmet za prikaz.</w:t>
      </w:r>
    </w:p>
    <w:p w14:paraId="4603A2F8" w14:textId="1D8FD9A8" w:rsidR="009E7729" w:rsidRDefault="009E7729" w:rsidP="00D15DB3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oblast iz predmeta.</w:t>
      </w:r>
    </w:p>
    <w:p w14:paraId="329DC997" w14:textId="295561AA" w:rsidR="000F2E0E" w:rsidRDefault="000F2E0E" w:rsidP="00D15DB3">
      <w:pPr>
        <w:pStyle w:val="BodyText"/>
        <w:numPr>
          <w:ilvl w:val="0"/>
          <w:numId w:val="37"/>
        </w:numPr>
        <w:rPr>
          <w:lang w:val="sr-Latn-CS"/>
        </w:rPr>
      </w:pPr>
      <w:r>
        <w:rPr>
          <w:lang w:val="sr-Latn-CS"/>
        </w:rPr>
        <w:t>Korisnik bira prikaz</w:t>
      </w:r>
      <w:r w:rsidR="00791D2C">
        <w:rPr>
          <w:lang w:val="sr-Latn-CS"/>
        </w:rPr>
        <w:t xml:space="preserve"> </w:t>
      </w:r>
      <w:r w:rsidR="00D613A3">
        <w:rPr>
          <w:lang w:val="sr-Latn-CS"/>
        </w:rPr>
        <w:t>diskusija</w:t>
      </w:r>
      <w:r>
        <w:rPr>
          <w:lang w:val="sr-Latn-CS"/>
        </w:rPr>
        <w:t>.</w:t>
      </w:r>
    </w:p>
    <w:p w14:paraId="148FD9BD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DA0F2BC" w14:textId="77777777" w:rsidR="009E7729" w:rsidRDefault="009E7729" w:rsidP="009E7729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28D16A6" w14:textId="77777777" w:rsidR="009E7729" w:rsidRPr="007E0B43" w:rsidRDefault="009E7729" w:rsidP="009E772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9AABDFE" w14:textId="4A613DA3" w:rsidR="009E7729" w:rsidRPr="002A2382" w:rsidRDefault="009E7729" w:rsidP="009E7729">
      <w:pPr>
        <w:pStyle w:val="BodyText"/>
        <w:rPr>
          <w:lang w:val="sr-Latn-CS"/>
        </w:rPr>
      </w:pPr>
      <w:r>
        <w:rPr>
          <w:lang w:val="sr-Latn-CS"/>
        </w:rPr>
        <w:t xml:space="preserve">Prikazuje se stranica </w:t>
      </w:r>
      <w:r w:rsidR="00671BAF">
        <w:rPr>
          <w:lang w:val="sr-Latn-CS"/>
        </w:rPr>
        <w:t xml:space="preserve">sa diskusijama iz </w:t>
      </w:r>
      <w:r>
        <w:rPr>
          <w:lang w:val="sr-Latn-CS"/>
        </w:rPr>
        <w:t xml:space="preserve">oblasti </w:t>
      </w:r>
      <w:r w:rsidR="00D54B26">
        <w:rPr>
          <w:lang w:val="sr-Latn-CS"/>
        </w:rPr>
        <w:t xml:space="preserve">iz </w:t>
      </w:r>
      <w:r>
        <w:rPr>
          <w:lang w:val="sr-Latn-CS"/>
        </w:rPr>
        <w:t>izabranog predmeta.</w:t>
      </w:r>
    </w:p>
    <w:p w14:paraId="254B054D" w14:textId="77777777" w:rsidR="009E7729" w:rsidRPr="009E7729" w:rsidRDefault="009E7729" w:rsidP="009E7729">
      <w:pPr>
        <w:rPr>
          <w:lang w:val="sr-Latn-CS"/>
        </w:rPr>
      </w:pPr>
    </w:p>
    <w:p w14:paraId="179D8025" w14:textId="17FA96FE" w:rsidR="00E00FF7" w:rsidRDefault="00E00FF7" w:rsidP="00E00FF7">
      <w:pPr>
        <w:pStyle w:val="Heading2"/>
        <w:rPr>
          <w:lang w:val="sr-Latn-CS"/>
        </w:rPr>
      </w:pPr>
      <w:bookmarkStart w:id="23" w:name="_Toc101118196"/>
      <w:r>
        <w:rPr>
          <w:lang w:val="sr-Latn-CS"/>
        </w:rPr>
        <w:t>Pretraga predmeta</w:t>
      </w:r>
      <w:bookmarkEnd w:id="23"/>
    </w:p>
    <w:p w14:paraId="392B4D89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D4A5E34" w14:textId="636AF3E8" w:rsidR="00E00FF7" w:rsidRDefault="00E00FF7" w:rsidP="00E00FF7">
      <w:pPr>
        <w:pStyle w:val="BodyText"/>
        <w:rPr>
          <w:lang w:val="sr-Latn-CS"/>
        </w:rPr>
      </w:pPr>
      <w:r>
        <w:rPr>
          <w:lang w:val="sr-Latn-CS"/>
        </w:rPr>
        <w:t xml:space="preserve">Korisnik vrši pretragu za željenim predmetom. </w:t>
      </w:r>
    </w:p>
    <w:p w14:paraId="390CDE23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DB2B81C" w14:textId="77777777" w:rsidR="00E00FF7" w:rsidRDefault="00E00FF7" w:rsidP="00E00FF7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C4DEA62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4256DC5" w14:textId="77777777" w:rsidR="00E00FF7" w:rsidRDefault="00E00FF7" w:rsidP="00E00FF7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4AF0F2EF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18A4A8E6" w14:textId="794BF9AF" w:rsidR="00E00FF7" w:rsidRDefault="00E00FF7" w:rsidP="00D15DB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započinje unos u polje za pretragu.</w:t>
      </w:r>
    </w:p>
    <w:p w14:paraId="7FF02C82" w14:textId="2107B7EB" w:rsidR="00E00FF7" w:rsidRDefault="00E00FF7" w:rsidP="00D15DB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Prikazuju se svi rezultati pretrage za zadati unos</w:t>
      </w:r>
      <w:r w:rsidR="00376CB6">
        <w:rPr>
          <w:lang w:val="sr-Latn-CS"/>
        </w:rPr>
        <w:t xml:space="preserve"> </w:t>
      </w:r>
      <w:r w:rsidR="00376CB6">
        <w:t xml:space="preserve">[izuzetak: </w:t>
      </w:r>
      <w:r w:rsidR="002B6D97">
        <w:t>n</w:t>
      </w:r>
      <w:r w:rsidR="00376CB6">
        <w:t>ema rezultata za dati unos pretrage]</w:t>
      </w:r>
    </w:p>
    <w:p w14:paraId="36ECA2A5" w14:textId="07870CF9" w:rsidR="00E00FF7" w:rsidRDefault="00E00FF7" w:rsidP="00D15DB3">
      <w:pPr>
        <w:pStyle w:val="BodyText"/>
        <w:numPr>
          <w:ilvl w:val="0"/>
          <w:numId w:val="28"/>
        </w:numPr>
        <w:rPr>
          <w:lang w:val="sr-Latn-CS"/>
        </w:rPr>
      </w:pPr>
      <w:r>
        <w:rPr>
          <w:lang w:val="sr-Latn-CS"/>
        </w:rPr>
        <w:t>Korisnik može da klikne na željeni rezultat.</w:t>
      </w:r>
    </w:p>
    <w:p w14:paraId="3BE876D4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602389BE" w14:textId="60266E88" w:rsidR="00E00FF7" w:rsidRPr="00A30AE1" w:rsidRDefault="00A30AE1" w:rsidP="00E00FF7">
      <w:pPr>
        <w:pStyle w:val="BodyText"/>
        <w:rPr>
          <w:lang w:val="sr-Latn-RS"/>
        </w:rPr>
      </w:pPr>
      <w:r>
        <w:rPr>
          <w:lang w:val="sr-Latn-CS"/>
        </w:rPr>
        <w:t>[</w:t>
      </w:r>
      <w:r w:rsidRPr="00A30AE1">
        <w:rPr>
          <w:i/>
          <w:iCs/>
        </w:rPr>
        <w:t>Nema rezultata za dati unos pretrage</w:t>
      </w:r>
      <w:r>
        <w:t>] Korisnik mo</w:t>
      </w:r>
      <w:r>
        <w:rPr>
          <w:lang w:val="sr-Latn-RS"/>
        </w:rPr>
        <w:t>že ostati bez rezultata pretrage ako je kriterijum pretrage previše strog.</w:t>
      </w:r>
    </w:p>
    <w:p w14:paraId="4E6818FC" w14:textId="77777777" w:rsidR="00E00FF7" w:rsidRPr="007E0B43" w:rsidRDefault="00E00FF7" w:rsidP="00E00FF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089F9B1" w14:textId="5F7CAEAA" w:rsidR="00D510E0" w:rsidRPr="006264F0" w:rsidRDefault="00E00FF7" w:rsidP="00C528BB">
      <w:pPr>
        <w:pStyle w:val="BodyText"/>
        <w:rPr>
          <w:lang w:val="sr-Latn-CS"/>
        </w:rPr>
      </w:pPr>
      <w:r>
        <w:rPr>
          <w:lang w:val="sr-Latn-CS"/>
        </w:rPr>
        <w:t>Tekuća stranica je stranica</w:t>
      </w:r>
      <w:r w:rsidR="009C4BB0">
        <w:rPr>
          <w:lang w:val="sr-Latn-CS"/>
        </w:rPr>
        <w:t xml:space="preserve"> za pregled</w:t>
      </w:r>
      <w:r>
        <w:rPr>
          <w:lang w:val="sr-Latn-CS"/>
        </w:rPr>
        <w:t xml:space="preserve"> odabranog predmeta.</w:t>
      </w:r>
    </w:p>
    <w:p w14:paraId="70A865F1" w14:textId="456068A4" w:rsidR="00C528BB" w:rsidRDefault="00C528BB" w:rsidP="00E00FF7">
      <w:pPr>
        <w:pStyle w:val="Heading2"/>
        <w:rPr>
          <w:lang w:val="sr-Latn-CS"/>
        </w:rPr>
      </w:pPr>
      <w:bookmarkStart w:id="24" w:name="_Toc101118197"/>
      <w:r>
        <w:rPr>
          <w:lang w:val="sr-Latn-CS"/>
        </w:rPr>
        <w:t>Pretraga studenata i profesora</w:t>
      </w:r>
      <w:bookmarkEnd w:id="24"/>
    </w:p>
    <w:p w14:paraId="3FE52265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46557F4" w14:textId="7809975F" w:rsidR="00C528BB" w:rsidRDefault="00C528BB" w:rsidP="00C528BB">
      <w:pPr>
        <w:pStyle w:val="BodyText"/>
        <w:rPr>
          <w:lang w:val="sr-Latn-CS"/>
        </w:rPr>
      </w:pPr>
      <w:r>
        <w:rPr>
          <w:lang w:val="sr-Latn-CS"/>
        </w:rPr>
        <w:t xml:space="preserve">Korisnik vrši pretragu za željenim korisnikom. </w:t>
      </w:r>
    </w:p>
    <w:p w14:paraId="4EEC0E9F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0F9C194" w14:textId="77777777" w:rsidR="00C528BB" w:rsidRDefault="00C528BB" w:rsidP="00C528BB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1884201D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FD0A7BE" w14:textId="77777777" w:rsidR="00C528BB" w:rsidRDefault="00C528BB" w:rsidP="00C528BB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22BFE823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7393E76" w14:textId="77777777" w:rsidR="00C528BB" w:rsidRDefault="00C528BB" w:rsidP="00D15DB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započinje unos u polje za pretragu.</w:t>
      </w:r>
    </w:p>
    <w:p w14:paraId="2A1E141A" w14:textId="77777777" w:rsidR="00C528BB" w:rsidRDefault="00C528BB" w:rsidP="00D15DB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 xml:space="preserve">Prikazuju se svi rezultati pretrage za zadati unos </w:t>
      </w:r>
      <w:r>
        <w:t>[izuzetak: nema rezultata za dati unos pretrage]</w:t>
      </w:r>
    </w:p>
    <w:p w14:paraId="5EF5FE1D" w14:textId="77777777" w:rsidR="00C528BB" w:rsidRDefault="00C528BB" w:rsidP="00D15DB3">
      <w:pPr>
        <w:pStyle w:val="BodyText"/>
        <w:numPr>
          <w:ilvl w:val="0"/>
          <w:numId w:val="31"/>
        </w:numPr>
        <w:rPr>
          <w:lang w:val="sr-Latn-CS"/>
        </w:rPr>
      </w:pPr>
      <w:r>
        <w:rPr>
          <w:lang w:val="sr-Latn-CS"/>
        </w:rPr>
        <w:t>Korisnik može da klikne na željeni rezultat.</w:t>
      </w:r>
    </w:p>
    <w:p w14:paraId="1E22821E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CE67BBC" w14:textId="77777777" w:rsidR="00C528BB" w:rsidRPr="00A30AE1" w:rsidRDefault="00C528BB" w:rsidP="00C528BB">
      <w:pPr>
        <w:pStyle w:val="BodyText"/>
        <w:rPr>
          <w:lang w:val="sr-Latn-RS"/>
        </w:rPr>
      </w:pPr>
      <w:r>
        <w:rPr>
          <w:lang w:val="sr-Latn-CS"/>
        </w:rPr>
        <w:t>[</w:t>
      </w:r>
      <w:r w:rsidRPr="00A30AE1">
        <w:rPr>
          <w:i/>
          <w:iCs/>
        </w:rPr>
        <w:t>Nema rezultata za dati unos pretrage</w:t>
      </w:r>
      <w:r>
        <w:t>] Korisnik mo</w:t>
      </w:r>
      <w:r>
        <w:rPr>
          <w:lang w:val="sr-Latn-RS"/>
        </w:rPr>
        <w:t>že ostati bez rezultata pretrage ako je kriterijum pretrage previše strog.</w:t>
      </w:r>
    </w:p>
    <w:p w14:paraId="2125B60A" w14:textId="77777777" w:rsidR="00C528BB" w:rsidRPr="007E0B43" w:rsidRDefault="00C528BB" w:rsidP="00C528BB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EC54FD6" w14:textId="7B52B3F6" w:rsidR="00C528BB" w:rsidRPr="006264F0" w:rsidRDefault="00C528BB" w:rsidP="00C528BB">
      <w:pPr>
        <w:pStyle w:val="BodyText"/>
        <w:rPr>
          <w:lang w:val="sr-Latn-CS"/>
        </w:rPr>
      </w:pPr>
      <w:r>
        <w:rPr>
          <w:lang w:val="sr-Latn-CS"/>
        </w:rPr>
        <w:t xml:space="preserve">Tekuća stranica je </w:t>
      </w:r>
      <w:r w:rsidR="0039674F">
        <w:rPr>
          <w:lang w:val="sr-Latn-CS"/>
        </w:rPr>
        <w:t>profil</w:t>
      </w:r>
      <w:r w:rsidR="003C2059">
        <w:rPr>
          <w:lang w:val="sr-Latn-CS"/>
        </w:rPr>
        <w:t xml:space="preserve">na </w:t>
      </w:r>
      <w:r w:rsidR="000365DC">
        <w:rPr>
          <w:lang w:val="sr-Latn-CS"/>
        </w:rPr>
        <w:t>stranic</w:t>
      </w:r>
      <w:r w:rsidR="003C2059">
        <w:rPr>
          <w:lang w:val="sr-Latn-CS"/>
        </w:rPr>
        <w:t xml:space="preserve">a </w:t>
      </w:r>
      <w:r w:rsidR="000365DC">
        <w:rPr>
          <w:lang w:val="sr-Latn-CS"/>
        </w:rPr>
        <w:t>korisnika</w:t>
      </w:r>
      <w:r>
        <w:rPr>
          <w:lang w:val="sr-Latn-CS"/>
        </w:rPr>
        <w:t>.</w:t>
      </w:r>
    </w:p>
    <w:p w14:paraId="1E9B448E" w14:textId="77777777" w:rsidR="00C528BB" w:rsidRPr="00C528BB" w:rsidRDefault="00C528BB" w:rsidP="00C528BB">
      <w:pPr>
        <w:rPr>
          <w:lang w:val="sr-Latn-CS"/>
        </w:rPr>
      </w:pPr>
    </w:p>
    <w:p w14:paraId="54EE1782" w14:textId="6EF96519" w:rsidR="00786068" w:rsidRPr="00E00FF7" w:rsidRDefault="008D57B0" w:rsidP="00E00FF7">
      <w:pPr>
        <w:pStyle w:val="Heading2"/>
        <w:rPr>
          <w:lang w:val="sr-Latn-CS"/>
        </w:rPr>
      </w:pPr>
      <w:bookmarkStart w:id="25" w:name="_Toc101118198"/>
      <w:r w:rsidRPr="00E00FF7">
        <w:rPr>
          <w:lang w:val="sr-Latn-CS"/>
        </w:rPr>
        <w:t>Prijava neprikladnog sadržaja</w:t>
      </w:r>
      <w:bookmarkEnd w:id="25"/>
    </w:p>
    <w:p w14:paraId="4D08B503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215054F" w14:textId="428ABB68" w:rsidR="007E0B43" w:rsidRDefault="008D57B0" w:rsidP="007E0B43">
      <w:pPr>
        <w:pStyle w:val="BodyText"/>
        <w:rPr>
          <w:lang w:val="sr-Latn-CS"/>
        </w:rPr>
      </w:pPr>
      <w:r>
        <w:rPr>
          <w:lang w:val="sr-Latn-CS"/>
        </w:rPr>
        <w:t>Prijava sadržaja za koji korisnik smatra da nije u smernici sa pravilnikom</w:t>
      </w:r>
      <w:r w:rsidR="004D4A30">
        <w:rPr>
          <w:lang w:val="sr-Latn-CS"/>
        </w:rPr>
        <w:t>/neprikladan sadržaj</w:t>
      </w:r>
      <w:r w:rsidR="00B40836">
        <w:rPr>
          <w:lang w:val="sr-Latn-CS"/>
        </w:rPr>
        <w:t>.</w:t>
      </w:r>
    </w:p>
    <w:p w14:paraId="5B79A40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74ECF49" w14:textId="77777777" w:rsidR="0095481B" w:rsidRDefault="0095481B" w:rsidP="0095481B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5B5A69EE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9EB092" w14:textId="65CFFD83" w:rsidR="007E0B43" w:rsidRDefault="0095481B" w:rsidP="007E0B43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00E8941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58672B9" w14:textId="79582894" w:rsidR="007E0B43" w:rsidRDefault="00F93061" w:rsidP="00D15DB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</w:t>
      </w:r>
      <w:r w:rsidR="00555CED">
        <w:rPr>
          <w:lang w:val="sr-Latn-CS"/>
        </w:rPr>
        <w:t xml:space="preserve"> prijavu sadržaja</w:t>
      </w:r>
      <w:r>
        <w:rPr>
          <w:lang w:val="sr-Latn-CS"/>
        </w:rPr>
        <w:t>.</w:t>
      </w:r>
    </w:p>
    <w:p w14:paraId="7E8C6E82" w14:textId="0A5777BC" w:rsidR="002C123B" w:rsidRPr="002C123B" w:rsidRDefault="00555CED" w:rsidP="00D15DB3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vrši odabir razloga prijave</w:t>
      </w:r>
      <w:r w:rsidR="00F93061">
        <w:rPr>
          <w:lang w:val="sr-Latn-CS"/>
        </w:rPr>
        <w:t>.</w:t>
      </w:r>
    </w:p>
    <w:p w14:paraId="23600CC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6D7E8B2" w14:textId="77777777"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06C571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2D12C2F" w14:textId="3DD08832" w:rsidR="007E0B43" w:rsidRDefault="00D06C5E" w:rsidP="00B40836">
      <w:pPr>
        <w:pStyle w:val="BodyText"/>
        <w:rPr>
          <w:lang w:val="sr-Latn-CS"/>
        </w:rPr>
      </w:pPr>
      <w:r>
        <w:rPr>
          <w:lang w:val="sr-Latn-CS"/>
        </w:rPr>
        <w:t>Nadležni profesor i administrator bivaju obavešteni o prijavi.</w:t>
      </w:r>
    </w:p>
    <w:p w14:paraId="0D98E064" w14:textId="0233E715" w:rsidR="00786068" w:rsidRPr="003372D3" w:rsidRDefault="00947B8B" w:rsidP="00786068">
      <w:pPr>
        <w:pStyle w:val="Heading2"/>
        <w:rPr>
          <w:lang w:val="sr-Latn-CS"/>
        </w:rPr>
      </w:pPr>
      <w:bookmarkStart w:id="26" w:name="_Toc101118199"/>
      <w:r>
        <w:rPr>
          <w:lang w:val="sr-Latn-CS"/>
        </w:rPr>
        <w:lastRenderedPageBreak/>
        <w:t xml:space="preserve">Predlaganje rešenja </w:t>
      </w:r>
      <w:r w:rsidR="00F90556">
        <w:rPr>
          <w:lang w:val="sr-Latn-CS"/>
        </w:rPr>
        <w:t>zadatka ili odgovora na pitanje</w:t>
      </w:r>
      <w:bookmarkEnd w:id="26"/>
    </w:p>
    <w:p w14:paraId="3CE52396" w14:textId="796DA52B" w:rsidR="00DD4C2E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E665A94" w14:textId="7D71095B" w:rsidR="00F90556" w:rsidRPr="00F90556" w:rsidRDefault="00F90556" w:rsidP="002C12A7">
      <w:pPr>
        <w:pStyle w:val="BodyText"/>
        <w:keepNext/>
        <w:rPr>
          <w:lang w:val="sr-Latn-CS"/>
        </w:rPr>
      </w:pPr>
      <w:r>
        <w:rPr>
          <w:lang w:val="sr-Latn-CS"/>
        </w:rPr>
        <w:t>Student</w:t>
      </w:r>
      <w:r w:rsidR="000972EE">
        <w:rPr>
          <w:lang w:val="sr-Latn-CS"/>
        </w:rPr>
        <w:t xml:space="preserve"> daje predlog rešenja zadatka ili predlog odgovora na pitanje</w:t>
      </w:r>
      <w:r w:rsidR="0093636B">
        <w:rPr>
          <w:lang w:val="sr-Latn-CS"/>
        </w:rPr>
        <w:t>.</w:t>
      </w:r>
    </w:p>
    <w:p w14:paraId="4BA83EC0" w14:textId="34BBAB17" w:rsidR="00DD4C2E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1ECDF7E" w14:textId="78A5C7EB" w:rsidR="0093636B" w:rsidRDefault="0093636B" w:rsidP="0093636B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750314C" w14:textId="77777777" w:rsidR="00DD4C2E" w:rsidRPr="007E0B43" w:rsidRDefault="00DD4C2E" w:rsidP="0093636B">
      <w:pPr>
        <w:pStyle w:val="BodyText"/>
        <w:keepNext/>
        <w:ind w:left="0" w:firstLine="720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A7FDE04" w14:textId="2CA921D8" w:rsidR="00DD4C2E" w:rsidRDefault="00500A5E" w:rsidP="00DD4C2E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12AE4">
        <w:rPr>
          <w:lang w:val="sr-Latn-CS"/>
        </w:rPr>
        <w:t xml:space="preserve"> se nalazi na stranici</w:t>
      </w:r>
      <w:r w:rsidR="0052095D">
        <w:rPr>
          <w:lang w:val="sr-Latn-CS"/>
        </w:rPr>
        <w:t xml:space="preserve"> </w:t>
      </w:r>
      <w:r w:rsidR="00410EE0">
        <w:rPr>
          <w:lang w:val="sr-Latn-CS"/>
        </w:rPr>
        <w:t>za diskusiju za odgovarajući</w:t>
      </w:r>
      <w:r w:rsidR="00C12AE4">
        <w:rPr>
          <w:lang w:val="sr-Latn-CS"/>
        </w:rPr>
        <w:t xml:space="preserve"> zadat</w:t>
      </w:r>
      <w:r w:rsidR="00410EE0">
        <w:rPr>
          <w:lang w:val="sr-Latn-CS"/>
        </w:rPr>
        <w:t xml:space="preserve">ak </w:t>
      </w:r>
      <w:r w:rsidR="00C12AE4">
        <w:rPr>
          <w:lang w:val="sr-Latn-CS"/>
        </w:rPr>
        <w:t>ili pitanj</w:t>
      </w:r>
      <w:r w:rsidR="0052095D">
        <w:rPr>
          <w:lang w:val="sr-Latn-CS"/>
        </w:rPr>
        <w:t>e</w:t>
      </w:r>
      <w:r>
        <w:rPr>
          <w:lang w:val="sr-Latn-CS"/>
        </w:rPr>
        <w:t>.</w:t>
      </w:r>
    </w:p>
    <w:p w14:paraId="06751C25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5C55F01" w14:textId="508D3EBC" w:rsidR="00DD4C2E" w:rsidRDefault="006D7616" w:rsidP="00D15DB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dodavanje predloga</w:t>
      </w:r>
      <w:r w:rsidR="00DD4C2E">
        <w:rPr>
          <w:lang w:val="sr-Latn-CS"/>
        </w:rPr>
        <w:t>.</w:t>
      </w:r>
    </w:p>
    <w:p w14:paraId="55AC9461" w14:textId="4107971D" w:rsidR="006D7616" w:rsidRDefault="006D7616" w:rsidP="00D15DB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unosi potrebne podatke u odgovarajuća polja.</w:t>
      </w:r>
    </w:p>
    <w:p w14:paraId="6812CFC7" w14:textId="112FAEDD" w:rsidR="003D5680" w:rsidRDefault="003D5680" w:rsidP="00D15DB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 bira opciju za objavu.</w:t>
      </w:r>
    </w:p>
    <w:p w14:paraId="6D53FC12" w14:textId="5A277913" w:rsidR="003D5680" w:rsidRDefault="003D5680" w:rsidP="00D15DB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Uneti podaci se šalju serveru.</w:t>
      </w:r>
    </w:p>
    <w:p w14:paraId="375CB707" w14:textId="127EDEC6" w:rsidR="003D5680" w:rsidRDefault="003D5680" w:rsidP="00D15DB3">
      <w:pPr>
        <w:pStyle w:val="BodyText"/>
        <w:numPr>
          <w:ilvl w:val="0"/>
          <w:numId w:val="13"/>
        </w:numPr>
        <w:rPr>
          <w:lang w:val="sr-Latn-CS"/>
        </w:rPr>
      </w:pPr>
      <w:r w:rsidRPr="003D5680">
        <w:rPr>
          <w:lang w:val="sr-Latn-CS"/>
        </w:rPr>
        <w:t>Vrši se ažuriranje podataka u bazi podataka.</w:t>
      </w:r>
    </w:p>
    <w:p w14:paraId="28351F68" w14:textId="2AB5C361" w:rsidR="003D5680" w:rsidRPr="003D5680" w:rsidRDefault="00B6318D" w:rsidP="00D15DB3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Predlog se dodaje na odgovarajuću poziciju u diskusiji.</w:t>
      </w:r>
    </w:p>
    <w:p w14:paraId="517F61E2" w14:textId="60435774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1EDAF671" w14:textId="77777777"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12D10A3" w14:textId="77777777"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E410E9" w14:textId="237F3B96" w:rsidR="00DD4C2E" w:rsidRDefault="002F7E85" w:rsidP="00DD4C2E">
      <w:pPr>
        <w:pStyle w:val="BodyText"/>
        <w:rPr>
          <w:lang w:val="sr-Latn-CS"/>
        </w:rPr>
      </w:pPr>
      <w:r>
        <w:rPr>
          <w:lang w:val="sr-Latn-CS"/>
        </w:rPr>
        <w:t>Dodat novi predlog i predlog se ubuduće prikazuje u odgovarajućoj diskusiji</w:t>
      </w:r>
      <w:r w:rsidR="00DD4C2E">
        <w:rPr>
          <w:lang w:val="sr-Latn-CS"/>
        </w:rPr>
        <w:t>.</w:t>
      </w:r>
    </w:p>
    <w:p w14:paraId="7069905C" w14:textId="38AD3336" w:rsidR="00786068" w:rsidRPr="003372D3" w:rsidRDefault="006B51A7" w:rsidP="00785A86">
      <w:pPr>
        <w:pStyle w:val="Heading2"/>
        <w:rPr>
          <w:lang w:val="sr-Latn-CS"/>
        </w:rPr>
      </w:pPr>
      <w:bookmarkStart w:id="27" w:name="_Toc101118200"/>
      <w:r>
        <w:rPr>
          <w:lang w:val="sr-Latn-CS"/>
        </w:rPr>
        <w:t>Izmena predloga rešenja</w:t>
      </w:r>
      <w:bookmarkEnd w:id="27"/>
      <w:r>
        <w:rPr>
          <w:lang w:val="sr-Latn-CS"/>
        </w:rPr>
        <w:t xml:space="preserve"> </w:t>
      </w:r>
    </w:p>
    <w:p w14:paraId="1CD411D6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A68B8A7" w14:textId="5259C6E1" w:rsidR="0053488E" w:rsidRPr="00F90556" w:rsidRDefault="0053488E" w:rsidP="0053488E">
      <w:pPr>
        <w:pStyle w:val="BodyText"/>
        <w:keepNext/>
        <w:rPr>
          <w:lang w:val="sr-Latn-CS"/>
        </w:rPr>
      </w:pPr>
      <w:r>
        <w:rPr>
          <w:lang w:val="sr-Latn-CS"/>
        </w:rPr>
        <w:t>Student vrši izmenu predloga rešenja zadatka ili predloga odgovora na pitanje.</w:t>
      </w:r>
    </w:p>
    <w:p w14:paraId="010FA6B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DA5C94C" w14:textId="77777777" w:rsidR="0053488E" w:rsidRDefault="0053488E" w:rsidP="0053488E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55C16C2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785EE2B1" w14:textId="04B1EE0A" w:rsidR="007E0B43" w:rsidRDefault="0053488E" w:rsidP="007E0B43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C549E0">
        <w:rPr>
          <w:lang w:val="sr-Latn-CS"/>
        </w:rPr>
        <w:t>.</w:t>
      </w:r>
    </w:p>
    <w:p w14:paraId="6B2B87E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00A7108" w14:textId="35805BF4" w:rsidR="007E0B43" w:rsidRDefault="00C549E0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</w:t>
      </w:r>
      <w:r w:rsidR="00EF2DEB">
        <w:rPr>
          <w:lang w:val="sr-Latn-CS"/>
        </w:rPr>
        <w:t xml:space="preserve"> vrši odabir predloga za izmenu</w:t>
      </w:r>
      <w:r>
        <w:rPr>
          <w:lang w:val="sr-Latn-CS"/>
        </w:rPr>
        <w:t>.</w:t>
      </w:r>
    </w:p>
    <w:p w14:paraId="18546FE3" w14:textId="605A4390" w:rsidR="00EF2DEB" w:rsidRDefault="00D53A49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izmenu predloga.</w:t>
      </w:r>
    </w:p>
    <w:p w14:paraId="01DED08B" w14:textId="1F831EF4" w:rsidR="00D53A49" w:rsidRDefault="00D53A49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vrši izmenu sadržaja predloga.</w:t>
      </w:r>
    </w:p>
    <w:p w14:paraId="044739EE" w14:textId="6C6AEE3C" w:rsidR="00D53A49" w:rsidRDefault="00D53A49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Ažurirani podaci se šalju serveru.</w:t>
      </w:r>
    </w:p>
    <w:p w14:paraId="5D426922" w14:textId="6C47A9C6" w:rsidR="00D53A49" w:rsidRDefault="00D53A49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Vrši se ažuriranje u bazi podataka.</w:t>
      </w:r>
    </w:p>
    <w:p w14:paraId="144909DE" w14:textId="4039E524" w:rsidR="00D53A49" w:rsidRDefault="00D53A49" w:rsidP="00D15DB3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Predlog se na stranici prikazuje u izmenjenom obliku.</w:t>
      </w:r>
    </w:p>
    <w:p w14:paraId="0E41AD61" w14:textId="67B686B2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08A515B8" w14:textId="77777777"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403EDF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14:paraId="4703B48F" w14:textId="682C1D6B" w:rsidR="007E0B43" w:rsidRDefault="0053488E" w:rsidP="00C549E0">
      <w:pPr>
        <w:pStyle w:val="BodyText"/>
        <w:rPr>
          <w:lang w:val="sr-Latn-CS"/>
        </w:rPr>
      </w:pPr>
      <w:r>
        <w:rPr>
          <w:lang w:val="sr-Latn-CS"/>
        </w:rPr>
        <w:t>Odgovarajući predlog rešenja je izmenjen</w:t>
      </w:r>
      <w:r w:rsidR="007E0B43">
        <w:rPr>
          <w:lang w:val="sr-Latn-CS"/>
        </w:rPr>
        <w:t>.</w:t>
      </w:r>
    </w:p>
    <w:p w14:paraId="7432A02C" w14:textId="126ED0B0" w:rsidR="00786068" w:rsidRPr="003372D3" w:rsidRDefault="005B4B2B" w:rsidP="00786068">
      <w:pPr>
        <w:pStyle w:val="Heading2"/>
        <w:rPr>
          <w:lang w:val="sr-Latn-CS"/>
        </w:rPr>
      </w:pPr>
      <w:bookmarkStart w:id="28" w:name="_Toc101118201"/>
      <w:r>
        <w:rPr>
          <w:lang w:val="sr-Latn-CS"/>
        </w:rPr>
        <w:t>Brisanje predloga rešenja</w:t>
      </w:r>
      <w:bookmarkEnd w:id="28"/>
    </w:p>
    <w:p w14:paraId="5537AA19" w14:textId="77777777"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070A499" w14:textId="7BE4A3CA" w:rsidR="005B4B2B" w:rsidRDefault="005B4B2B" w:rsidP="005B4B2B">
      <w:pPr>
        <w:pStyle w:val="BodyText"/>
        <w:rPr>
          <w:lang w:val="sr-Latn-CS"/>
        </w:rPr>
      </w:pPr>
      <w:r>
        <w:rPr>
          <w:lang w:val="sr-Latn-CS"/>
        </w:rPr>
        <w:t xml:space="preserve">Brisanje postojećeg predloga od strane studenta koji je taj predlog postavio, </w:t>
      </w:r>
      <w:r w:rsidR="00436817">
        <w:rPr>
          <w:lang w:val="sr-Latn-CS"/>
        </w:rPr>
        <w:t>nadle</w:t>
      </w:r>
      <w:r w:rsidR="00436817">
        <w:rPr>
          <w:lang w:val="sr-Latn-RS"/>
        </w:rPr>
        <w:t xml:space="preserve">žnog </w:t>
      </w:r>
      <w:r>
        <w:rPr>
          <w:lang w:val="sr-Latn-CS"/>
        </w:rPr>
        <w:t>profesora ili administratora.</w:t>
      </w:r>
    </w:p>
    <w:p w14:paraId="41ACB6F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7AF1A6" w14:textId="77777777" w:rsidR="006B67B1" w:rsidRDefault="006B67B1" w:rsidP="006B67B1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611B24B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8D946B0" w14:textId="1ABA6222" w:rsidR="006B67B1" w:rsidRDefault="006B67B1" w:rsidP="006B67B1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A042ACE" w14:textId="77777777"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EADBF5" w14:textId="79D7387B" w:rsidR="00255A41" w:rsidRPr="00255A41" w:rsidRDefault="005C0B18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se pozicionira na stranicu sa koje je dostupan pogled na željeni predlog</w:t>
      </w:r>
      <w:r w:rsidR="00255A41" w:rsidRPr="00255A41">
        <w:rPr>
          <w:lang w:val="sr-Latn-CS"/>
        </w:rPr>
        <w:t>.</w:t>
      </w:r>
    </w:p>
    <w:p w14:paraId="4905058B" w14:textId="1905C33E" w:rsidR="00255A41" w:rsidRDefault="005C0B18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brisanje predloga</w:t>
      </w:r>
      <w:r w:rsidR="00255A41" w:rsidRPr="00255A41">
        <w:rPr>
          <w:lang w:val="sr-Latn-CS"/>
        </w:rPr>
        <w:t>.</w:t>
      </w:r>
    </w:p>
    <w:p w14:paraId="0D1FF06D" w14:textId="6729C848" w:rsidR="005C0B18" w:rsidRDefault="005C0B18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se upitnik za potvrdu akcije.</w:t>
      </w:r>
    </w:p>
    <w:p w14:paraId="48F56BB1" w14:textId="60D42151" w:rsidR="005C0B18" w:rsidRDefault="005C0B18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 xml:space="preserve">Korisnik </w:t>
      </w:r>
      <w:r w:rsidR="00F02348">
        <w:rPr>
          <w:lang w:val="sr-Latn-CS"/>
        </w:rPr>
        <w:t>potvrđuje brisanje predloga.</w:t>
      </w:r>
    </w:p>
    <w:p w14:paraId="450F00DC" w14:textId="3620869C" w:rsidR="00D179CE" w:rsidRDefault="00D179CE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Vrši se brisanje predloga rešenja u bazi podataka.</w:t>
      </w:r>
    </w:p>
    <w:p w14:paraId="18D8D70E" w14:textId="7BA821DE" w:rsidR="00D179CE" w:rsidRDefault="00D179CE" w:rsidP="00D15DB3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Osvežava se pogled stranice sa koje je obavljena akcija brisanja.</w:t>
      </w:r>
    </w:p>
    <w:p w14:paraId="60B28088" w14:textId="77777777"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14:paraId="3AF9D5D8" w14:textId="77777777"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D8DA3A6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DCBEB86" w14:textId="5E36E4FF" w:rsidR="007E0B43" w:rsidRDefault="0082182C" w:rsidP="00255A41">
      <w:pPr>
        <w:pStyle w:val="BodyText"/>
        <w:rPr>
          <w:lang w:val="sr-Latn-CS"/>
        </w:rPr>
      </w:pPr>
      <w:r>
        <w:rPr>
          <w:lang w:val="sr-Latn-CS"/>
        </w:rPr>
        <w:t>Izabrani predlog je obrisan.</w:t>
      </w:r>
    </w:p>
    <w:p w14:paraId="731753CF" w14:textId="328A4E18" w:rsidR="00786068" w:rsidRPr="003372D3" w:rsidRDefault="002B6817" w:rsidP="003D60F1">
      <w:pPr>
        <w:pStyle w:val="Heading2"/>
        <w:rPr>
          <w:lang w:val="sr-Latn-CS"/>
        </w:rPr>
      </w:pPr>
      <w:bookmarkStart w:id="29" w:name="_Toc101118202"/>
      <w:r>
        <w:rPr>
          <w:lang w:val="sr-Latn-CS"/>
        </w:rPr>
        <w:t>Zahvaljivanje na odgovoru</w:t>
      </w:r>
      <w:bookmarkEnd w:id="29"/>
    </w:p>
    <w:p w14:paraId="60F72E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5B15A45" w14:textId="6763E370" w:rsidR="007E0B43" w:rsidRDefault="00244474" w:rsidP="00CF2AB8">
      <w:pPr>
        <w:pStyle w:val="BodyText"/>
        <w:rPr>
          <w:lang w:val="sr-Latn-CS"/>
        </w:rPr>
      </w:pPr>
      <w:r>
        <w:rPr>
          <w:lang w:val="sr-Latn-CS"/>
        </w:rPr>
        <w:t xml:space="preserve">Korisnik </w:t>
      </w:r>
      <w:r w:rsidR="009E4030">
        <w:rPr>
          <w:lang w:val="sr-Latn-CS"/>
        </w:rPr>
        <w:t xml:space="preserve">se zahvaljuje </w:t>
      </w:r>
      <w:r w:rsidR="000D79E7">
        <w:rPr>
          <w:lang w:val="sr-Latn-CS"/>
        </w:rPr>
        <w:t>na odgovoru koji mu je bio od pomoći.</w:t>
      </w:r>
    </w:p>
    <w:p w14:paraId="7FE0B7F8" w14:textId="4110C908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BFD06F5" w14:textId="397BA2EC" w:rsidR="002A32EF" w:rsidRPr="002A32EF" w:rsidRDefault="002A32EF" w:rsidP="002C12A7">
      <w:pPr>
        <w:pStyle w:val="BodyText"/>
        <w:keepNext/>
        <w:rPr>
          <w:lang w:val="sr-Latn-CS"/>
        </w:rPr>
      </w:pPr>
      <w:r>
        <w:rPr>
          <w:lang w:val="sr-Latn-CS"/>
        </w:rPr>
        <w:t>Student, Profesor, Administrator.</w:t>
      </w:r>
    </w:p>
    <w:p w14:paraId="4468F9C1" w14:textId="726C5549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A4245E5" w14:textId="757D13F7"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2A32EF">
        <w:rPr>
          <w:lang w:val="sr-Latn-CS"/>
        </w:rPr>
        <w:t xml:space="preserve"> je prijavljen</w:t>
      </w:r>
      <w:r w:rsidR="00CF2AB8" w:rsidRPr="00CF2AB8">
        <w:rPr>
          <w:lang w:val="sr-Latn-CS"/>
        </w:rPr>
        <w:t>.</w:t>
      </w:r>
    </w:p>
    <w:p w14:paraId="2B80216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D8F5E7C" w14:textId="5BA17B51" w:rsidR="00CF2AB8" w:rsidRDefault="007530C3" w:rsidP="00D15DB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se pozicionira na stranicu sa koje je dostupan pogled na željeni odgovor.</w:t>
      </w:r>
    </w:p>
    <w:p w14:paraId="5D04AB84" w14:textId="1E6D56F5" w:rsidR="007530C3" w:rsidRPr="00CF2AB8" w:rsidRDefault="007530C3" w:rsidP="00D15DB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Korisnik bira opciju za zahvaljivanje.</w:t>
      </w:r>
    </w:p>
    <w:p w14:paraId="3028BFF9" w14:textId="3E73EFF6" w:rsidR="00CF2AB8" w:rsidRPr="00CF2AB8" w:rsidRDefault="007530C3" w:rsidP="00D15DB3">
      <w:pPr>
        <w:pStyle w:val="BodyText"/>
        <w:numPr>
          <w:ilvl w:val="0"/>
          <w:numId w:val="10"/>
        </w:numPr>
        <w:rPr>
          <w:lang w:val="sr-Latn-CS"/>
        </w:rPr>
      </w:pPr>
      <w:r>
        <w:rPr>
          <w:lang w:val="sr-Latn-CS"/>
        </w:rPr>
        <w:t>Vrši se inkrementiranje broja zahvalnica odgovora i promena se čuva u bazi</w:t>
      </w:r>
      <w:r w:rsidR="00CF2AB8" w:rsidRPr="00CF2AB8">
        <w:rPr>
          <w:lang w:val="sr-Latn-CS"/>
        </w:rPr>
        <w:t>.</w:t>
      </w:r>
    </w:p>
    <w:p w14:paraId="40807519" w14:textId="663E18D2" w:rsid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74B2519" w14:textId="03194849" w:rsidR="007530C3" w:rsidRPr="007530C3" w:rsidRDefault="007530C3" w:rsidP="002C12A7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14:paraId="2E15581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270586D" w14:textId="708F95CE" w:rsidR="007E0B43" w:rsidRPr="008A115F" w:rsidRDefault="00615FE9" w:rsidP="008A115F">
      <w:pPr>
        <w:pStyle w:val="BodyText"/>
        <w:rPr>
          <w:lang w:val="sr-Latn-CS"/>
        </w:rPr>
      </w:pPr>
      <w:r>
        <w:rPr>
          <w:lang w:val="sr-Latn-CS"/>
        </w:rPr>
        <w:t>Broj zahvalnica odgovora je uvećan za jedan.</w:t>
      </w:r>
    </w:p>
    <w:p w14:paraId="49CEC66A" w14:textId="22CA83E5" w:rsidR="00F54759" w:rsidRPr="00923E18" w:rsidRDefault="00F54759" w:rsidP="007061AB">
      <w:pPr>
        <w:pStyle w:val="Heading2"/>
        <w:rPr>
          <w:lang w:val="sr-Latn-CS"/>
        </w:rPr>
      </w:pPr>
      <w:bookmarkStart w:id="30" w:name="_Toc101118203"/>
      <w:r w:rsidRPr="00923E18">
        <w:rPr>
          <w:lang w:val="sr-Latn-CS"/>
        </w:rPr>
        <w:lastRenderedPageBreak/>
        <w:t>Sastavljanje blanketa</w:t>
      </w:r>
      <w:r w:rsidR="0085161E" w:rsidRPr="00923E18">
        <w:rPr>
          <w:lang w:val="sr-Latn-CS"/>
        </w:rPr>
        <w:t xml:space="preserve"> za vežbu</w:t>
      </w:r>
      <w:bookmarkEnd w:id="30"/>
    </w:p>
    <w:p w14:paraId="18886DB1" w14:textId="55FC64E6" w:rsidR="00F54759" w:rsidRDefault="00F54759" w:rsidP="00F5475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EB7A64B" w14:textId="45AE4928" w:rsidR="00F54759" w:rsidRPr="00F54759" w:rsidRDefault="00A654EB" w:rsidP="00F54759">
      <w:pPr>
        <w:pStyle w:val="BodyText"/>
        <w:keepNext/>
        <w:rPr>
          <w:lang w:val="sr-Latn-CS"/>
        </w:rPr>
      </w:pPr>
      <w:r>
        <w:rPr>
          <w:lang w:val="sr-Latn-CS"/>
        </w:rPr>
        <w:t xml:space="preserve">Na osnovu pitanja i zadataka sa </w:t>
      </w:r>
      <w:r w:rsidR="005B7D13">
        <w:rPr>
          <w:lang w:val="sr-Latn-CS"/>
        </w:rPr>
        <w:t>ranijih</w:t>
      </w:r>
      <w:r>
        <w:rPr>
          <w:lang w:val="sr-Latn-CS"/>
        </w:rPr>
        <w:t xml:space="preserve"> ispitnih rokova ili kolokvijuma studnet može da sastavi blanket za proveru znanja.</w:t>
      </w:r>
    </w:p>
    <w:p w14:paraId="189C77CC" w14:textId="77777777" w:rsidR="00F54759" w:rsidRPr="007E0B43" w:rsidRDefault="00F54759" w:rsidP="00F5475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5AC866E" w14:textId="77777777" w:rsidR="00F54759" w:rsidRDefault="00F54759" w:rsidP="00F54759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6AE0215" w14:textId="77777777" w:rsidR="00F54759" w:rsidRPr="007E0B43" w:rsidRDefault="00F54759" w:rsidP="00F5475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92841E" w14:textId="77777777" w:rsidR="00F54759" w:rsidRDefault="00F54759" w:rsidP="00F54759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7BE35E58" w14:textId="77777777" w:rsidR="00F54759" w:rsidRPr="007E0B43" w:rsidRDefault="00F54759" w:rsidP="00F5475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CA741F0" w14:textId="549EEA78" w:rsidR="00F54759" w:rsidRDefault="005F4756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sastavljanje blanketa za vežbu.</w:t>
      </w:r>
    </w:p>
    <w:p w14:paraId="6F95EC7C" w14:textId="772F6857" w:rsidR="005F4756" w:rsidRDefault="00C60E2A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koliko će zadataka i pitanja da ima i iz kojih su oblasti.</w:t>
      </w:r>
    </w:p>
    <w:p w14:paraId="689C1C18" w14:textId="679DB519" w:rsidR="005F4756" w:rsidRPr="009D5ECD" w:rsidRDefault="005F4756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Generiše se blanket za vežbu.</w:t>
      </w:r>
    </w:p>
    <w:p w14:paraId="5A00B3CD" w14:textId="77777777" w:rsidR="00F54759" w:rsidRPr="00B56244" w:rsidRDefault="00F54759" w:rsidP="00F54759">
      <w:pPr>
        <w:pStyle w:val="BodyText"/>
        <w:keepNext/>
        <w:rPr>
          <w:b/>
          <w:bCs/>
        </w:rPr>
      </w:pPr>
      <w:r w:rsidRPr="007E0B43">
        <w:rPr>
          <w:b/>
          <w:bCs/>
          <w:lang w:val="sr-Latn-CS"/>
        </w:rPr>
        <w:t>Izuzetci:</w:t>
      </w:r>
    </w:p>
    <w:p w14:paraId="1B2101AF" w14:textId="29D37D3E" w:rsidR="00E13906" w:rsidRDefault="005F4756" w:rsidP="00F54759">
      <w:pPr>
        <w:pStyle w:val="BodyText"/>
        <w:keepNext/>
        <w:rPr>
          <w:lang w:val="sr-Latn-CS"/>
        </w:rPr>
      </w:pPr>
      <w:r>
        <w:rPr>
          <w:lang w:val="sr-Latn-CS"/>
        </w:rPr>
        <w:t>Nema.</w:t>
      </w:r>
    </w:p>
    <w:p w14:paraId="31BBD0A7" w14:textId="58CD2858" w:rsidR="00F54759" w:rsidRDefault="00F54759" w:rsidP="00F54759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8978B71" w14:textId="198E6A1E" w:rsidR="00E13906" w:rsidRPr="00F54759" w:rsidRDefault="00E13906" w:rsidP="00F54759">
      <w:pPr>
        <w:rPr>
          <w:lang w:val="sr-Latn-CS"/>
        </w:rPr>
      </w:pPr>
      <w:r>
        <w:rPr>
          <w:lang w:val="sr-Latn-CS"/>
        </w:rPr>
        <w:tab/>
      </w:r>
      <w:r w:rsidR="005F4756">
        <w:rPr>
          <w:lang w:val="sr-Latn-CS"/>
        </w:rPr>
        <w:t>Student može da proba da uradi zadatke i odgovori na pitanja sa novog</w:t>
      </w:r>
      <w:r w:rsidR="00DA025F">
        <w:rPr>
          <w:lang w:val="sr-Latn-CS"/>
        </w:rPr>
        <w:t>, generisanog</w:t>
      </w:r>
      <w:r w:rsidR="005F4756">
        <w:rPr>
          <w:lang w:val="sr-Latn-CS"/>
        </w:rPr>
        <w:t xml:space="preserve"> blanketa.</w:t>
      </w:r>
    </w:p>
    <w:p w14:paraId="4AFD189A" w14:textId="1D07A843" w:rsidR="00786068" w:rsidRPr="003372D3" w:rsidRDefault="008A115F" w:rsidP="007061AB">
      <w:pPr>
        <w:pStyle w:val="Heading2"/>
        <w:rPr>
          <w:lang w:val="sr-Latn-CS"/>
        </w:rPr>
      </w:pPr>
      <w:bookmarkStart w:id="31" w:name="_Toc101118204"/>
      <w:r>
        <w:rPr>
          <w:lang w:val="sr-Latn-CS"/>
        </w:rPr>
        <w:t>Postavljanje pitanja</w:t>
      </w:r>
      <w:bookmarkEnd w:id="31"/>
    </w:p>
    <w:p w14:paraId="6AA59EF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6ED04D75" w14:textId="4250B02C" w:rsidR="009D5ECD" w:rsidRPr="009D5ECD" w:rsidRDefault="008A115F" w:rsidP="009D5ECD">
      <w:pPr>
        <w:pStyle w:val="BodyText"/>
        <w:rPr>
          <w:lang w:val="sr-Latn-CS"/>
        </w:rPr>
      </w:pPr>
      <w:r>
        <w:rPr>
          <w:lang w:val="sr-Latn-CS"/>
        </w:rPr>
        <w:t>Korisnik postavlja pitanje u okviru stranice odgovarajućeg predmeta vezano za konkretan zadatak, gradivo, problem,..</w:t>
      </w:r>
      <w:r w:rsidR="009D5ECD">
        <w:rPr>
          <w:lang w:val="sr-Latn-CS"/>
        </w:rPr>
        <w:t>.</w:t>
      </w:r>
    </w:p>
    <w:p w14:paraId="483878A4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978FE3A" w14:textId="6FCDD3DB" w:rsidR="007E0B43" w:rsidRDefault="007D6FE5" w:rsidP="007E0B43">
      <w:pPr>
        <w:pStyle w:val="BodyText"/>
        <w:rPr>
          <w:lang w:val="sr-Latn-CS"/>
        </w:rPr>
      </w:pPr>
      <w:r>
        <w:rPr>
          <w:lang w:val="sr-Latn-CS"/>
        </w:rPr>
        <w:t>Student, Profesor, Administrator</w:t>
      </w:r>
      <w:r w:rsidR="00AF55BB">
        <w:rPr>
          <w:lang w:val="sr-Latn-CS"/>
        </w:rPr>
        <w:t>.</w:t>
      </w:r>
    </w:p>
    <w:p w14:paraId="71BDB7F5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471762" w14:textId="3B16AEA2"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4058DB4D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BE1E480" w14:textId="3CE75F17" w:rsidR="009D5ECD" w:rsidRPr="009D5ECD" w:rsidRDefault="009F61E4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E14A93">
        <w:rPr>
          <w:lang w:val="sr-Latn-CS"/>
        </w:rPr>
        <w:t xml:space="preserve"> se pozicionira na stranicu željenog predmeta</w:t>
      </w:r>
      <w:r w:rsidR="009D5ECD" w:rsidRPr="009D5ECD">
        <w:rPr>
          <w:lang w:val="sr-Latn-CS"/>
        </w:rPr>
        <w:t>.</w:t>
      </w:r>
    </w:p>
    <w:p w14:paraId="1407DFF0" w14:textId="244CCC6F" w:rsidR="009D5ECD" w:rsidRPr="009D5ECD" w:rsidRDefault="00E14A93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bira opciju za postavljanje novog pitanja</w:t>
      </w:r>
      <w:r w:rsidR="009D5ECD" w:rsidRPr="009D5ECD">
        <w:rPr>
          <w:lang w:val="sr-Latn-CS"/>
        </w:rPr>
        <w:t>.</w:t>
      </w:r>
    </w:p>
    <w:p w14:paraId="0D26C113" w14:textId="1B9F0EA2" w:rsidR="009D5ECD" w:rsidRPr="009D5ECD" w:rsidRDefault="00E14A93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Prikazuje se forma za dodavanje novog pitanja</w:t>
      </w:r>
      <w:r w:rsidR="009D5ECD" w:rsidRPr="009D5ECD">
        <w:rPr>
          <w:lang w:val="sr-Latn-CS"/>
        </w:rPr>
        <w:t>.</w:t>
      </w:r>
    </w:p>
    <w:p w14:paraId="22C9A2F0" w14:textId="2B32838C" w:rsidR="009D5ECD" w:rsidRPr="009D5ECD" w:rsidRDefault="00E14A93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 unosi</w:t>
      </w:r>
      <w:r w:rsidR="0069264D">
        <w:rPr>
          <w:lang w:val="sr-Latn-CS"/>
        </w:rPr>
        <w:t xml:space="preserve"> naslov</w:t>
      </w:r>
      <w:r>
        <w:rPr>
          <w:lang w:val="sr-Latn-CS"/>
        </w:rPr>
        <w:t xml:space="preserve"> pitanja, detaljniji</w:t>
      </w:r>
      <w:r w:rsidR="00E01321">
        <w:rPr>
          <w:lang w:val="sr-Latn-CS"/>
        </w:rPr>
        <w:t xml:space="preserve"> opis problema</w:t>
      </w:r>
      <w:r>
        <w:rPr>
          <w:lang w:val="sr-Latn-CS"/>
        </w:rPr>
        <w:t>, dodaje ključne reči, opciono</w:t>
      </w:r>
      <w:r w:rsidR="0069264D">
        <w:rPr>
          <w:lang w:val="sr-Latn-CS"/>
        </w:rPr>
        <w:t xml:space="preserve"> prilaže datoteke</w:t>
      </w:r>
      <w:r w:rsidR="00E01321">
        <w:rPr>
          <w:lang w:val="sr-Latn-CS"/>
        </w:rPr>
        <w:t>, dodaje reference na odgovarajući zadatak.</w:t>
      </w:r>
    </w:p>
    <w:p w14:paraId="2C7C8B09" w14:textId="60CF2DB0" w:rsidR="009D5ECD" w:rsidRPr="009D5ECD" w:rsidRDefault="009F61E4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69264D">
        <w:rPr>
          <w:lang w:val="sr-Latn-CS"/>
        </w:rPr>
        <w:t xml:space="preserve"> opciono vrši odabir drugih korisnika koji će biti obavešteni o novom pitanju</w:t>
      </w:r>
      <w:r w:rsidR="009D5ECD" w:rsidRPr="009D5ECD">
        <w:rPr>
          <w:lang w:val="sr-Latn-CS"/>
        </w:rPr>
        <w:t>.</w:t>
      </w:r>
    </w:p>
    <w:p w14:paraId="40EE9470" w14:textId="2104367C" w:rsidR="009D5ECD" w:rsidRPr="009D5ECD" w:rsidRDefault="0069264D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iCs/>
          <w:lang w:val="sr-Latn-CS"/>
        </w:rPr>
        <w:t>Postavi</w:t>
      </w:r>
      <w:r w:rsidR="009D5ECD" w:rsidRPr="009D5ECD">
        <w:rPr>
          <w:lang w:val="sr-Latn-CS"/>
        </w:rPr>
        <w:t>.</w:t>
      </w:r>
    </w:p>
    <w:p w14:paraId="64B54427" w14:textId="3A3E9013" w:rsidR="009D5ECD" w:rsidRPr="009D5ECD" w:rsidRDefault="009D5ECD" w:rsidP="00D15DB3">
      <w:pPr>
        <w:pStyle w:val="BodyText"/>
        <w:numPr>
          <w:ilvl w:val="0"/>
          <w:numId w:val="11"/>
        </w:numPr>
        <w:rPr>
          <w:lang w:val="sr-Latn-CS"/>
        </w:rPr>
      </w:pPr>
      <w:r w:rsidRPr="009D5ECD">
        <w:rPr>
          <w:lang w:val="sr-Latn-CS"/>
        </w:rPr>
        <w:t>Vrši se</w:t>
      </w:r>
      <w:r w:rsidR="00262241">
        <w:rPr>
          <w:lang w:val="sr-Latn-CS"/>
        </w:rPr>
        <w:t xml:space="preserve"> validacija unešenih informacija</w:t>
      </w:r>
      <w:r w:rsidRPr="009D5ECD">
        <w:rPr>
          <w:lang w:val="sr-Latn-CS"/>
        </w:rPr>
        <w:t xml:space="preserve"> [izuzetak:</w:t>
      </w:r>
      <w:r w:rsidR="00262241">
        <w:rPr>
          <w:lang w:val="sr-Latn-CS"/>
        </w:rPr>
        <w:t xml:space="preserve"> informacije nisu validne</w:t>
      </w:r>
      <w:r w:rsidRPr="009D5ECD">
        <w:rPr>
          <w:lang w:val="sr-Latn-CS"/>
        </w:rPr>
        <w:t>].</w:t>
      </w:r>
    </w:p>
    <w:p w14:paraId="190485DB" w14:textId="784586C1" w:rsidR="009D5ECD" w:rsidRPr="009D5ECD" w:rsidRDefault="006E7D5F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Novo pitanje se dodaje u bazu podataka</w:t>
      </w:r>
      <w:r w:rsidR="00E01321">
        <w:rPr>
          <w:lang w:val="sr-Latn-CS"/>
        </w:rPr>
        <w:t>.</w:t>
      </w:r>
    </w:p>
    <w:p w14:paraId="5D8FD56F" w14:textId="5797F559" w:rsidR="007E0B43" w:rsidRDefault="00E01321" w:rsidP="00D15DB3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 xml:space="preserve">Vrši se redirekcija </w:t>
      </w:r>
      <w:r w:rsidR="00B97372">
        <w:rPr>
          <w:lang w:val="sr-Latn-CS"/>
        </w:rPr>
        <w:t>korisnika na stranicu</w:t>
      </w:r>
      <w:r w:rsidR="000C127D">
        <w:rPr>
          <w:lang w:val="sr-Latn-CS"/>
        </w:rPr>
        <w:t xml:space="preserve"> dodatog pitanja</w:t>
      </w:r>
      <w:r w:rsidR="009D5ECD" w:rsidRPr="009D5ECD">
        <w:rPr>
          <w:lang w:val="sr-Latn-CS"/>
        </w:rPr>
        <w:t>.</w:t>
      </w:r>
    </w:p>
    <w:p w14:paraId="71FBE9F9" w14:textId="77777777" w:rsidR="007E0B43" w:rsidRPr="00B56244" w:rsidRDefault="007E0B43" w:rsidP="002C12A7">
      <w:pPr>
        <w:pStyle w:val="BodyText"/>
        <w:keepNext/>
        <w:rPr>
          <w:b/>
          <w:bCs/>
        </w:rPr>
      </w:pPr>
      <w:r w:rsidRPr="007E0B43">
        <w:rPr>
          <w:b/>
          <w:bCs/>
          <w:lang w:val="sr-Latn-CS"/>
        </w:rPr>
        <w:lastRenderedPageBreak/>
        <w:t>Izuzetci:</w:t>
      </w:r>
    </w:p>
    <w:p w14:paraId="684BEFD0" w14:textId="4F0F4AAD"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262241">
        <w:rPr>
          <w:i/>
          <w:iCs/>
          <w:lang w:val="sr-Latn-CS"/>
        </w:rPr>
        <w:t>Informacije nisu validne</w:t>
      </w:r>
      <w:r w:rsidRPr="009F61E4">
        <w:rPr>
          <w:lang w:val="sr-Latn-CS"/>
        </w:rPr>
        <w:t>]</w:t>
      </w:r>
      <w:r w:rsidR="00E01321">
        <w:rPr>
          <w:lang w:val="sr-Latn-CS"/>
        </w:rPr>
        <w:t xml:space="preserve"> </w:t>
      </w:r>
      <w:r w:rsidR="00641356">
        <w:rPr>
          <w:lang w:val="sr-Latn-CS"/>
        </w:rPr>
        <w:t>: Korisnik se obaveštava o greškama nastalim pri popunjavanju odgovarajućih polja obrasca za postavljanje pitanja</w:t>
      </w:r>
      <w:r w:rsidRPr="009F61E4">
        <w:rPr>
          <w:lang w:val="sr-Latn-CS"/>
        </w:rPr>
        <w:t>.</w:t>
      </w:r>
    </w:p>
    <w:p w14:paraId="443BF03B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A7BCFF7" w14:textId="6C2F13D0" w:rsidR="007E0B43" w:rsidRDefault="00A52035" w:rsidP="007E0B43">
      <w:pPr>
        <w:pStyle w:val="BodyText"/>
        <w:rPr>
          <w:lang w:val="sr-Latn-CS"/>
        </w:rPr>
      </w:pPr>
      <w:r>
        <w:rPr>
          <w:lang w:val="sr-Latn-CS"/>
        </w:rPr>
        <w:t>Dodato novo pitanje u bazu podataka. Odgovarajući korisnici se obaveštavaju o dodatom pitanju</w:t>
      </w:r>
      <w:r w:rsidR="009F61E4">
        <w:rPr>
          <w:lang w:val="sr-Latn-CS"/>
        </w:rPr>
        <w:t>.</w:t>
      </w:r>
    </w:p>
    <w:p w14:paraId="6517F88A" w14:textId="537B448D" w:rsidR="00D80375" w:rsidRDefault="00D80375" w:rsidP="007E0B43">
      <w:pPr>
        <w:pStyle w:val="BodyText"/>
        <w:rPr>
          <w:b/>
          <w:bCs/>
          <w:lang w:val="sr-Latn-CS"/>
        </w:rPr>
      </w:pPr>
      <w:r>
        <w:rPr>
          <w:b/>
          <w:bCs/>
          <w:lang w:val="sr-Latn-CS"/>
        </w:rPr>
        <w:t>Dijagram sekvence:</w:t>
      </w:r>
    </w:p>
    <w:p w14:paraId="3B01CA1D" w14:textId="467A1BE4" w:rsidR="00D80375" w:rsidRPr="00D80375" w:rsidRDefault="00BD2FFF" w:rsidP="00BD2FFF">
      <w:pPr>
        <w:pStyle w:val="BodyText"/>
        <w:rPr>
          <w:b/>
          <w:bCs/>
          <w:lang w:val="sr-Latn-CS"/>
        </w:rPr>
      </w:pPr>
      <w:r>
        <w:rPr>
          <w:b/>
          <w:bCs/>
          <w:noProof/>
          <w:lang w:val="sr-Latn-CS"/>
        </w:rPr>
        <w:drawing>
          <wp:anchor distT="0" distB="0" distL="114300" distR="114300" simplePos="0" relativeHeight="251664384" behindDoc="0" locked="0" layoutInCell="1" allowOverlap="1" wp14:anchorId="21823431" wp14:editId="0B331BBE">
            <wp:simplePos x="1371600" y="2421467"/>
            <wp:positionH relativeFrom="margin">
              <wp:align>center</wp:align>
            </wp:positionH>
            <wp:positionV relativeFrom="margin">
              <wp:align>center</wp:align>
            </wp:positionV>
            <wp:extent cx="5935345" cy="518985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18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D6CF322" w14:textId="48C2CBA5" w:rsidR="00786068" w:rsidRPr="006E7D5F" w:rsidRDefault="006E7D5F" w:rsidP="00786068">
      <w:pPr>
        <w:pStyle w:val="Heading2"/>
        <w:rPr>
          <w:lang w:val="sr-Latn-CS"/>
        </w:rPr>
      </w:pPr>
      <w:bookmarkStart w:id="32" w:name="_Toc101118205"/>
      <w:r>
        <w:rPr>
          <w:lang w:val="sr-Latn-CS"/>
        </w:rPr>
        <w:t>Izmena pitanja</w:t>
      </w:r>
      <w:bookmarkEnd w:id="32"/>
    </w:p>
    <w:p w14:paraId="27B80C9C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AC88B6C" w14:textId="7A97C5ED" w:rsidR="007E0B43" w:rsidRDefault="006E7D5F" w:rsidP="00F31591">
      <w:pPr>
        <w:pStyle w:val="BodyText"/>
        <w:rPr>
          <w:lang w:val="sr-Latn-CS"/>
        </w:rPr>
      </w:pPr>
      <w:r>
        <w:rPr>
          <w:lang w:val="sr-Latn-CS"/>
        </w:rPr>
        <w:t>Autor obavlja promenu specifikacije postavljenog pitanja.</w:t>
      </w:r>
    </w:p>
    <w:p w14:paraId="5A99846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4E7938E9" w14:textId="3982F3C0" w:rsidR="007E0B43" w:rsidRDefault="006E7D5F" w:rsidP="007C4972">
      <w:pPr>
        <w:pStyle w:val="BodyText"/>
        <w:rPr>
          <w:lang w:val="sr-Latn-CS"/>
        </w:rPr>
      </w:pPr>
      <w:r>
        <w:rPr>
          <w:lang w:val="sr-Latn-CS"/>
        </w:rPr>
        <w:t>Student, Profesor, Administrator</w:t>
      </w:r>
      <w:r w:rsidR="00AF55BB">
        <w:rPr>
          <w:lang w:val="sr-Latn-CS"/>
        </w:rPr>
        <w:t>.</w:t>
      </w:r>
    </w:p>
    <w:p w14:paraId="1B892627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77896208" w14:textId="5D37C33C"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</w:t>
      </w:r>
      <w:r w:rsidR="008779C1">
        <w:rPr>
          <w:lang w:val="sr-Latn-CS"/>
        </w:rPr>
        <w:t>n</w:t>
      </w:r>
      <w:r>
        <w:rPr>
          <w:lang w:val="sr-Latn-CS"/>
        </w:rPr>
        <w:t>.</w:t>
      </w:r>
    </w:p>
    <w:p w14:paraId="6C82D220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1C41453" w14:textId="75ACE5F3" w:rsidR="007E0B43" w:rsidRDefault="00D77D96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</w:t>
      </w:r>
      <w:r w:rsidR="00FF6D5D">
        <w:rPr>
          <w:lang w:val="sr-Latn-CS"/>
        </w:rPr>
        <w:t xml:space="preserve"> pronalazi pitanje nad kojim </w:t>
      </w:r>
      <w:r w:rsidR="00FF6D5D">
        <w:rPr>
          <w:lang w:val="sr-Latn-RS"/>
        </w:rPr>
        <w:t>želi da izvrši izmenu</w:t>
      </w:r>
      <w:r>
        <w:rPr>
          <w:lang w:val="sr-Latn-CS"/>
        </w:rPr>
        <w:t>.</w:t>
      </w:r>
    </w:p>
    <w:p w14:paraId="0A4CBA5A" w14:textId="1E01A6E5" w:rsidR="00D77D96" w:rsidRDefault="00FF6D5D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izmenu postavke pitanja</w:t>
      </w:r>
      <w:r w:rsidR="00D77D96">
        <w:rPr>
          <w:lang w:val="sr-Latn-CS"/>
        </w:rPr>
        <w:t>.</w:t>
      </w:r>
    </w:p>
    <w:p w14:paraId="3C95CE76" w14:textId="57B4BE6A" w:rsidR="00D77D96" w:rsidRDefault="00FF6D5D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obrazac ispunjen tekućom postavkom pitanja</w:t>
      </w:r>
      <w:r w:rsidR="00D77D96">
        <w:rPr>
          <w:lang w:val="sr-Latn-CS"/>
        </w:rPr>
        <w:t>.</w:t>
      </w:r>
    </w:p>
    <w:p w14:paraId="5A1E4E72" w14:textId="1D3D7116" w:rsidR="00D77D96" w:rsidRDefault="00FF6D5D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menja željene podatke</w:t>
      </w:r>
      <w:r w:rsidR="00D77D96">
        <w:rPr>
          <w:lang w:val="sr-Latn-CS"/>
        </w:rPr>
        <w:t>.</w:t>
      </w:r>
    </w:p>
    <w:p w14:paraId="57B4537D" w14:textId="1B806D94" w:rsidR="00D77D96" w:rsidRDefault="00D77D96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</w:t>
      </w:r>
      <w:r w:rsidR="00FF6D5D">
        <w:rPr>
          <w:lang w:val="sr-Latn-CS"/>
        </w:rPr>
        <w:t xml:space="preserve"> snima promene izborom opcije </w:t>
      </w:r>
      <w:r w:rsidR="00FF6D5D"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14:paraId="3BF3C7B7" w14:textId="6D1FBFC4" w:rsidR="00D77D96" w:rsidRDefault="00FF6D5D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Ažuriraju se podaci u bazi</w:t>
      </w:r>
      <w:r w:rsidR="00D77D96">
        <w:rPr>
          <w:lang w:val="sr-Latn-CS"/>
        </w:rPr>
        <w:t>.</w:t>
      </w:r>
    </w:p>
    <w:p w14:paraId="59F8385A" w14:textId="6838CD1A" w:rsidR="00FF6D5D" w:rsidRDefault="00FF6D5D" w:rsidP="00D15DB3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Vrši se redirekcija korisnika na stranicu izmenjenog pitanja</w:t>
      </w:r>
      <w:r w:rsidRPr="009D5ECD">
        <w:rPr>
          <w:lang w:val="sr-Latn-CS"/>
        </w:rPr>
        <w:t>.</w:t>
      </w:r>
    </w:p>
    <w:p w14:paraId="54E118CF" w14:textId="77777777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20ACDF" w14:textId="77777777" w:rsidR="00EB2979" w:rsidRDefault="00EB2979" w:rsidP="002C12A7">
      <w:pPr>
        <w:pStyle w:val="BodyText"/>
        <w:keepNext/>
      </w:pPr>
      <w:r>
        <w:t>Nema.</w:t>
      </w:r>
    </w:p>
    <w:p w14:paraId="3BB10818" w14:textId="03B7BED5"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90571D" w14:textId="2370EF28" w:rsidR="007E0B43" w:rsidRDefault="00EB2979" w:rsidP="007E0B43">
      <w:pPr>
        <w:pStyle w:val="BodyText"/>
        <w:rPr>
          <w:lang w:val="sr-Latn-CS"/>
        </w:rPr>
      </w:pPr>
      <w:r>
        <w:rPr>
          <w:lang w:val="sr-Latn-CS"/>
        </w:rPr>
        <w:t>Izmenjena postavka pitanja</w:t>
      </w:r>
      <w:r w:rsidR="00D77D96">
        <w:rPr>
          <w:lang w:val="sr-Latn-CS"/>
        </w:rPr>
        <w:t>.</w:t>
      </w:r>
    </w:p>
    <w:p w14:paraId="696AB791" w14:textId="693446FF" w:rsidR="006C2F57" w:rsidRPr="003372D3" w:rsidRDefault="006C2F57" w:rsidP="006C2F57">
      <w:pPr>
        <w:pStyle w:val="Heading2"/>
        <w:rPr>
          <w:lang w:val="sr-Latn-CS"/>
        </w:rPr>
      </w:pPr>
      <w:bookmarkStart w:id="33" w:name="_Toc101118206"/>
      <w:r>
        <w:rPr>
          <w:lang w:val="sr-Latn-CS"/>
        </w:rPr>
        <w:t xml:space="preserve">Brisanje </w:t>
      </w:r>
      <w:r w:rsidR="00436817">
        <w:rPr>
          <w:lang w:val="sr-Latn-CS"/>
        </w:rPr>
        <w:t>pitanja</w:t>
      </w:r>
      <w:bookmarkEnd w:id="33"/>
    </w:p>
    <w:p w14:paraId="3E11332E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4E54F11" w14:textId="6E6A638F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B</w:t>
      </w:r>
      <w:r w:rsidR="00F90556">
        <w:rPr>
          <w:lang w:val="sr-Latn-CS"/>
        </w:rPr>
        <w:t>ris</w:t>
      </w:r>
      <w:r>
        <w:rPr>
          <w:lang w:val="sr-Latn-CS"/>
        </w:rPr>
        <w:t>anje postojeće</w:t>
      </w:r>
      <w:r w:rsidR="00436817">
        <w:rPr>
          <w:lang w:val="sr-Latn-CS"/>
        </w:rPr>
        <w:t>g</w:t>
      </w:r>
      <w:r>
        <w:rPr>
          <w:lang w:val="sr-Latn-CS"/>
        </w:rPr>
        <w:t xml:space="preserve"> </w:t>
      </w:r>
      <w:r w:rsidR="00436817">
        <w:rPr>
          <w:lang w:val="sr-Latn-CS"/>
        </w:rPr>
        <w:t xml:space="preserve">pitanja </w:t>
      </w:r>
      <w:r>
        <w:rPr>
          <w:lang w:val="sr-Latn-CS"/>
        </w:rPr>
        <w:t>od strane</w:t>
      </w:r>
      <w:r w:rsidR="00AF55BB">
        <w:rPr>
          <w:lang w:val="sr-Latn-CS"/>
        </w:rPr>
        <w:t xml:space="preserve"> studenta autora, </w:t>
      </w:r>
      <w:r w:rsidR="001B04DB">
        <w:rPr>
          <w:lang w:val="sr-Latn-CS"/>
        </w:rPr>
        <w:t>profesora koji je nadležan za predmet u okviru koga je pitanje postavljeno, administratora.</w:t>
      </w:r>
    </w:p>
    <w:p w14:paraId="5C17137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E9E8DF2" w14:textId="6AEA4C6D" w:rsidR="00AF55BB" w:rsidRDefault="00AF55BB" w:rsidP="00AF55BB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F10891C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868A9C1" w14:textId="6B176215"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</w:t>
      </w:r>
      <w:r w:rsidR="007C62D3">
        <w:rPr>
          <w:lang w:val="sr-Latn-CS"/>
        </w:rPr>
        <w:t>.</w:t>
      </w:r>
    </w:p>
    <w:p w14:paraId="3244F588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CC87E6A" w14:textId="2B7EBFDD" w:rsidR="006C2F57" w:rsidRPr="009636FB" w:rsidRDefault="0081442A" w:rsidP="00D15DB3">
      <w:pPr>
        <w:pStyle w:val="BodyText"/>
        <w:numPr>
          <w:ilvl w:val="0"/>
          <w:numId w:val="15"/>
        </w:numPr>
        <w:rPr>
          <w:lang w:val="sr-Latn-CS"/>
        </w:rPr>
      </w:pPr>
      <w:r w:rsidRPr="009636FB">
        <w:rPr>
          <w:lang w:val="sr-Latn-CS"/>
        </w:rPr>
        <w:t>Korisnik se pozicionira na stranicu sa koje je dostupan pogled na željeno pitanje.</w:t>
      </w:r>
    </w:p>
    <w:p w14:paraId="02A651CC" w14:textId="13A79C11" w:rsidR="006C2F57" w:rsidRDefault="006C2F57" w:rsidP="00D15DB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</w:t>
      </w:r>
      <w:r w:rsidR="009636FB">
        <w:rPr>
          <w:lang w:val="sr-Latn-CS"/>
        </w:rPr>
        <w:t xml:space="preserve"> pitanje</w:t>
      </w:r>
      <w:r>
        <w:rPr>
          <w:lang w:val="sr-Latn-CS"/>
        </w:rPr>
        <w:t>.</w:t>
      </w:r>
    </w:p>
    <w:p w14:paraId="419CB5CF" w14:textId="33DE4038" w:rsidR="006C2F57" w:rsidRDefault="006C2F57" w:rsidP="00D15DB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 brisanja</w:t>
      </w:r>
      <w:r w:rsidR="009636FB">
        <w:rPr>
          <w:lang w:val="sr-Latn-CS"/>
        </w:rPr>
        <w:t xml:space="preserve"> pitanja</w:t>
      </w:r>
      <w:r>
        <w:rPr>
          <w:lang w:val="sr-Latn-CS"/>
        </w:rPr>
        <w:t>.</w:t>
      </w:r>
    </w:p>
    <w:p w14:paraId="33F7909B" w14:textId="5A09F019" w:rsidR="006C2F57" w:rsidRDefault="004526F1" w:rsidP="00D15DB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zadat</w:t>
      </w:r>
      <w:r w:rsidR="009636FB">
        <w:rPr>
          <w:lang w:val="sr-Latn-CS"/>
        </w:rPr>
        <w:t>o pitanje</w:t>
      </w:r>
      <w:r w:rsidR="006C2F57">
        <w:rPr>
          <w:lang w:val="sr-Latn-CS"/>
        </w:rPr>
        <w:t>.</w:t>
      </w:r>
    </w:p>
    <w:p w14:paraId="3B7362F3" w14:textId="705C3D0F" w:rsidR="006C2F57" w:rsidRDefault="00B939AD" w:rsidP="00D15DB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Pitanje se uklanja iz</w:t>
      </w:r>
      <w:r w:rsidR="004526F1">
        <w:rPr>
          <w:lang w:val="sr-Latn-CS"/>
        </w:rPr>
        <w:t xml:space="preserve"> baz</w:t>
      </w:r>
      <w:r>
        <w:rPr>
          <w:lang w:val="sr-Latn-CS"/>
        </w:rPr>
        <w:t>e</w:t>
      </w:r>
      <w:r w:rsidR="004526F1">
        <w:rPr>
          <w:lang w:val="sr-Latn-CS"/>
        </w:rPr>
        <w:t xml:space="preserve"> podataka</w:t>
      </w:r>
      <w:r w:rsidR="006C2F57">
        <w:rPr>
          <w:lang w:val="sr-Latn-CS"/>
        </w:rPr>
        <w:t>.</w:t>
      </w:r>
    </w:p>
    <w:p w14:paraId="54A7D98B" w14:textId="5978DCA9" w:rsidR="006C2F57" w:rsidRDefault="0057494C" w:rsidP="00D15DB3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Ažurira se pogled korisnika uklanjanjem obrisanog pitanja</w:t>
      </w:r>
      <w:r w:rsidR="006C2F57">
        <w:rPr>
          <w:lang w:val="sr-Latn-CS"/>
        </w:rPr>
        <w:t>.</w:t>
      </w:r>
    </w:p>
    <w:p w14:paraId="46519E76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438DD19" w14:textId="77777777" w:rsidR="006C2F57" w:rsidRPr="005B4961" w:rsidRDefault="004526F1" w:rsidP="006C2F57">
      <w:pPr>
        <w:pStyle w:val="BodyText"/>
        <w:rPr>
          <w:lang w:val="sr-Latn-CS"/>
        </w:rPr>
      </w:pPr>
      <w:r>
        <w:t>Nema.</w:t>
      </w:r>
    </w:p>
    <w:p w14:paraId="5486E5D1" w14:textId="77777777"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562B65AE" w14:textId="3A2B13D4"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</w:t>
      </w:r>
      <w:r w:rsidR="00486CC9">
        <w:rPr>
          <w:lang w:val="sr-Latn-CS"/>
        </w:rPr>
        <w:t>o pitanje je obrisano</w:t>
      </w:r>
      <w:r w:rsidR="006C2F57">
        <w:rPr>
          <w:lang w:val="sr-Latn-CS"/>
        </w:rPr>
        <w:t>.</w:t>
      </w:r>
    </w:p>
    <w:p w14:paraId="58AACC66" w14:textId="0C08FE9A" w:rsidR="00891013" w:rsidRDefault="00F30128" w:rsidP="00891013">
      <w:pPr>
        <w:pStyle w:val="Heading2"/>
        <w:rPr>
          <w:lang w:val="sr-Latn-CS"/>
        </w:rPr>
      </w:pPr>
      <w:bookmarkStart w:id="34" w:name="_Toc101118207"/>
      <w:r>
        <w:rPr>
          <w:lang w:val="sr-Latn-CS"/>
        </w:rPr>
        <w:t>Prihvatanje odgovora na pitanj</w:t>
      </w:r>
      <w:r w:rsidR="00891013">
        <w:rPr>
          <w:lang w:val="sr-Latn-CS"/>
        </w:rPr>
        <w:t>e</w:t>
      </w:r>
      <w:bookmarkEnd w:id="34"/>
    </w:p>
    <w:p w14:paraId="6201B9F6" w14:textId="77777777" w:rsidR="00891013" w:rsidRDefault="00891013" w:rsidP="0089101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747FDA9" w14:textId="77777777" w:rsidR="00891013" w:rsidRPr="00AC4DEE" w:rsidRDefault="00891013" w:rsidP="00891013">
      <w:pPr>
        <w:pStyle w:val="BodyText"/>
        <w:rPr>
          <w:lang w:val="sr-Latn-CS"/>
        </w:rPr>
      </w:pPr>
      <w:r>
        <w:rPr>
          <w:lang w:val="sr-Latn-CS"/>
        </w:rPr>
        <w:t xml:space="preserve">Autor pokrenute diskusije označava neki od ponuđenih odgovora kao rešenje za postavljen problem. </w:t>
      </w:r>
    </w:p>
    <w:p w14:paraId="1FDB40CC" w14:textId="77777777" w:rsidR="00891013" w:rsidRPr="007E0B43" w:rsidRDefault="00891013" w:rsidP="0089101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14:paraId="39518416" w14:textId="77777777" w:rsidR="00891013" w:rsidRDefault="00891013" w:rsidP="00891013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07451FC1" w14:textId="77777777" w:rsidR="00891013" w:rsidRPr="007E0B43" w:rsidRDefault="00891013" w:rsidP="0089101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1DFE7D7" w14:textId="77777777" w:rsidR="00891013" w:rsidRDefault="00891013" w:rsidP="00891013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05CDC37A" w14:textId="77777777" w:rsidR="00891013" w:rsidRPr="007E0B43" w:rsidRDefault="00891013" w:rsidP="0089101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41D0E4C8" w14:textId="77777777" w:rsidR="00891013" w:rsidRPr="009D5ECD" w:rsidRDefault="00891013" w:rsidP="00D15DB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otvara stranicu odgovarajućeg pitanja kojeg je autor</w:t>
      </w:r>
      <w:r w:rsidRPr="009D5ECD">
        <w:rPr>
          <w:lang w:val="sr-Latn-CS"/>
        </w:rPr>
        <w:t>.</w:t>
      </w:r>
    </w:p>
    <w:p w14:paraId="05E5A5BE" w14:textId="2D691AF7" w:rsidR="00891013" w:rsidRPr="009D5ECD" w:rsidRDefault="00891013" w:rsidP="00D15DB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 bira opciju</w:t>
      </w:r>
      <w:r w:rsidR="0004010A">
        <w:rPr>
          <w:lang w:val="sr-Latn-CS"/>
        </w:rPr>
        <w:t xml:space="preserve"> za prihvatanje odgovora kao tačnog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nad odabranim odgovorom</w:t>
      </w:r>
      <w:r w:rsidRPr="009D5ECD">
        <w:rPr>
          <w:lang w:val="sr-Latn-CS"/>
        </w:rPr>
        <w:t>.</w:t>
      </w:r>
    </w:p>
    <w:p w14:paraId="56140D17" w14:textId="77777777" w:rsidR="00891013" w:rsidRPr="00133FED" w:rsidRDefault="00891013" w:rsidP="00D15DB3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Informacija o prihvaćenom odgovoru se prosleđuje serveru i baza se ažurira</w:t>
      </w:r>
      <w:r w:rsidRPr="009D5ECD">
        <w:rPr>
          <w:lang w:val="sr-Latn-CS"/>
        </w:rPr>
        <w:t>.</w:t>
      </w:r>
    </w:p>
    <w:p w14:paraId="5A47057E" w14:textId="77777777" w:rsidR="00891013" w:rsidRPr="007E0B43" w:rsidRDefault="00891013" w:rsidP="0089101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1AAA051" w14:textId="77777777" w:rsidR="00891013" w:rsidRDefault="00891013" w:rsidP="0089101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39D532B2" w14:textId="77777777" w:rsidR="00891013" w:rsidRPr="007E0B43" w:rsidRDefault="00891013" w:rsidP="00891013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7EB9A999" w14:textId="4482316C" w:rsidR="00891013" w:rsidRDefault="00891013" w:rsidP="00653594">
      <w:pPr>
        <w:pStyle w:val="BodyText"/>
        <w:rPr>
          <w:lang w:val="sr-Latn-CS"/>
        </w:rPr>
      </w:pPr>
      <w:r>
        <w:rPr>
          <w:lang w:val="sr-Latn-CS"/>
        </w:rPr>
        <w:t>Status diskusije postaje razrešen. Povećana vidljivost prihvaćenog odgovora pri pregledu diskusije.</w:t>
      </w:r>
    </w:p>
    <w:p w14:paraId="51AED3AD" w14:textId="77777777" w:rsidR="000B6829" w:rsidRPr="00653594" w:rsidRDefault="000B6829" w:rsidP="00653594">
      <w:pPr>
        <w:pStyle w:val="BodyText"/>
        <w:rPr>
          <w:lang w:val="sr-Latn-CS"/>
        </w:rPr>
      </w:pPr>
    </w:p>
    <w:p w14:paraId="214D1741" w14:textId="3D534BC0" w:rsidR="002870E5" w:rsidRDefault="002870E5" w:rsidP="00891013">
      <w:pPr>
        <w:pStyle w:val="Heading2"/>
        <w:rPr>
          <w:lang w:val="sr-Latn-RS"/>
        </w:rPr>
      </w:pPr>
      <w:bookmarkStart w:id="35" w:name="_Toc101118208"/>
      <w:r>
        <w:rPr>
          <w:lang w:val="sr-Latn-RS"/>
        </w:rPr>
        <w:t>Arhiviranje odgovora</w:t>
      </w:r>
      <w:bookmarkEnd w:id="35"/>
    </w:p>
    <w:p w14:paraId="635DA62A" w14:textId="77777777" w:rsidR="002870E5" w:rsidRDefault="002870E5" w:rsidP="002870E5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ABC8F0C" w14:textId="77777777" w:rsidR="002870E5" w:rsidRPr="00B76555" w:rsidRDefault="002870E5" w:rsidP="002870E5">
      <w:pPr>
        <w:pStyle w:val="BodyText"/>
        <w:rPr>
          <w:lang w:val="sr-Latn-RS"/>
        </w:rPr>
      </w:pPr>
      <w:r>
        <w:rPr>
          <w:lang w:val="sr-Latn-CS"/>
        </w:rPr>
        <w:t>Profesor sa odgovoraju</w:t>
      </w:r>
      <w:r>
        <w:rPr>
          <w:lang w:val="sr-Latn-RS"/>
        </w:rPr>
        <w:t>ćim privilegijama ili administrator vrše arhiviranje odgovora na pokrenutim diskusijama.</w:t>
      </w:r>
    </w:p>
    <w:p w14:paraId="4EC88784" w14:textId="77777777" w:rsidR="002870E5" w:rsidRPr="007E0B43" w:rsidRDefault="002870E5" w:rsidP="002870E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E03A9B7" w14:textId="77777777" w:rsidR="002870E5" w:rsidRDefault="002870E5" w:rsidP="002870E5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6D92DEB8" w14:textId="77777777" w:rsidR="002870E5" w:rsidRPr="007E0B43" w:rsidRDefault="002870E5" w:rsidP="002870E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367721D2" w14:textId="77777777" w:rsidR="002870E5" w:rsidRDefault="002870E5" w:rsidP="002870E5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3593B33" w14:textId="77777777" w:rsidR="002870E5" w:rsidRPr="007E0B43" w:rsidRDefault="002870E5" w:rsidP="002870E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140D90F" w14:textId="77777777" w:rsidR="002870E5" w:rsidRPr="009D5ECD" w:rsidRDefault="002870E5" w:rsidP="00D15DB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Korisnik otvara diskusiju na kojoj se nalazi pitanje</w:t>
      </w:r>
      <w:r w:rsidRPr="009D5ECD">
        <w:rPr>
          <w:lang w:val="sr-Latn-CS"/>
        </w:rPr>
        <w:t>.</w:t>
      </w:r>
    </w:p>
    <w:p w14:paraId="0FD403DF" w14:textId="77777777" w:rsidR="002870E5" w:rsidRPr="009D5ECD" w:rsidRDefault="002870E5" w:rsidP="00D15DB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iCs/>
          <w:lang w:val="sr-Latn-CS"/>
        </w:rPr>
        <w:t xml:space="preserve">Arhiviraj </w:t>
      </w:r>
      <w:r>
        <w:rPr>
          <w:lang w:val="sr-Latn-CS"/>
        </w:rPr>
        <w:t>nad odabranim odgovorom</w:t>
      </w:r>
      <w:r w:rsidRPr="009D5ECD">
        <w:rPr>
          <w:lang w:val="sr-Latn-CS"/>
        </w:rPr>
        <w:t>.</w:t>
      </w:r>
    </w:p>
    <w:p w14:paraId="53A5394F" w14:textId="77777777" w:rsidR="002870E5" w:rsidRDefault="002870E5" w:rsidP="00D15DB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Informacija o arhiviranju se prosleđuje serveru</w:t>
      </w:r>
      <w:r w:rsidRPr="009D5ECD">
        <w:rPr>
          <w:lang w:val="sr-Latn-CS"/>
        </w:rPr>
        <w:t>.</w:t>
      </w:r>
    </w:p>
    <w:p w14:paraId="0494677E" w14:textId="77777777" w:rsidR="002870E5" w:rsidRPr="00133FED" w:rsidRDefault="002870E5" w:rsidP="00D15DB3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>Ažurira se status odgovora u bazi podataka.</w:t>
      </w:r>
    </w:p>
    <w:p w14:paraId="4C52ED71" w14:textId="77777777" w:rsidR="002870E5" w:rsidRPr="007E0B43" w:rsidRDefault="002870E5" w:rsidP="002870E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6BE962" w14:textId="77777777" w:rsidR="002870E5" w:rsidRDefault="002870E5" w:rsidP="002870E5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AE52C91" w14:textId="77777777" w:rsidR="002870E5" w:rsidRPr="007E0B43" w:rsidRDefault="002870E5" w:rsidP="002870E5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4EB99F5" w14:textId="77777777" w:rsidR="002870E5" w:rsidRPr="00891013" w:rsidRDefault="002870E5" w:rsidP="002870E5">
      <w:pPr>
        <w:pStyle w:val="BodyText"/>
        <w:rPr>
          <w:lang w:val="sr-Latn-CS"/>
        </w:rPr>
      </w:pPr>
      <w:r>
        <w:rPr>
          <w:lang w:val="sr-Latn-CS"/>
        </w:rPr>
        <w:t>Odgovor postaje arhiviran.</w:t>
      </w:r>
    </w:p>
    <w:p w14:paraId="3F8DE050" w14:textId="77777777" w:rsidR="002870E5" w:rsidRPr="002870E5" w:rsidRDefault="002870E5" w:rsidP="002870E5">
      <w:pPr>
        <w:rPr>
          <w:lang w:val="sr-Latn-RS"/>
        </w:rPr>
      </w:pPr>
    </w:p>
    <w:p w14:paraId="1D2594BA" w14:textId="35A1F552" w:rsidR="00891013" w:rsidRPr="000A424D" w:rsidRDefault="00891013" w:rsidP="00891013">
      <w:pPr>
        <w:pStyle w:val="Heading2"/>
        <w:rPr>
          <w:lang w:val="sr-Latn-RS"/>
        </w:rPr>
      </w:pPr>
      <w:bookmarkStart w:id="36" w:name="_Toc101118209"/>
      <w:r w:rsidRPr="000A424D">
        <w:rPr>
          <w:lang w:val="sr-Latn-RS"/>
        </w:rPr>
        <w:t>Brisanje odgovora</w:t>
      </w:r>
      <w:bookmarkEnd w:id="36"/>
    </w:p>
    <w:p w14:paraId="64156004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9405DD7" w14:textId="3F1CDB3A" w:rsidR="00BA2F8E" w:rsidRDefault="00BA2F8E" w:rsidP="00BA2F8E">
      <w:pPr>
        <w:pStyle w:val="BodyText"/>
        <w:keepNext/>
        <w:rPr>
          <w:b/>
          <w:bCs/>
          <w:lang w:val="sr-Latn-CS"/>
        </w:rPr>
      </w:pPr>
      <w:r>
        <w:rPr>
          <w:lang w:val="sr-Latn-CS"/>
        </w:rPr>
        <w:lastRenderedPageBreak/>
        <w:t>Brisanje postavljenog odgovora od strane studenta autora, profesora koji je nadležan za predmet u okviru koga je pitanje postavljeno, administratora</w:t>
      </w:r>
      <w:r w:rsidRPr="007E0B43">
        <w:rPr>
          <w:b/>
          <w:bCs/>
          <w:lang w:val="sr-Latn-CS"/>
        </w:rPr>
        <w:t xml:space="preserve"> </w:t>
      </w:r>
    </w:p>
    <w:p w14:paraId="6F61001E" w14:textId="3116F84D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74E6446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1569C87E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63D5561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4A012847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7314EB" w14:textId="77C9EF9D" w:rsidR="00BA2F8E" w:rsidRPr="009D5ECD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otvara stranicu odgovarajućeg odgovora kojeg je autor</w:t>
      </w:r>
      <w:r w:rsidRPr="009D5ECD">
        <w:rPr>
          <w:lang w:val="sr-Latn-CS"/>
        </w:rPr>
        <w:t>.</w:t>
      </w:r>
    </w:p>
    <w:p w14:paraId="3EF64F24" w14:textId="770389FF" w:rsidR="00BA2F8E" w:rsidRPr="009D5ECD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iCs/>
          <w:lang w:val="sr-Latn-CS"/>
        </w:rPr>
        <w:t xml:space="preserve">Brisanje </w:t>
      </w:r>
      <w:r>
        <w:rPr>
          <w:lang w:val="sr-Latn-CS"/>
        </w:rPr>
        <w:t>nad odabranim odgovorom</w:t>
      </w:r>
      <w:r w:rsidRPr="009D5ECD">
        <w:rPr>
          <w:lang w:val="sr-Latn-CS"/>
        </w:rPr>
        <w:t>.</w:t>
      </w:r>
    </w:p>
    <w:p w14:paraId="1296A4E7" w14:textId="2F5AEC09" w:rsidR="00BA2F8E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poruka za potvrdu brisanja odgovora.</w:t>
      </w:r>
    </w:p>
    <w:p w14:paraId="3840DFB3" w14:textId="77E97AA2" w:rsidR="00BA2F8E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potvrđuje da želi da obriše zadati odgovor.</w:t>
      </w:r>
    </w:p>
    <w:p w14:paraId="2BD2AF32" w14:textId="16188EB1" w:rsidR="00BA2F8E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Odgovor se uklanja iz baze podataka.</w:t>
      </w:r>
    </w:p>
    <w:p w14:paraId="4C97CA7C" w14:textId="0DCE34C6" w:rsidR="00BA2F8E" w:rsidRDefault="00BA2F8E" w:rsidP="00D15DB3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Ažurira se pogled korisnika uklanjanjem obrisanog odgovora.</w:t>
      </w:r>
    </w:p>
    <w:p w14:paraId="5F28D121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BEBB53B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C9474E5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6555493" w14:textId="4468F11C" w:rsidR="00BA2F8E" w:rsidRPr="00891013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Izabrani odgovor</w:t>
      </w:r>
      <w:r w:rsidR="00744101">
        <w:rPr>
          <w:lang w:val="sr-Latn-CS"/>
        </w:rPr>
        <w:t xml:space="preserve"> je</w:t>
      </w:r>
      <w:r>
        <w:rPr>
          <w:lang w:val="sr-Latn-CS"/>
        </w:rPr>
        <w:t xml:space="preserve"> obrisan</w:t>
      </w:r>
      <w:r w:rsidR="004A3301">
        <w:rPr>
          <w:lang w:val="sr-Latn-CS"/>
        </w:rPr>
        <w:t>.</w:t>
      </w:r>
    </w:p>
    <w:p w14:paraId="628D5C28" w14:textId="77777777" w:rsidR="00BA2F8E" w:rsidRPr="00BA2F8E" w:rsidRDefault="00BA2F8E" w:rsidP="00BA2F8E">
      <w:pPr>
        <w:rPr>
          <w:lang w:val="sr-Latn-RS"/>
        </w:rPr>
      </w:pPr>
    </w:p>
    <w:p w14:paraId="3C20B61F" w14:textId="67CE93DE" w:rsidR="00891013" w:rsidRPr="006B2D48" w:rsidRDefault="00891013" w:rsidP="00891013">
      <w:pPr>
        <w:pStyle w:val="Heading2"/>
        <w:rPr>
          <w:lang w:val="sr-Latn-RS"/>
        </w:rPr>
      </w:pPr>
      <w:bookmarkStart w:id="37" w:name="_Toc101118210"/>
      <w:r w:rsidRPr="006B2D48">
        <w:rPr>
          <w:lang w:val="sr-Latn-RS"/>
        </w:rPr>
        <w:t>Arhiviranje pitanja</w:t>
      </w:r>
      <w:bookmarkEnd w:id="37"/>
    </w:p>
    <w:p w14:paraId="05297148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492E9C2" w14:textId="38F00196" w:rsidR="004A3301" w:rsidRPr="00AC4DEE" w:rsidRDefault="004A3301" w:rsidP="004A3301">
      <w:pPr>
        <w:pStyle w:val="BodyText"/>
        <w:rPr>
          <w:lang w:val="sr-Latn-CS"/>
        </w:rPr>
      </w:pPr>
      <w:r>
        <w:rPr>
          <w:lang w:val="sr-Latn-CS"/>
        </w:rPr>
        <w:t>Korisnik sa odgovarajućim privilegijama vrši arhiviranje određenih pitanja</w:t>
      </w:r>
      <w:r w:rsidR="006B2D48">
        <w:rPr>
          <w:lang w:val="sr-Latn-CS"/>
        </w:rPr>
        <w:t>, diskusija</w:t>
      </w:r>
      <w:r>
        <w:rPr>
          <w:lang w:val="sr-Latn-CS"/>
        </w:rPr>
        <w:t xml:space="preserve">. </w:t>
      </w:r>
    </w:p>
    <w:p w14:paraId="663D62FC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C0B482B" w14:textId="3A4E2ED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37DC85AB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200C81D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309D5F5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902A625" w14:textId="5A70C83E" w:rsidR="004A3301" w:rsidRPr="009D5ECD" w:rsidRDefault="004A3301" w:rsidP="00D15DB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Korisnik otvara</w:t>
      </w:r>
      <w:r w:rsidR="006B2D48">
        <w:rPr>
          <w:lang w:val="sr-Latn-CS"/>
        </w:rPr>
        <w:t xml:space="preserve"> stranicu sa koje je dostupan pogled na odgovarajuće pitanje</w:t>
      </w:r>
      <w:r w:rsidRPr="009D5ECD">
        <w:rPr>
          <w:lang w:val="sr-Latn-CS"/>
        </w:rPr>
        <w:t>.</w:t>
      </w:r>
    </w:p>
    <w:p w14:paraId="65AC9B3A" w14:textId="6F770A72" w:rsidR="004A3301" w:rsidRPr="009D5ECD" w:rsidRDefault="004A3301" w:rsidP="00D15DB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 xml:space="preserve">Korisnik bira opciju </w:t>
      </w:r>
      <w:r>
        <w:rPr>
          <w:i/>
          <w:iCs/>
          <w:lang w:val="sr-Latn-CS"/>
        </w:rPr>
        <w:t xml:space="preserve">Arhiviraj </w:t>
      </w:r>
      <w:r>
        <w:rPr>
          <w:lang w:val="sr-Latn-CS"/>
        </w:rPr>
        <w:t xml:space="preserve">nad </w:t>
      </w:r>
      <w:r w:rsidR="006B2D48">
        <w:rPr>
          <w:lang w:val="sr-Latn-CS"/>
        </w:rPr>
        <w:t xml:space="preserve">željenim </w:t>
      </w:r>
      <w:r w:rsidR="00ED5E1B">
        <w:rPr>
          <w:lang w:val="sr-Latn-CS"/>
        </w:rPr>
        <w:t>pitanjem</w:t>
      </w:r>
      <w:r w:rsidRPr="009D5ECD">
        <w:rPr>
          <w:lang w:val="sr-Latn-CS"/>
        </w:rPr>
        <w:t>.</w:t>
      </w:r>
    </w:p>
    <w:p w14:paraId="29CBEC58" w14:textId="2BE7381F" w:rsidR="004A3301" w:rsidRPr="00133FED" w:rsidRDefault="004A3301" w:rsidP="00D15DB3">
      <w:pPr>
        <w:pStyle w:val="BodyText"/>
        <w:numPr>
          <w:ilvl w:val="0"/>
          <w:numId w:val="26"/>
        </w:numPr>
        <w:rPr>
          <w:lang w:val="sr-Latn-CS"/>
        </w:rPr>
      </w:pPr>
      <w:r>
        <w:rPr>
          <w:lang w:val="sr-Latn-CS"/>
        </w:rPr>
        <w:t>Informacija o</w:t>
      </w:r>
      <w:r w:rsidR="006B2D48">
        <w:rPr>
          <w:lang w:val="sr-Latn-CS"/>
        </w:rPr>
        <w:t xml:space="preserve"> arhiviranom pitanju se prosleđuje serveru i baza se ažurira</w:t>
      </w:r>
      <w:r w:rsidRPr="009D5ECD">
        <w:rPr>
          <w:lang w:val="sr-Latn-CS"/>
        </w:rPr>
        <w:t>.</w:t>
      </w:r>
    </w:p>
    <w:p w14:paraId="1730541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3417E80D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142E1CC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4813DBC2" w14:textId="5FD89F95" w:rsidR="00BA2F8E" w:rsidRPr="00891013" w:rsidRDefault="00B37172" w:rsidP="00BA2F8E">
      <w:pPr>
        <w:pStyle w:val="BodyText"/>
        <w:rPr>
          <w:lang w:val="sr-Latn-CS"/>
        </w:rPr>
      </w:pPr>
      <w:r>
        <w:rPr>
          <w:lang w:val="sr-Latn-CS"/>
        </w:rPr>
        <w:t>Odabrano pitanje je arhivirano</w:t>
      </w:r>
      <w:r w:rsidR="006B2D48">
        <w:rPr>
          <w:lang w:val="sr-Latn-CS"/>
        </w:rPr>
        <w:t>, dalja diskusija u okviru njega nije moguća</w:t>
      </w:r>
      <w:r>
        <w:rPr>
          <w:lang w:val="sr-Latn-CS"/>
        </w:rPr>
        <w:t>.</w:t>
      </w:r>
    </w:p>
    <w:p w14:paraId="7B0B8CE7" w14:textId="77777777" w:rsidR="00BA2F8E" w:rsidRPr="00BA2F8E" w:rsidRDefault="00BA2F8E" w:rsidP="00BA2F8E">
      <w:pPr>
        <w:rPr>
          <w:lang w:val="sr-Latn-RS"/>
        </w:rPr>
      </w:pPr>
    </w:p>
    <w:p w14:paraId="595509E3" w14:textId="63A797E9" w:rsidR="00891013" w:rsidRPr="00D943AF" w:rsidRDefault="00630BCC" w:rsidP="00891013">
      <w:pPr>
        <w:pStyle w:val="Heading2"/>
        <w:rPr>
          <w:lang w:val="sr-Latn-RS"/>
        </w:rPr>
      </w:pPr>
      <w:bookmarkStart w:id="38" w:name="_Toc101118211"/>
      <w:r w:rsidRPr="00D943AF">
        <w:rPr>
          <w:lang w:val="sr-Latn-RS"/>
        </w:rPr>
        <w:t>Postavljanje blanketa</w:t>
      </w:r>
      <w:bookmarkEnd w:id="38"/>
    </w:p>
    <w:p w14:paraId="66C29B4C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2CC9AC2" w14:textId="604BC2AF" w:rsidR="00BA2F8E" w:rsidRPr="00AC4DEE" w:rsidRDefault="00ED5E1B" w:rsidP="00BA2F8E">
      <w:pPr>
        <w:pStyle w:val="BodyText"/>
        <w:rPr>
          <w:lang w:val="sr-Latn-CS"/>
        </w:rPr>
      </w:pPr>
      <w:r>
        <w:rPr>
          <w:lang w:val="sr-Latn-CS"/>
        </w:rPr>
        <w:lastRenderedPageBreak/>
        <w:t xml:space="preserve">Profesor na određenom predmetu kreira zadatke i pitanja </w:t>
      </w:r>
      <w:r w:rsidR="00535CB3">
        <w:rPr>
          <w:lang w:val="sr-Latn-CS"/>
        </w:rPr>
        <w:t>ili dodaje postojeće pri sastavljanju i postavljanju blanketa.</w:t>
      </w:r>
    </w:p>
    <w:p w14:paraId="0E59F0C0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2B75BB49" w14:textId="4F465D7A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5E9EA893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07B5ED11" w14:textId="19EAE29D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3045D80" w14:textId="67AD24E4" w:rsidR="008C1B21" w:rsidRDefault="008C1B21" w:rsidP="00BA2F8E">
      <w:pPr>
        <w:pStyle w:val="BodyText"/>
        <w:rPr>
          <w:lang w:val="sr-Latn-CS"/>
        </w:rPr>
      </w:pPr>
      <w:r>
        <w:rPr>
          <w:lang w:val="sr-Latn-CS"/>
        </w:rPr>
        <w:t>Korisnik je započeo dodavanje blanketa.</w:t>
      </w:r>
    </w:p>
    <w:p w14:paraId="69545A99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F8D4D6B" w14:textId="77777777" w:rsidR="00354934" w:rsidRPr="009D5ECD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otvara stranicu </w:t>
      </w:r>
      <w:r>
        <w:rPr>
          <w:lang w:val="sr-Latn-RS"/>
        </w:rPr>
        <w:t>željenog predmeta</w:t>
      </w:r>
      <w:r w:rsidRPr="009D5ECD">
        <w:rPr>
          <w:lang w:val="sr-Latn-CS"/>
        </w:rPr>
        <w:t>.</w:t>
      </w:r>
    </w:p>
    <w:p w14:paraId="2ADFD9B0" w14:textId="77777777" w:rsidR="00354934" w:rsidRPr="009D5ECD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dodavanje novog blanketa.</w:t>
      </w:r>
    </w:p>
    <w:p w14:paraId="68AF0A47" w14:textId="77777777" w:rsidR="00354934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forma za dodavanje blanketa</w:t>
      </w:r>
      <w:r w:rsidRPr="009D5ECD">
        <w:rPr>
          <w:lang w:val="sr-Latn-CS"/>
        </w:rPr>
        <w:t>.</w:t>
      </w:r>
    </w:p>
    <w:p w14:paraId="1E2A41BA" w14:textId="77777777" w:rsidR="00354934" w:rsidRPr="00B37172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unosi osnovne informacije neophodne za identifikaciju blanketa </w:t>
      </w:r>
      <w:r>
        <w:t xml:space="preserve">[izuzetak: blanket </w:t>
      </w:r>
      <w:r>
        <w:rPr>
          <w:lang w:val="sr-Latn-RS"/>
        </w:rPr>
        <w:t>već postoji</w:t>
      </w:r>
      <w:r>
        <w:t>].</w:t>
      </w:r>
    </w:p>
    <w:p w14:paraId="562840AE" w14:textId="07A1F617" w:rsidR="00354934" w:rsidRPr="00B37172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t xml:space="preserve">Korisnik </w:t>
      </w:r>
      <w:r w:rsidR="00EF38B1">
        <w:t>sastavlja nove zadatke i pitanja, ili referencira postojeće</w:t>
      </w:r>
      <w:r>
        <w:t xml:space="preserve">, </w:t>
      </w:r>
      <w:r w:rsidR="00FC6708">
        <w:t xml:space="preserve">i </w:t>
      </w:r>
      <w:r>
        <w:t>opciono prila</w:t>
      </w:r>
      <w:r>
        <w:rPr>
          <w:lang w:val="sr-Latn-RS"/>
        </w:rPr>
        <w:t>že datoteke.</w:t>
      </w:r>
    </w:p>
    <w:p w14:paraId="61463152" w14:textId="77777777" w:rsidR="00354934" w:rsidRPr="00B37172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RS"/>
        </w:rPr>
        <w:t xml:space="preserve">Vrši se provera podataka </w:t>
      </w:r>
      <w:r>
        <w:t>[izuzetak: postavka zadatka nije ispravna].</w:t>
      </w:r>
    </w:p>
    <w:p w14:paraId="5CDEF606" w14:textId="77777777" w:rsidR="00354934" w:rsidRPr="00B37172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Nakon revizije blanketa korisnik potvrđuje dodavanje.</w:t>
      </w:r>
    </w:p>
    <w:p w14:paraId="709118D9" w14:textId="77777777" w:rsidR="00354934" w:rsidRPr="003604A5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RS"/>
        </w:rPr>
        <w:t>Blanket se dodaje u bazu podataka.</w:t>
      </w:r>
    </w:p>
    <w:p w14:paraId="0973206A" w14:textId="77777777" w:rsidR="00354934" w:rsidRPr="00B37172" w:rsidRDefault="00354934" w:rsidP="00D15DB3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Vrši se redirekcija korisinika na stranicu dodatog blanketa.</w:t>
      </w:r>
    </w:p>
    <w:p w14:paraId="4A91BFA2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96044BB" w14:textId="77777777" w:rsidR="00074E80" w:rsidRDefault="00074E80" w:rsidP="00074E80">
      <w:pPr>
        <w:pStyle w:val="BodyText"/>
        <w:rPr>
          <w:lang w:val="sr-Latn-CS"/>
        </w:rPr>
      </w:pPr>
      <w:r w:rsidRPr="00610C11">
        <w:rPr>
          <w:lang w:val="sr-Latn-CS"/>
        </w:rPr>
        <w:t>[</w:t>
      </w:r>
      <w:r w:rsidRPr="00610C11">
        <w:rPr>
          <w:i/>
          <w:iCs/>
          <w:lang w:val="sr-Latn-CS"/>
        </w:rPr>
        <w:t>Blanket već postoji</w:t>
      </w:r>
      <w:r w:rsidRPr="00610C11">
        <w:rPr>
          <w:lang w:val="sr-Latn-CS"/>
        </w:rPr>
        <w:t>] Korisnik se obaveštava o postojanju blanketa sa identičnim identifikatorima.</w:t>
      </w:r>
    </w:p>
    <w:p w14:paraId="0D398E15" w14:textId="77777777" w:rsidR="00074E80" w:rsidRDefault="00074E80" w:rsidP="00074E80">
      <w:pPr>
        <w:pStyle w:val="BodyText"/>
        <w:rPr>
          <w:lang w:val="sr-Latn-CS"/>
        </w:rPr>
      </w:pPr>
      <w:r w:rsidRPr="00610C11">
        <w:rPr>
          <w:lang w:val="sr-Latn-CS"/>
        </w:rPr>
        <w:t>[</w:t>
      </w:r>
      <w:r w:rsidRPr="00610C11">
        <w:rPr>
          <w:i/>
          <w:iCs/>
          <w:lang w:val="sr-Latn-CS"/>
        </w:rPr>
        <w:t>Postavka zadatka nije ispravna</w:t>
      </w:r>
      <w:r w:rsidRPr="00610C11">
        <w:rPr>
          <w:lang w:val="sr-Latn-CS"/>
        </w:rPr>
        <w:t>] Korisnik se obaveštava o postojanju zadatka koji ne zadovoljava osnovne validacione parametre.</w:t>
      </w:r>
    </w:p>
    <w:p w14:paraId="1FF5E493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74E8C1B" w14:textId="16CAD9A5" w:rsidR="00BA2F8E" w:rsidRPr="00891013" w:rsidRDefault="006D44ED" w:rsidP="00BA2F8E">
      <w:pPr>
        <w:pStyle w:val="BodyText"/>
        <w:rPr>
          <w:lang w:val="sr-Latn-CS"/>
        </w:rPr>
      </w:pPr>
      <w:r>
        <w:rPr>
          <w:lang w:val="sr-Latn-CS"/>
        </w:rPr>
        <w:t>Započetom blanketu je dodato uneto pitanje</w:t>
      </w:r>
      <w:r w:rsidR="000605D1">
        <w:t>/</w:t>
      </w:r>
      <w:r>
        <w:rPr>
          <w:lang w:val="sr-Latn-CS"/>
        </w:rPr>
        <w:t>zadatak</w:t>
      </w:r>
      <w:r w:rsidR="00BA2F8E">
        <w:rPr>
          <w:lang w:val="sr-Latn-CS"/>
        </w:rPr>
        <w:t>.</w:t>
      </w:r>
    </w:p>
    <w:p w14:paraId="0930A8B4" w14:textId="1F2241FB" w:rsidR="00B82795" w:rsidRPr="00B82795" w:rsidRDefault="00B82795" w:rsidP="005C7B93">
      <w:pPr>
        <w:pStyle w:val="Heading2"/>
        <w:numPr>
          <w:ilvl w:val="0"/>
          <w:numId w:val="0"/>
        </w:numPr>
        <w:ind w:left="720"/>
        <w:rPr>
          <w:lang w:val="sr-Latn-CS"/>
        </w:rPr>
      </w:pPr>
    </w:p>
    <w:p w14:paraId="553FC362" w14:textId="645AE21C" w:rsidR="00891013" w:rsidRPr="00AF4930" w:rsidRDefault="00891013" w:rsidP="00891013">
      <w:pPr>
        <w:pStyle w:val="Heading2"/>
        <w:rPr>
          <w:lang w:val="sr-Latn-RS"/>
        </w:rPr>
      </w:pPr>
      <w:bookmarkStart w:id="39" w:name="_Toc101118212"/>
      <w:r w:rsidRPr="00AF4930">
        <w:rPr>
          <w:lang w:val="sr-Latn-RS"/>
        </w:rPr>
        <w:t>Ažuriranje informacija o predmetima</w:t>
      </w:r>
      <w:bookmarkEnd w:id="39"/>
    </w:p>
    <w:p w14:paraId="7CA8F6D3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7911F49C" w14:textId="6A8EFE29" w:rsidR="00BA2F8E" w:rsidRPr="00AC4DEE" w:rsidRDefault="0032609D" w:rsidP="00BA2F8E">
      <w:pPr>
        <w:pStyle w:val="BodyText"/>
        <w:rPr>
          <w:lang w:val="sr-Latn-CS"/>
        </w:rPr>
      </w:pPr>
      <w:r>
        <w:rPr>
          <w:lang w:val="sr-Latn-CS"/>
        </w:rPr>
        <w:t xml:space="preserve">Predmetni profesor </w:t>
      </w:r>
      <w:r w:rsidR="00AC439F">
        <w:rPr>
          <w:lang w:val="sr-Latn-CS"/>
        </w:rPr>
        <w:t xml:space="preserve">ili administrator </w:t>
      </w:r>
      <w:r>
        <w:rPr>
          <w:lang w:val="sr-Latn-CS"/>
        </w:rPr>
        <w:t>ažurira</w:t>
      </w:r>
      <w:r w:rsidR="00AC439F">
        <w:rPr>
          <w:lang w:val="sr-Latn-CS"/>
        </w:rPr>
        <w:t xml:space="preserve">ju osnovne </w:t>
      </w:r>
      <w:r>
        <w:rPr>
          <w:lang w:val="sr-Latn-CS"/>
        </w:rPr>
        <w:t>informacije o predmetu</w:t>
      </w:r>
      <w:r w:rsidR="00AC439F">
        <w:rPr>
          <w:lang w:val="sr-Latn-CS"/>
        </w:rPr>
        <w:t xml:space="preserve"> koje se prikazuju na odgovarajućoj stranici</w:t>
      </w:r>
      <w:r>
        <w:rPr>
          <w:lang w:val="sr-Latn-CS"/>
        </w:rPr>
        <w:t xml:space="preserve">. </w:t>
      </w:r>
    </w:p>
    <w:p w14:paraId="40E1FD88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8C823CC" w14:textId="0655DE76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71121755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E1609FE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0E8A47B1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69ED12C9" w14:textId="4DD208AF" w:rsidR="00BA2F8E" w:rsidRPr="009D5ECD" w:rsidRDefault="00BA2F8E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otvara stranicu odgov</w:t>
      </w:r>
      <w:r w:rsidR="0032609D">
        <w:rPr>
          <w:lang w:val="sr-Latn-CS"/>
        </w:rPr>
        <w:t>arajućeg predmeta.</w:t>
      </w:r>
    </w:p>
    <w:p w14:paraId="46F69FC8" w14:textId="5F4871A6" w:rsidR="00BA2F8E" w:rsidRPr="009D5ECD" w:rsidRDefault="00BA2F8E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32609D">
        <w:rPr>
          <w:i/>
          <w:iCs/>
          <w:lang w:val="sr-Latn-CS"/>
        </w:rPr>
        <w:t>Ažuriraj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 xml:space="preserve">nad odabranim </w:t>
      </w:r>
      <w:r w:rsidR="0032609D">
        <w:rPr>
          <w:lang w:val="sr-Latn-CS"/>
        </w:rPr>
        <w:t>predmetom</w:t>
      </w:r>
      <w:r w:rsidRPr="009D5ECD">
        <w:rPr>
          <w:lang w:val="sr-Latn-CS"/>
        </w:rPr>
        <w:t>.</w:t>
      </w:r>
    </w:p>
    <w:p w14:paraId="7E5C91AC" w14:textId="477210D3" w:rsidR="00BA2F8E" w:rsidRDefault="0032609D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lastRenderedPageBreak/>
        <w:t>Korisniku se prikazuje stranica sa poljima za unos podataka</w:t>
      </w:r>
      <w:r w:rsidR="00BA2F8E" w:rsidRPr="009D5ECD">
        <w:rPr>
          <w:lang w:val="sr-Latn-CS"/>
        </w:rPr>
        <w:t>.</w:t>
      </w:r>
    </w:p>
    <w:p w14:paraId="7DFC5C45" w14:textId="37690917" w:rsidR="0032609D" w:rsidRDefault="0032609D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unosi izmene u okviru informacija i prosleđuje ih.</w:t>
      </w:r>
    </w:p>
    <w:p w14:paraId="538E880D" w14:textId="2EBA5695" w:rsidR="0032609D" w:rsidRDefault="0032609D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Unete izmene prihvata server i vrši se ažuriranje u bazi</w:t>
      </w:r>
    </w:p>
    <w:p w14:paraId="3D986B12" w14:textId="40A48B06" w:rsidR="0032609D" w:rsidRPr="00133FED" w:rsidRDefault="0032609D" w:rsidP="00D15DB3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Korisniku se prikazuje stranica predmeta sa novim podacima.</w:t>
      </w:r>
    </w:p>
    <w:p w14:paraId="404D6168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39E983D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643449D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DA13633" w14:textId="0BF7DCDA" w:rsidR="00BA2F8E" w:rsidRPr="00BA2F8E" w:rsidRDefault="00AB109C" w:rsidP="00BA2F8E">
      <w:pPr>
        <w:pStyle w:val="BodyText"/>
        <w:rPr>
          <w:lang w:val="sr-Latn-CS"/>
        </w:rPr>
      </w:pPr>
      <w:r>
        <w:rPr>
          <w:lang w:val="sr-Latn-CS"/>
        </w:rPr>
        <w:t>Izmenjene informacije o predmetu</w:t>
      </w:r>
      <w:r w:rsidR="0032609D">
        <w:rPr>
          <w:lang w:val="sr-Latn-CS"/>
        </w:rPr>
        <w:t>.</w:t>
      </w:r>
    </w:p>
    <w:p w14:paraId="1BF61E86" w14:textId="68F06C6D" w:rsidR="00891013" w:rsidRPr="00481254" w:rsidRDefault="00891013" w:rsidP="00891013">
      <w:pPr>
        <w:pStyle w:val="Heading2"/>
        <w:rPr>
          <w:lang w:val="sr-Latn-RS"/>
        </w:rPr>
      </w:pPr>
      <w:bookmarkStart w:id="40" w:name="_Toc101118213"/>
      <w:r w:rsidRPr="00481254">
        <w:rPr>
          <w:lang w:val="sr-Latn-RS"/>
        </w:rPr>
        <w:t>Podela predmeta po oblastima</w:t>
      </w:r>
      <w:bookmarkEnd w:id="40"/>
    </w:p>
    <w:p w14:paraId="4806563D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36274511" w14:textId="2E4A4DDA" w:rsidR="00BA2F8E" w:rsidRPr="00AC4DEE" w:rsidRDefault="0032609D" w:rsidP="00BA2F8E">
      <w:pPr>
        <w:pStyle w:val="BodyText"/>
        <w:rPr>
          <w:lang w:val="sr-Latn-CS"/>
        </w:rPr>
      </w:pPr>
      <w:r>
        <w:rPr>
          <w:lang w:val="sr-Latn-CS"/>
        </w:rPr>
        <w:t>Predmetni profesor u zavisnosti od tema koje se obrađuju vrši podelu predmeta na oblasti i postavlja adekvatne materijale.</w:t>
      </w:r>
    </w:p>
    <w:p w14:paraId="1B916E07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3536B5A5" w14:textId="6AAA47BF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0EE35023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41861659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501420A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2CE29FB7" w14:textId="77777777" w:rsidR="0032609D" w:rsidRPr="009D5EC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otvara stranicu odgovarajućeg predmeta.</w:t>
      </w:r>
    </w:p>
    <w:p w14:paraId="0D160068" w14:textId="46C1F2F3" w:rsidR="0032609D" w:rsidRPr="009D5EC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A15AA2">
        <w:rPr>
          <w:i/>
          <w:iCs/>
          <w:lang w:val="sr-Latn-CS"/>
        </w:rPr>
        <w:t>Oblasti</w:t>
      </w:r>
      <w:r>
        <w:rPr>
          <w:i/>
          <w:iCs/>
          <w:lang w:val="sr-Latn-CS"/>
        </w:rPr>
        <w:t xml:space="preserve"> </w:t>
      </w:r>
      <w:r>
        <w:rPr>
          <w:lang w:val="sr-Latn-CS"/>
        </w:rPr>
        <w:t>nad odabranim predmetom</w:t>
      </w:r>
      <w:r w:rsidRPr="009D5ECD">
        <w:rPr>
          <w:lang w:val="sr-Latn-CS"/>
        </w:rPr>
        <w:t>.</w:t>
      </w:r>
    </w:p>
    <w:p w14:paraId="201A4FDA" w14:textId="77777777" w:rsidR="0032609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Korisniku se prikazuje stranica sa poljima za unos podataka</w:t>
      </w:r>
      <w:r w:rsidRPr="009D5ECD">
        <w:rPr>
          <w:lang w:val="sr-Latn-CS"/>
        </w:rPr>
        <w:t>.</w:t>
      </w:r>
    </w:p>
    <w:p w14:paraId="2C762F45" w14:textId="3296A298" w:rsidR="0032609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 unosi adekvatne oblasti</w:t>
      </w:r>
      <w:r w:rsidR="001B3EF3">
        <w:rPr>
          <w:lang w:val="sr-Latn-CS"/>
        </w:rPr>
        <w:t xml:space="preserve">, </w:t>
      </w:r>
      <w:r w:rsidR="004B61AD">
        <w:rPr>
          <w:lang w:val="sr-Latn-CS"/>
        </w:rPr>
        <w:t>podešava</w:t>
      </w:r>
      <w:r w:rsidR="001B3EF3">
        <w:rPr>
          <w:lang w:val="sr-Latn-CS"/>
        </w:rPr>
        <w:t xml:space="preserve"> njihov redosled</w:t>
      </w:r>
      <w:r>
        <w:rPr>
          <w:lang w:val="sr-Latn-CS"/>
        </w:rPr>
        <w:t xml:space="preserve"> i prosleđuje podatke.</w:t>
      </w:r>
    </w:p>
    <w:p w14:paraId="4D003212" w14:textId="032B0175" w:rsidR="0032609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Unete podatke prihvata server i vrši se ažuriranje u bazi</w:t>
      </w:r>
      <w:r w:rsidR="00376954">
        <w:rPr>
          <w:lang w:val="sr-Latn-CS"/>
        </w:rPr>
        <w:t xml:space="preserve"> podataka.</w:t>
      </w:r>
    </w:p>
    <w:p w14:paraId="1B8DCBBC" w14:textId="77777777" w:rsidR="0032609D" w:rsidRPr="00133FED" w:rsidRDefault="0032609D" w:rsidP="00D15DB3">
      <w:pPr>
        <w:pStyle w:val="BodyText"/>
        <w:numPr>
          <w:ilvl w:val="0"/>
          <w:numId w:val="27"/>
        </w:numPr>
        <w:rPr>
          <w:lang w:val="sr-Latn-CS"/>
        </w:rPr>
      </w:pPr>
      <w:r>
        <w:rPr>
          <w:lang w:val="sr-Latn-CS"/>
        </w:rPr>
        <w:t>Korisniku se prikazuje stranica predmeta sa novim podacima.</w:t>
      </w:r>
    </w:p>
    <w:p w14:paraId="71CA4633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77F3F8A7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65970EA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6F1B3EB1" w14:textId="0D903902" w:rsidR="00BA2F8E" w:rsidRPr="00891013" w:rsidRDefault="0032609D" w:rsidP="00BA2F8E">
      <w:pPr>
        <w:pStyle w:val="BodyText"/>
        <w:rPr>
          <w:lang w:val="sr-Latn-CS"/>
        </w:rPr>
      </w:pPr>
      <w:r>
        <w:rPr>
          <w:lang w:val="sr-Latn-CS"/>
        </w:rPr>
        <w:t>Vrši se podela predmeta na oblasti u okviru koih se postavljaju materijali bitni za studente i koje samim studentima olakšavaju snalaženje.</w:t>
      </w:r>
    </w:p>
    <w:p w14:paraId="6A7C9252" w14:textId="77777777" w:rsidR="00BA2F8E" w:rsidRPr="00BA2F8E" w:rsidRDefault="00BA2F8E" w:rsidP="00BA2F8E">
      <w:pPr>
        <w:rPr>
          <w:lang w:val="sr-Latn-RS"/>
        </w:rPr>
      </w:pPr>
    </w:p>
    <w:p w14:paraId="318F0EF6" w14:textId="5344B943" w:rsidR="00891013" w:rsidRPr="002C2BEC" w:rsidRDefault="00891013" w:rsidP="00891013">
      <w:pPr>
        <w:pStyle w:val="Heading2"/>
        <w:rPr>
          <w:lang w:val="sr-Latn-RS"/>
        </w:rPr>
      </w:pPr>
      <w:bookmarkStart w:id="41" w:name="_Toc101118214"/>
      <w:r w:rsidRPr="002C2BEC">
        <w:rPr>
          <w:lang w:val="sr-Latn-RS"/>
        </w:rPr>
        <w:t>Potvrđivanje tačnosti odgovora</w:t>
      </w:r>
      <w:bookmarkEnd w:id="41"/>
    </w:p>
    <w:p w14:paraId="7BFD946F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4A3453A5" w14:textId="762E32F8" w:rsidR="00BA2F8E" w:rsidRPr="00AC4DEE" w:rsidRDefault="003E1205" w:rsidP="00BA2F8E">
      <w:pPr>
        <w:pStyle w:val="BodyText"/>
        <w:rPr>
          <w:lang w:val="sr-Latn-CS"/>
        </w:rPr>
      </w:pPr>
      <w:r>
        <w:rPr>
          <w:lang w:val="sr-Latn-CS"/>
        </w:rPr>
        <w:t>Predmetni profesori pregledaju diskusije studenata, sva predložena rašenja za određeni problem i označavaju</w:t>
      </w:r>
      <w:r w:rsidR="00217637">
        <w:rPr>
          <w:lang w:val="sr-Latn-CS"/>
        </w:rPr>
        <w:t xml:space="preserve"> korektna</w:t>
      </w:r>
      <w:r w:rsidR="00BA2F8E">
        <w:rPr>
          <w:lang w:val="sr-Latn-CS"/>
        </w:rPr>
        <w:t xml:space="preserve">. </w:t>
      </w:r>
    </w:p>
    <w:p w14:paraId="5479BB61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5D165B4B" w14:textId="1B02C858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Profesor, Administrator.</w:t>
      </w:r>
    </w:p>
    <w:p w14:paraId="3DB92B08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14:paraId="03B4A322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43E2FEEE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765AD769" w14:textId="5089C489" w:rsidR="00BA2F8E" w:rsidRPr="009D5ECD" w:rsidRDefault="00BA2F8E" w:rsidP="00D15DB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otvara </w:t>
      </w:r>
      <w:r w:rsidR="003E1205">
        <w:rPr>
          <w:lang w:val="sr-Latn-CS"/>
        </w:rPr>
        <w:t xml:space="preserve">stranicu </w:t>
      </w:r>
      <w:r w:rsidR="001F2AEF">
        <w:rPr>
          <w:lang w:val="sr-Latn-CS"/>
        </w:rPr>
        <w:t>odgovarajuće diskusije.</w:t>
      </w:r>
    </w:p>
    <w:p w14:paraId="1D0D9F46" w14:textId="4E3D4E07" w:rsidR="00BA2F8E" w:rsidRPr="002C2BEC" w:rsidRDefault="00BA2F8E" w:rsidP="00D15DB3">
      <w:pPr>
        <w:pStyle w:val="BodyText"/>
        <w:numPr>
          <w:ilvl w:val="0"/>
          <w:numId w:val="21"/>
        </w:numPr>
        <w:rPr>
          <w:lang w:val="sr-Latn-CS"/>
        </w:rPr>
      </w:pPr>
      <w:r w:rsidRPr="002C2BEC">
        <w:rPr>
          <w:lang w:val="sr-Latn-CS"/>
        </w:rPr>
        <w:t xml:space="preserve">Korisnik </w:t>
      </w:r>
      <w:r w:rsidR="003E1205" w:rsidRPr="002C2BEC">
        <w:rPr>
          <w:lang w:val="sr-Latn-CS"/>
        </w:rPr>
        <w:t>pregleda sadržaj i za korektan odgovor bira op</w:t>
      </w:r>
      <w:r w:rsidR="009D65BC">
        <w:rPr>
          <w:lang w:val="sr-Latn-CS"/>
        </w:rPr>
        <w:t>ci</w:t>
      </w:r>
      <w:r w:rsidR="003E1205" w:rsidRPr="002C2BEC">
        <w:rPr>
          <w:lang w:val="sr-Latn-CS"/>
        </w:rPr>
        <w:t>ju</w:t>
      </w:r>
      <w:r w:rsidR="002C2BEC" w:rsidRPr="002C2BEC">
        <w:rPr>
          <w:lang w:val="sr-Latn-CS"/>
        </w:rPr>
        <w:t xml:space="preserve"> </w:t>
      </w:r>
      <w:r w:rsidR="002C2BEC" w:rsidRPr="002C2BEC">
        <w:rPr>
          <w:i/>
          <w:iCs/>
          <w:lang w:val="sr-Latn-CS"/>
        </w:rPr>
        <w:t>Potvrdi tačnost</w:t>
      </w:r>
      <w:r w:rsidRPr="002C2BEC">
        <w:rPr>
          <w:lang w:val="sr-Latn-CS"/>
        </w:rPr>
        <w:t>.</w:t>
      </w:r>
    </w:p>
    <w:p w14:paraId="2B737B6A" w14:textId="3B2DE4C8" w:rsidR="003E1205" w:rsidRDefault="003E1205" w:rsidP="00D15DB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Informacija o</w:t>
      </w:r>
      <w:r w:rsidR="002C2BEC">
        <w:rPr>
          <w:lang w:val="sr-Latn-CS"/>
        </w:rPr>
        <w:t xml:space="preserve"> potvrđenoj tačnosti prosleđuje se serveru.</w:t>
      </w:r>
    </w:p>
    <w:p w14:paraId="4BD846B7" w14:textId="376FB78B" w:rsidR="003E1205" w:rsidRDefault="009D65BC" w:rsidP="00D15DB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Menja se status ocenjenog odgovora u bazi</w:t>
      </w:r>
      <w:r w:rsidR="003E1205">
        <w:rPr>
          <w:lang w:val="sr-Latn-CS"/>
        </w:rPr>
        <w:t>.</w:t>
      </w:r>
    </w:p>
    <w:p w14:paraId="53E12F41" w14:textId="22F337A5" w:rsidR="009D65BC" w:rsidRPr="00133FED" w:rsidRDefault="009D65BC" w:rsidP="00D15DB3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Osvežava se prikaz korisniku </w:t>
      </w:r>
    </w:p>
    <w:p w14:paraId="2EA40A76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66321606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A83D71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0E8413F0" w14:textId="6EF40D22" w:rsidR="00BA2F8E" w:rsidRPr="00BA2F8E" w:rsidRDefault="003E1205" w:rsidP="003E1205">
      <w:pPr>
        <w:pStyle w:val="BodyText"/>
        <w:ind w:left="0"/>
        <w:rPr>
          <w:lang w:val="sr-Latn-CS"/>
        </w:rPr>
      </w:pPr>
      <w:r>
        <w:rPr>
          <w:lang w:val="sr-Latn-CS"/>
        </w:rPr>
        <w:tab/>
        <w:t>Izdvajanje tačnih odgovora od netačnih.</w:t>
      </w:r>
    </w:p>
    <w:p w14:paraId="3B210295" w14:textId="2316194B" w:rsidR="00891013" w:rsidRPr="00862E6C" w:rsidRDefault="00891013" w:rsidP="00891013">
      <w:pPr>
        <w:pStyle w:val="Heading2"/>
        <w:rPr>
          <w:lang w:val="sr-Latn-RS"/>
        </w:rPr>
      </w:pPr>
      <w:bookmarkStart w:id="42" w:name="_Toc101118215"/>
      <w:r w:rsidRPr="00862E6C">
        <w:rPr>
          <w:lang w:val="sr-Latn-RS"/>
        </w:rPr>
        <w:t>Provera znanja izradom blanketa</w:t>
      </w:r>
      <w:bookmarkEnd w:id="42"/>
    </w:p>
    <w:p w14:paraId="0765980F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5F8733D7" w14:textId="0995362D" w:rsidR="00BA2F8E" w:rsidRPr="00AC4DEE" w:rsidRDefault="003E1205" w:rsidP="00BA2F8E">
      <w:pPr>
        <w:pStyle w:val="BodyText"/>
        <w:rPr>
          <w:lang w:val="sr-Latn-CS"/>
        </w:rPr>
      </w:pPr>
      <w:r>
        <w:rPr>
          <w:lang w:val="sr-Latn-CS"/>
        </w:rPr>
        <w:t>Studentima se pruža mogućnost da na određenom predmetu testiraju svoje znanje samostalnom izradom blanketa.</w:t>
      </w:r>
    </w:p>
    <w:p w14:paraId="60DCA861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0C3472F3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Student, Profesor, Administrator.</w:t>
      </w:r>
    </w:p>
    <w:p w14:paraId="532A825B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20D7D219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2A3D849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32AD1BC6" w14:textId="1ABA0EA1" w:rsidR="00BA2F8E" w:rsidRPr="009D5ECD" w:rsidRDefault="00BA2F8E" w:rsidP="00D15DB3">
      <w:pPr>
        <w:pStyle w:val="BodyText"/>
        <w:numPr>
          <w:ilvl w:val="0"/>
          <w:numId w:val="22"/>
        </w:numPr>
        <w:rPr>
          <w:lang w:val="sr-Latn-CS"/>
        </w:rPr>
      </w:pPr>
      <w:r>
        <w:rPr>
          <w:lang w:val="sr-Latn-CS"/>
        </w:rPr>
        <w:t xml:space="preserve">Korisnik otvara stranicu </w:t>
      </w:r>
      <w:r w:rsidR="004E7E52">
        <w:rPr>
          <w:lang w:val="sr-Latn-CS"/>
        </w:rPr>
        <w:t>odgovarajućeg predmeta</w:t>
      </w:r>
      <w:r w:rsidRPr="009D5ECD">
        <w:rPr>
          <w:lang w:val="sr-Latn-CS"/>
        </w:rPr>
        <w:t>.</w:t>
      </w:r>
    </w:p>
    <w:p w14:paraId="61A822DD" w14:textId="0D2A29EB" w:rsidR="004E7E52" w:rsidRPr="00BF2A65" w:rsidRDefault="00BA2F8E" w:rsidP="00D15DB3">
      <w:pPr>
        <w:pStyle w:val="BodyText"/>
        <w:keepNext/>
        <w:numPr>
          <w:ilvl w:val="0"/>
          <w:numId w:val="22"/>
        </w:numPr>
        <w:rPr>
          <w:bCs/>
          <w:lang w:val="sr-Latn-CS"/>
        </w:rPr>
      </w:pPr>
      <w:r w:rsidRPr="004E7E52">
        <w:rPr>
          <w:lang w:val="sr-Latn-CS"/>
        </w:rPr>
        <w:t xml:space="preserve">Korisnik </w:t>
      </w:r>
      <w:r w:rsidR="004E7E52">
        <w:rPr>
          <w:lang w:val="sr-Latn-CS"/>
        </w:rPr>
        <w:t>pristupa dostupnim blanketima.</w:t>
      </w:r>
    </w:p>
    <w:p w14:paraId="2596D16C" w14:textId="30F3BC20" w:rsidR="00BF2A65" w:rsidRPr="00BF2A65" w:rsidRDefault="00BF2A65" w:rsidP="00D15DB3">
      <w:pPr>
        <w:pStyle w:val="BodyText"/>
        <w:keepNext/>
        <w:numPr>
          <w:ilvl w:val="0"/>
          <w:numId w:val="22"/>
        </w:numPr>
        <w:rPr>
          <w:bCs/>
          <w:lang w:val="sr-Latn-CS"/>
        </w:rPr>
      </w:pPr>
      <w:r>
        <w:rPr>
          <w:lang w:val="sr-Latn-CS"/>
        </w:rPr>
        <w:t>Korisnik pristupa stranici sa konkretnim blanketom.</w:t>
      </w:r>
    </w:p>
    <w:p w14:paraId="1184ED59" w14:textId="62F1FB58" w:rsidR="00BF2A65" w:rsidRPr="004E7E52" w:rsidRDefault="00BF2A65" w:rsidP="00D15DB3">
      <w:pPr>
        <w:pStyle w:val="BodyText"/>
        <w:keepNext/>
        <w:numPr>
          <w:ilvl w:val="0"/>
          <w:numId w:val="22"/>
        </w:numPr>
        <w:rPr>
          <w:bCs/>
          <w:lang w:val="sr-Latn-CS"/>
        </w:rPr>
      </w:pPr>
      <w:r>
        <w:rPr>
          <w:lang w:val="sr-Latn-CS"/>
        </w:rPr>
        <w:t xml:space="preserve">Korisnik započinje tajmer i može da </w:t>
      </w:r>
      <w:r w:rsidR="00931D0D">
        <w:rPr>
          <w:lang w:val="sr-Latn-CS"/>
        </w:rPr>
        <w:t>vidi koliko mu vremena treba da uradi blanket</w:t>
      </w:r>
      <w:r>
        <w:rPr>
          <w:lang w:val="sr-Latn-CS"/>
        </w:rPr>
        <w:t>.</w:t>
      </w:r>
    </w:p>
    <w:p w14:paraId="0EB60EFA" w14:textId="09C83BBB" w:rsidR="00BA2F8E" w:rsidRPr="004E7E52" w:rsidRDefault="00BA2F8E" w:rsidP="004E7E52">
      <w:pPr>
        <w:pStyle w:val="BodyText"/>
        <w:keepNext/>
        <w:rPr>
          <w:b/>
          <w:bCs/>
          <w:lang w:val="sr-Latn-CS"/>
        </w:rPr>
      </w:pPr>
      <w:r w:rsidRPr="004E7E52">
        <w:rPr>
          <w:b/>
          <w:bCs/>
          <w:lang w:val="sr-Latn-CS"/>
        </w:rPr>
        <w:t>Izuzetci:</w:t>
      </w:r>
    </w:p>
    <w:p w14:paraId="79693CC6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554D66DC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1D51A7B" w14:textId="5A083F37" w:rsidR="00BA2F8E" w:rsidRPr="00BA2F8E" w:rsidRDefault="004E7E52" w:rsidP="00BA2F8E">
      <w:pPr>
        <w:pStyle w:val="BodyText"/>
        <w:rPr>
          <w:lang w:val="sr-Latn-CS"/>
        </w:rPr>
      </w:pPr>
      <w:r>
        <w:rPr>
          <w:lang w:val="sr-Latn-CS"/>
        </w:rPr>
        <w:t>Student testira svoje znanje i pronalazi svoje propuste.</w:t>
      </w:r>
    </w:p>
    <w:p w14:paraId="37B79F00" w14:textId="5D47409A" w:rsidR="00891013" w:rsidRPr="00FF7436" w:rsidRDefault="00891013" w:rsidP="00891013">
      <w:pPr>
        <w:pStyle w:val="Heading2"/>
        <w:rPr>
          <w:lang w:val="sr-Latn-RS"/>
        </w:rPr>
      </w:pPr>
      <w:bookmarkStart w:id="43" w:name="_Toc101118216"/>
      <w:r w:rsidRPr="00FF7436">
        <w:rPr>
          <w:lang w:val="sr-Latn-RS"/>
        </w:rPr>
        <w:t>Dodavanje predmeta</w:t>
      </w:r>
      <w:bookmarkEnd w:id="43"/>
    </w:p>
    <w:p w14:paraId="65D08716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0BDB4358" w14:textId="369B8D40" w:rsidR="00BA2F8E" w:rsidRPr="00AC4DEE" w:rsidRDefault="004E7E52" w:rsidP="00BA2F8E">
      <w:pPr>
        <w:pStyle w:val="BodyText"/>
        <w:rPr>
          <w:lang w:val="sr-Latn-CS"/>
        </w:rPr>
      </w:pPr>
      <w:r>
        <w:rPr>
          <w:lang w:val="sr-Latn-CS"/>
        </w:rPr>
        <w:t>Administrator dodaje trenutno aktivne predmete na određenom fakultetu.</w:t>
      </w:r>
    </w:p>
    <w:p w14:paraId="75B32D1B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5D6501A" w14:textId="648163AC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39CBF9D8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613CABCF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F9803F4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14:paraId="35DCAD17" w14:textId="2E03FF0E" w:rsidR="00BA2F8E" w:rsidRPr="009D5ECD" w:rsidRDefault="00BA2F8E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</w:t>
      </w:r>
      <w:r w:rsidR="004E7E52">
        <w:rPr>
          <w:lang w:val="sr-Latn-CS"/>
        </w:rPr>
        <w:t>pristupa stranici za predmete fakulteta</w:t>
      </w:r>
      <w:r w:rsidRPr="009D5ECD">
        <w:rPr>
          <w:lang w:val="sr-Latn-CS"/>
        </w:rPr>
        <w:t>.</w:t>
      </w:r>
    </w:p>
    <w:p w14:paraId="6DE91229" w14:textId="36D88EB6" w:rsidR="00BA2F8E" w:rsidRPr="009D5ECD" w:rsidRDefault="00BA2F8E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 xml:space="preserve">Korisnik bira opciju </w:t>
      </w:r>
      <w:r w:rsidR="004E7E52">
        <w:rPr>
          <w:i/>
          <w:iCs/>
          <w:lang w:val="sr-Latn-CS"/>
        </w:rPr>
        <w:t>Dodaj</w:t>
      </w:r>
      <w:r w:rsidRPr="009D5ECD">
        <w:rPr>
          <w:lang w:val="sr-Latn-CS"/>
        </w:rPr>
        <w:t>.</w:t>
      </w:r>
    </w:p>
    <w:p w14:paraId="216AA1B0" w14:textId="5AA49A48" w:rsidR="00BA2F8E" w:rsidRDefault="004E7E52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Korisniku se prikazuje adekvatna forma za dodavanje predmeta.</w:t>
      </w:r>
    </w:p>
    <w:p w14:paraId="2108897D" w14:textId="5B8ACA2B" w:rsidR="004E7E52" w:rsidRDefault="004E7E52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unosi</w:t>
      </w:r>
      <w:r w:rsidR="00B56244">
        <w:rPr>
          <w:lang w:val="sr-Latn-CS"/>
        </w:rPr>
        <w:t xml:space="preserve"> inicijalne informacije vezane</w:t>
      </w:r>
      <w:r>
        <w:rPr>
          <w:lang w:val="sr-Latn-CS"/>
        </w:rPr>
        <w:t xml:space="preserve"> za predmet, poput: ime</w:t>
      </w:r>
      <w:r w:rsidR="00B56244">
        <w:rPr>
          <w:lang w:val="sr-Latn-CS"/>
        </w:rPr>
        <w:t>na</w:t>
      </w:r>
      <w:r>
        <w:rPr>
          <w:lang w:val="sr-Latn-CS"/>
        </w:rPr>
        <w:t xml:space="preserve"> predmeta, odgovarajuć</w:t>
      </w:r>
      <w:r w:rsidR="00B56244">
        <w:rPr>
          <w:lang w:val="sr-Latn-CS"/>
        </w:rPr>
        <w:t>e</w:t>
      </w:r>
      <w:r>
        <w:rPr>
          <w:lang w:val="sr-Latn-CS"/>
        </w:rPr>
        <w:t xml:space="preserve"> godina</w:t>
      </w:r>
      <w:r w:rsidR="00B56244">
        <w:rPr>
          <w:lang w:val="sr-Latn-CS"/>
        </w:rPr>
        <w:t xml:space="preserve"> studija, semestra,</w:t>
      </w:r>
      <w:r w:rsidR="00C7324C">
        <w:rPr>
          <w:lang w:val="sr-Latn-CS"/>
        </w:rPr>
        <w:t xml:space="preserve"> šifre predmeta,</w:t>
      </w:r>
      <w:r w:rsidR="00B56244">
        <w:rPr>
          <w:lang w:val="sr-Latn-CS"/>
        </w:rPr>
        <w:t xml:space="preserve"> akreditacije, nadležnog profesora</w:t>
      </w:r>
      <w:r>
        <w:rPr>
          <w:lang w:val="sr-Latn-CS"/>
        </w:rPr>
        <w:t>...</w:t>
      </w:r>
      <w:r w:rsidR="00B56244">
        <w:rPr>
          <w:lang w:val="sr-Latn-CS"/>
        </w:rPr>
        <w:t xml:space="preserve"> </w:t>
      </w:r>
    </w:p>
    <w:p w14:paraId="6EFD83D3" w14:textId="667E7557" w:rsidR="001E5302" w:rsidRPr="00B56244" w:rsidRDefault="001E5302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Korisnik potvr</w:t>
      </w:r>
      <w:r>
        <w:rPr>
          <w:lang w:val="sr-Latn-RS"/>
        </w:rPr>
        <w:t xml:space="preserve">đuje tačnost unešenih informacija i bira opciju za dodavanje. </w:t>
      </w:r>
      <w:r>
        <w:rPr>
          <w:lang w:val="sr-Latn-CS"/>
        </w:rPr>
        <w:t xml:space="preserve">[izuzetak: </w:t>
      </w:r>
      <w:r w:rsidRPr="00B56244">
        <w:rPr>
          <w:lang w:val="sr-Latn-CS"/>
        </w:rPr>
        <w:t>Informacije nisu validne</w:t>
      </w:r>
      <w:r>
        <w:rPr>
          <w:lang w:val="sr-Latn-CS"/>
        </w:rPr>
        <w:t>]</w:t>
      </w:r>
    </w:p>
    <w:p w14:paraId="317D8898" w14:textId="53FF336B" w:rsidR="004E7E52" w:rsidRPr="00133FED" w:rsidRDefault="004E7E52" w:rsidP="00D15DB3">
      <w:pPr>
        <w:pStyle w:val="BodyText"/>
        <w:numPr>
          <w:ilvl w:val="0"/>
          <w:numId w:val="23"/>
        </w:numPr>
        <w:rPr>
          <w:lang w:val="sr-Latn-CS"/>
        </w:rPr>
      </w:pPr>
      <w:r>
        <w:rPr>
          <w:lang w:val="sr-Latn-CS"/>
        </w:rPr>
        <w:t>Unešeni podaci se prosleđuju serveru i kreira se novi predmet u okviru baze.</w:t>
      </w:r>
    </w:p>
    <w:p w14:paraId="12C99AE8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C0137B1" w14:textId="67031968" w:rsidR="00B56244" w:rsidRDefault="00B56244" w:rsidP="00B56244">
      <w:pPr>
        <w:pStyle w:val="BodyText"/>
        <w:rPr>
          <w:lang w:val="sr-Latn-CS"/>
        </w:rPr>
      </w:pPr>
      <w:r>
        <w:rPr>
          <w:lang w:val="sr-Latn-CS"/>
        </w:rPr>
        <w:t>[</w:t>
      </w:r>
      <w:r>
        <w:rPr>
          <w:i/>
          <w:iCs/>
          <w:lang w:val="sr-Latn-CS"/>
        </w:rPr>
        <w:t>Informacije nisu validne</w:t>
      </w:r>
      <w:r>
        <w:rPr>
          <w:lang w:val="sr-Latn-CS"/>
        </w:rPr>
        <w:t>] : Korisnik se obaveštava o greškama nastalim pri popunjavanju odgovarajućih polja obrasca za dodavanje predmeta.</w:t>
      </w:r>
    </w:p>
    <w:p w14:paraId="054D1ACC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11863CA0" w14:textId="11108902" w:rsidR="00BA2F8E" w:rsidRPr="00BA2F8E" w:rsidRDefault="004E7E52" w:rsidP="00BA2F8E">
      <w:pPr>
        <w:pStyle w:val="BodyText"/>
        <w:rPr>
          <w:lang w:val="sr-Latn-CS"/>
        </w:rPr>
      </w:pPr>
      <w:r>
        <w:rPr>
          <w:lang w:val="sr-Latn-CS"/>
        </w:rPr>
        <w:t>Kreira se nova stranica na kojoj se mogu postavljati</w:t>
      </w:r>
      <w:r w:rsidR="00FA4886">
        <w:rPr>
          <w:lang w:val="sr-Latn-CS"/>
        </w:rPr>
        <w:t xml:space="preserve"> blanketi</w:t>
      </w:r>
      <w:r>
        <w:rPr>
          <w:lang w:val="sr-Latn-CS"/>
        </w:rPr>
        <w:t xml:space="preserve"> i na kojoj se mogu voditi diskusije.</w:t>
      </w:r>
    </w:p>
    <w:p w14:paraId="0B2E21FE" w14:textId="41E2B760" w:rsidR="00891013" w:rsidRPr="00AC7A9C" w:rsidRDefault="00891013" w:rsidP="00891013">
      <w:pPr>
        <w:pStyle w:val="Heading2"/>
        <w:rPr>
          <w:lang w:val="sr-Latn-RS"/>
        </w:rPr>
      </w:pPr>
      <w:bookmarkStart w:id="44" w:name="_Toc101118217"/>
      <w:r w:rsidRPr="00AC7A9C">
        <w:rPr>
          <w:lang w:val="sr-Latn-RS"/>
        </w:rPr>
        <w:t>Brisanje predmeta</w:t>
      </w:r>
      <w:bookmarkEnd w:id="44"/>
    </w:p>
    <w:p w14:paraId="25B84625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2967B47D" w14:textId="5E43D140" w:rsidR="00BA2F8E" w:rsidRPr="00AC4DEE" w:rsidRDefault="004E7E52" w:rsidP="00BA2F8E">
      <w:pPr>
        <w:pStyle w:val="BodyText"/>
        <w:rPr>
          <w:lang w:val="sr-Latn-CS"/>
        </w:rPr>
      </w:pPr>
      <w:r>
        <w:rPr>
          <w:lang w:val="sr-Latn-CS"/>
        </w:rPr>
        <w:t>Administrator uklanja predmete koji više nisu sastavni deo fakulteta.</w:t>
      </w:r>
    </w:p>
    <w:p w14:paraId="0A83D7FC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7F019757" w14:textId="6C336C96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7B17D8AB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5CDFFFE5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1868E410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0B01F48F" w14:textId="41D875FA" w:rsidR="00BA2F8E" w:rsidRPr="009D5ECD" w:rsidRDefault="00BA2F8E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 xml:space="preserve">Korisnik otvara </w:t>
      </w:r>
      <w:r w:rsidR="006860C4">
        <w:rPr>
          <w:lang w:val="sr-Latn-CS"/>
        </w:rPr>
        <w:t>stranicu</w:t>
      </w:r>
      <w:r w:rsidR="00AC7A9C">
        <w:rPr>
          <w:lang w:val="sr-Latn-CS"/>
        </w:rPr>
        <w:t xml:space="preserve"> na kojoj se prikazuju predmeti</w:t>
      </w:r>
      <w:r w:rsidRPr="009D5ECD">
        <w:rPr>
          <w:lang w:val="sr-Latn-CS"/>
        </w:rPr>
        <w:t>.</w:t>
      </w:r>
    </w:p>
    <w:p w14:paraId="650FD502" w14:textId="4A3A8637" w:rsidR="00BA2F8E" w:rsidRDefault="00BA2F8E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</w:t>
      </w:r>
      <w:r w:rsidR="00AC7A9C">
        <w:rPr>
          <w:lang w:val="sr-Latn-CS"/>
        </w:rPr>
        <w:t xml:space="preserve"> </w:t>
      </w:r>
      <w:r w:rsidR="00AC7A9C">
        <w:rPr>
          <w:i/>
          <w:iCs/>
          <w:lang w:val="sr-Latn-CS"/>
        </w:rPr>
        <w:t xml:space="preserve">Obriši </w:t>
      </w:r>
      <w:r w:rsidR="00AC7A9C">
        <w:rPr>
          <w:lang w:val="sr-Latn-CS"/>
        </w:rPr>
        <w:t>nad odgovarajućim predmetom</w:t>
      </w:r>
      <w:r w:rsidRPr="009D5ECD">
        <w:rPr>
          <w:lang w:val="sr-Latn-CS"/>
        </w:rPr>
        <w:t>.</w:t>
      </w:r>
    </w:p>
    <w:p w14:paraId="423BD0C2" w14:textId="4C5748D0" w:rsidR="00637BB9" w:rsidRPr="009D5ECD" w:rsidRDefault="00637BB9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bira opciju za trajno brisanje ili</w:t>
      </w:r>
      <w:r w:rsidR="000B34F6">
        <w:rPr>
          <w:lang w:val="sr-Latn-CS"/>
        </w:rPr>
        <w:t xml:space="preserve"> privremeno</w:t>
      </w:r>
      <w:r>
        <w:rPr>
          <w:lang w:val="sr-Latn-CS"/>
        </w:rPr>
        <w:t xml:space="preserve"> invalidiranje.</w:t>
      </w:r>
    </w:p>
    <w:p w14:paraId="6D5BBE5C" w14:textId="7438CC37" w:rsidR="006860C4" w:rsidRDefault="006860C4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Prikazuje se poruka za potvrdu</w:t>
      </w:r>
      <w:r w:rsidR="00BA00B1">
        <w:rPr>
          <w:lang w:val="sr-Latn-CS"/>
        </w:rPr>
        <w:t xml:space="preserve"> akcije</w:t>
      </w:r>
      <w:r>
        <w:rPr>
          <w:lang w:val="sr-Latn-CS"/>
        </w:rPr>
        <w:t>.</w:t>
      </w:r>
    </w:p>
    <w:p w14:paraId="73A2BADE" w14:textId="10E95D49" w:rsidR="006860C4" w:rsidRDefault="006860C4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Korisnik potvrđuje</w:t>
      </w:r>
      <w:r w:rsidR="00F12C21">
        <w:rPr>
          <w:lang w:val="sr-Latn-CS"/>
        </w:rPr>
        <w:t xml:space="preserve"> akciju</w:t>
      </w:r>
      <w:r>
        <w:rPr>
          <w:lang w:val="sr-Latn-CS"/>
        </w:rPr>
        <w:t>.</w:t>
      </w:r>
    </w:p>
    <w:p w14:paraId="44E7C2C5" w14:textId="305D2059" w:rsidR="006860C4" w:rsidRDefault="006860C4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Predmet</w:t>
      </w:r>
      <w:r w:rsidR="00694C5C">
        <w:rPr>
          <w:lang w:val="sr-Latn-CS"/>
        </w:rPr>
        <w:t>, prateći blanketi i diskusije</w:t>
      </w:r>
      <w:r w:rsidR="00F12C21">
        <w:rPr>
          <w:lang w:val="sr-Latn-CS"/>
        </w:rPr>
        <w:t xml:space="preserve"> se uklanjaju iz baze ili im se menja status</w:t>
      </w:r>
      <w:r>
        <w:rPr>
          <w:lang w:val="sr-Latn-CS"/>
        </w:rPr>
        <w:t>.</w:t>
      </w:r>
    </w:p>
    <w:p w14:paraId="0A27DD9B" w14:textId="76066A50" w:rsidR="006860C4" w:rsidRDefault="006860C4" w:rsidP="00D15DB3">
      <w:pPr>
        <w:pStyle w:val="BodyText"/>
        <w:numPr>
          <w:ilvl w:val="0"/>
          <w:numId w:val="24"/>
        </w:numPr>
        <w:rPr>
          <w:lang w:val="sr-Latn-CS"/>
        </w:rPr>
      </w:pPr>
      <w:r>
        <w:rPr>
          <w:lang w:val="sr-Latn-CS"/>
        </w:rPr>
        <w:t>Ažurira se pogled korisnika uklanjanjem predmeta.</w:t>
      </w:r>
    </w:p>
    <w:p w14:paraId="5A8111B6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249168E8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7972546F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31A1C2BB" w14:textId="192632E5" w:rsidR="00BA2F8E" w:rsidRPr="00BA2F8E" w:rsidRDefault="004E7E52" w:rsidP="00BA2F8E">
      <w:pPr>
        <w:pStyle w:val="BodyText"/>
        <w:rPr>
          <w:lang w:val="sr-Latn-CS"/>
        </w:rPr>
      </w:pPr>
      <w:r>
        <w:rPr>
          <w:lang w:val="sr-Latn-CS"/>
        </w:rPr>
        <w:t>Uklanjanje predmeta</w:t>
      </w:r>
      <w:r w:rsidR="006860C4">
        <w:rPr>
          <w:lang w:val="sr-Latn-CS"/>
        </w:rPr>
        <w:t>.</w:t>
      </w:r>
    </w:p>
    <w:p w14:paraId="19556B0D" w14:textId="1D03707D" w:rsidR="0074451C" w:rsidRPr="0074451C" w:rsidRDefault="00891013" w:rsidP="0074451C">
      <w:pPr>
        <w:pStyle w:val="Heading2"/>
        <w:rPr>
          <w:lang w:val="sr-Latn-RS"/>
        </w:rPr>
      </w:pPr>
      <w:bookmarkStart w:id="45" w:name="_Toc101118218"/>
      <w:r w:rsidRPr="00E54997">
        <w:rPr>
          <w:lang w:val="sr-Latn-RS"/>
        </w:rPr>
        <w:t>Raspoređivanje profesora po predmetima</w:t>
      </w:r>
      <w:bookmarkEnd w:id="45"/>
    </w:p>
    <w:p w14:paraId="5FA83630" w14:textId="77777777" w:rsidR="00BA2F8E" w:rsidRDefault="00BA2F8E" w:rsidP="00BA2F8E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14:paraId="18847C23" w14:textId="0498198C" w:rsidR="00BD2120" w:rsidRDefault="00BD2120" w:rsidP="00BA2F8E">
      <w:pPr>
        <w:pStyle w:val="BodyText"/>
        <w:keepNext/>
        <w:rPr>
          <w:lang w:val="sr-Latn-CS"/>
        </w:rPr>
      </w:pPr>
      <w:r>
        <w:rPr>
          <w:lang w:val="sr-Latn-CS"/>
        </w:rPr>
        <w:lastRenderedPageBreak/>
        <w:t xml:space="preserve">Administrator može da </w:t>
      </w:r>
      <w:r w:rsidR="00103A18">
        <w:rPr>
          <w:lang w:val="sr-Latn-CS"/>
        </w:rPr>
        <w:t>postavlja</w:t>
      </w:r>
      <w:r>
        <w:rPr>
          <w:lang w:val="sr-Latn-CS"/>
        </w:rPr>
        <w:t xml:space="preserve"> i uklanja profesore sa predmeta.</w:t>
      </w:r>
    </w:p>
    <w:p w14:paraId="02AF3AEA" w14:textId="45A9A750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14:paraId="1773CDF2" w14:textId="7F024D7F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Administrator.</w:t>
      </w:r>
    </w:p>
    <w:p w14:paraId="50B07377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14:paraId="1C4A6FB4" w14:textId="77777777" w:rsidR="00BA2F8E" w:rsidRDefault="00BA2F8E" w:rsidP="00BA2F8E">
      <w:pPr>
        <w:pStyle w:val="BodyText"/>
        <w:rPr>
          <w:lang w:val="sr-Latn-CS"/>
        </w:rPr>
      </w:pPr>
      <w:r>
        <w:rPr>
          <w:lang w:val="sr-Latn-CS"/>
        </w:rPr>
        <w:t>Korisnik je prijavljen.</w:t>
      </w:r>
    </w:p>
    <w:p w14:paraId="6EAC0D33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14:paraId="5983624D" w14:textId="5BD36D7E" w:rsidR="00BA2F8E" w:rsidRPr="009D5ECD" w:rsidRDefault="00BA2F8E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otvara stranicu odgovarajućeg </w:t>
      </w:r>
      <w:r w:rsidR="006860C4">
        <w:rPr>
          <w:lang w:val="sr-Latn-CS"/>
        </w:rPr>
        <w:t>predmeta</w:t>
      </w:r>
      <w:r w:rsidRPr="009D5ECD">
        <w:rPr>
          <w:lang w:val="sr-Latn-CS"/>
        </w:rPr>
        <w:t>.</w:t>
      </w:r>
    </w:p>
    <w:p w14:paraId="386FD7E8" w14:textId="68341B0C" w:rsidR="006860C4" w:rsidRPr="009D5ECD" w:rsidRDefault="006860C4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A6DBF">
        <w:rPr>
          <w:lang w:val="sr-Latn-CS"/>
        </w:rPr>
        <w:t>postavljanje</w:t>
      </w:r>
      <w:r>
        <w:rPr>
          <w:lang w:val="sr-Latn-CS"/>
        </w:rPr>
        <w:t xml:space="preserve"> </w:t>
      </w:r>
      <w:r w:rsidR="00283C58">
        <w:rPr>
          <w:lang w:val="sr-Latn-CS"/>
        </w:rPr>
        <w:t xml:space="preserve">ili uklanjanje </w:t>
      </w:r>
      <w:r>
        <w:rPr>
          <w:lang w:val="sr-Latn-CS"/>
        </w:rPr>
        <w:t>profesora</w:t>
      </w:r>
      <w:r w:rsidR="00F1549F">
        <w:rPr>
          <w:lang w:val="sr-Latn-CS"/>
        </w:rPr>
        <w:t xml:space="preserve"> na predmet i</w:t>
      </w:r>
      <w:r w:rsidR="00283C58">
        <w:rPr>
          <w:lang w:val="sr-Latn-CS"/>
        </w:rPr>
        <w:t xml:space="preserve"> sa predmeta</w:t>
      </w:r>
      <w:r w:rsidRPr="009D5ECD">
        <w:rPr>
          <w:lang w:val="sr-Latn-CS"/>
        </w:rPr>
        <w:t>.</w:t>
      </w:r>
    </w:p>
    <w:p w14:paraId="35BAA33E" w14:textId="5925AC8A" w:rsidR="006860C4" w:rsidRPr="009D5ECD" w:rsidRDefault="006860C4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Prikazuje se forma za </w:t>
      </w:r>
      <w:r w:rsidR="00DC2F05">
        <w:rPr>
          <w:lang w:val="sr-Latn-CS"/>
        </w:rPr>
        <w:t>postavljanje</w:t>
      </w:r>
      <w:r>
        <w:rPr>
          <w:lang w:val="sr-Latn-CS"/>
        </w:rPr>
        <w:t xml:space="preserve"> novog profesora</w:t>
      </w:r>
      <w:r w:rsidR="00D76E07">
        <w:rPr>
          <w:lang w:val="sr-Latn-CS"/>
        </w:rPr>
        <w:t>.</w:t>
      </w:r>
    </w:p>
    <w:p w14:paraId="541551B2" w14:textId="09664CA6" w:rsidR="006860C4" w:rsidRPr="009D5ECD" w:rsidRDefault="00FF7436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Korisnik pretragom pronalazi profesore za </w:t>
      </w:r>
      <w:r w:rsidR="001732DA">
        <w:rPr>
          <w:lang w:val="sr-Latn-CS"/>
        </w:rPr>
        <w:t>postavljanje</w:t>
      </w:r>
      <w:r w:rsidR="006860C4">
        <w:rPr>
          <w:lang w:val="sr-Latn-CS"/>
        </w:rPr>
        <w:t>.</w:t>
      </w:r>
    </w:p>
    <w:p w14:paraId="2A2B4243" w14:textId="5F7A6DFA" w:rsidR="006860C4" w:rsidRPr="00FF7436" w:rsidRDefault="006860C4" w:rsidP="00D15DB3">
      <w:pPr>
        <w:pStyle w:val="BodyText"/>
        <w:numPr>
          <w:ilvl w:val="0"/>
          <w:numId w:val="25"/>
        </w:numPr>
        <w:rPr>
          <w:lang w:val="sr-Latn-CS"/>
        </w:rPr>
      </w:pPr>
      <w:r w:rsidRPr="00FF7436">
        <w:rPr>
          <w:lang w:val="sr-Latn-CS"/>
        </w:rPr>
        <w:t xml:space="preserve">Korisnik bira opciju </w:t>
      </w:r>
      <w:r w:rsidR="0096694A">
        <w:rPr>
          <w:i/>
          <w:iCs/>
          <w:lang w:val="sr-Latn-CS"/>
        </w:rPr>
        <w:t>Postavi</w:t>
      </w:r>
      <w:r w:rsidRPr="00FF7436">
        <w:rPr>
          <w:lang w:val="sr-Latn-CS"/>
        </w:rPr>
        <w:t>.</w:t>
      </w:r>
    </w:p>
    <w:p w14:paraId="5899CA06" w14:textId="688E59FF" w:rsidR="006860C4" w:rsidRPr="009D5ECD" w:rsidRDefault="002A4A88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>Promene se čuvaju</w:t>
      </w:r>
      <w:r w:rsidR="006860C4">
        <w:rPr>
          <w:lang w:val="sr-Latn-CS"/>
        </w:rPr>
        <w:t xml:space="preserve"> u baz</w:t>
      </w:r>
      <w:r>
        <w:rPr>
          <w:lang w:val="sr-Latn-CS"/>
        </w:rPr>
        <w:t xml:space="preserve">i </w:t>
      </w:r>
      <w:r w:rsidR="006860C4">
        <w:rPr>
          <w:lang w:val="sr-Latn-CS"/>
        </w:rPr>
        <w:t>podataka.</w:t>
      </w:r>
    </w:p>
    <w:p w14:paraId="1EE81F2C" w14:textId="0B8BF215" w:rsidR="006860C4" w:rsidRDefault="006860C4" w:rsidP="00D15DB3">
      <w:pPr>
        <w:pStyle w:val="BodyText"/>
        <w:numPr>
          <w:ilvl w:val="0"/>
          <w:numId w:val="25"/>
        </w:numPr>
        <w:rPr>
          <w:lang w:val="sr-Latn-CS"/>
        </w:rPr>
      </w:pPr>
      <w:r>
        <w:rPr>
          <w:lang w:val="sr-Latn-CS"/>
        </w:rPr>
        <w:t xml:space="preserve">Vrši se redirekcija korisnika na stranicu </w:t>
      </w:r>
      <w:r w:rsidR="00433351">
        <w:rPr>
          <w:lang w:val="sr-Latn-CS"/>
        </w:rPr>
        <w:t>predmeta</w:t>
      </w:r>
      <w:r w:rsidRPr="009D5ECD">
        <w:rPr>
          <w:lang w:val="sr-Latn-CS"/>
        </w:rPr>
        <w:t>.</w:t>
      </w:r>
    </w:p>
    <w:p w14:paraId="054844A0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14:paraId="407D62F3" w14:textId="46E876A0" w:rsidR="00BA2F8E" w:rsidRDefault="00CE088A" w:rsidP="00433351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14:paraId="2549E04B" w14:textId="77777777" w:rsidR="00BA2F8E" w:rsidRPr="007E0B43" w:rsidRDefault="00BA2F8E" w:rsidP="00BA2F8E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14:paraId="23D1A060" w14:textId="4893F308" w:rsidR="0074451C" w:rsidRPr="00891013" w:rsidRDefault="00F77D55" w:rsidP="0074451C">
      <w:pPr>
        <w:pStyle w:val="BodyText"/>
        <w:rPr>
          <w:lang w:val="sr-Latn-CS"/>
        </w:rPr>
      </w:pPr>
      <w:r>
        <w:rPr>
          <w:lang w:val="sr-Latn-CS"/>
        </w:rPr>
        <w:t>Postavljanje</w:t>
      </w:r>
      <w:r w:rsidR="00433351">
        <w:rPr>
          <w:lang w:val="sr-Latn-CS"/>
        </w:rPr>
        <w:t xml:space="preserve"> novog profesora sa adekvatnim privilegijama</w:t>
      </w:r>
      <w:r w:rsidR="009F6146">
        <w:rPr>
          <w:lang w:val="sr-Latn-CS"/>
        </w:rPr>
        <w:t xml:space="preserve"> za odabrani predmet</w:t>
      </w:r>
      <w:r w:rsidR="00433351">
        <w:rPr>
          <w:lang w:val="sr-Latn-CS"/>
        </w:rPr>
        <w:t>.</w:t>
      </w:r>
    </w:p>
    <w:p w14:paraId="552DFFF0" w14:textId="77777777" w:rsidR="0074451C" w:rsidRDefault="0074451C" w:rsidP="00891013">
      <w:pPr>
        <w:pStyle w:val="BodyText"/>
        <w:ind w:left="360"/>
        <w:rPr>
          <w:lang w:val="sr-Latn-CS"/>
        </w:rPr>
      </w:pPr>
    </w:p>
    <w:p w14:paraId="55D4A490" w14:textId="4D103AFF" w:rsidR="006E5E1D" w:rsidRPr="002000D7" w:rsidRDefault="006E5E1D" w:rsidP="006E5E1D">
      <w:pPr>
        <w:pStyle w:val="Heading1"/>
        <w:rPr>
          <w:lang w:val="sr-Latn-CS"/>
        </w:rPr>
      </w:pPr>
      <w:bookmarkStart w:id="46" w:name="_Toc101118219"/>
      <w:r w:rsidRPr="002000D7">
        <w:rPr>
          <w:lang w:val="sr-Latn-CS"/>
        </w:rPr>
        <w:t>Dodatni zahtevi</w:t>
      </w:r>
      <w:bookmarkEnd w:id="46"/>
    </w:p>
    <w:p w14:paraId="59BA0ED0" w14:textId="77777777" w:rsidR="00834900" w:rsidRPr="003372D3" w:rsidRDefault="00132780" w:rsidP="00834900">
      <w:pPr>
        <w:pStyle w:val="Heading2"/>
        <w:rPr>
          <w:lang w:val="sr-Latn-CS"/>
        </w:rPr>
      </w:pPr>
      <w:bookmarkStart w:id="47" w:name="_Toc101118220"/>
      <w:r>
        <w:rPr>
          <w:lang w:val="sr-Latn-CS"/>
        </w:rPr>
        <w:t>Funkcionalnost</w:t>
      </w:r>
      <w:bookmarkEnd w:id="47"/>
    </w:p>
    <w:p w14:paraId="51D72DFC" w14:textId="77777777"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14:paraId="470BF004" w14:textId="4CBF0C5B" w:rsidR="00167FDF" w:rsidRDefault="000B2F6E" w:rsidP="00DD0501">
      <w:pPr>
        <w:pStyle w:val="BodyText"/>
        <w:rPr>
          <w:lang w:val="sr-Latn-CS"/>
        </w:rPr>
      </w:pPr>
      <w:r>
        <w:rPr>
          <w:lang w:val="sr-Latn-CS"/>
        </w:rPr>
        <w:t>Aplikacija e-Čitaonica</w:t>
      </w:r>
      <w:r w:rsidR="00167FDF">
        <w:rPr>
          <w:lang w:val="sr-Latn-CS"/>
        </w:rPr>
        <w:t xml:space="preserve"> </w:t>
      </w:r>
      <w:r w:rsidR="00DD0501">
        <w:rPr>
          <w:lang w:val="sr-Latn-CS"/>
        </w:rPr>
        <w:t>ne zahteva nikakve dodatne funkcionalnosti</w:t>
      </w:r>
      <w:r w:rsidR="00167FDF">
        <w:rPr>
          <w:lang w:val="sr-Latn-CS"/>
        </w:rPr>
        <w:t>.</w:t>
      </w:r>
    </w:p>
    <w:p w14:paraId="3003B0A1" w14:textId="77777777" w:rsidR="00834900" w:rsidRDefault="00834900" w:rsidP="00834900">
      <w:pPr>
        <w:pStyle w:val="Heading2"/>
        <w:rPr>
          <w:lang w:val="sr-Latn-CS"/>
        </w:rPr>
      </w:pPr>
      <w:bookmarkStart w:id="48" w:name="_Toc101118221"/>
      <w:r>
        <w:rPr>
          <w:lang w:val="sr-Latn-CS"/>
        </w:rPr>
        <w:t>Upotrebivost</w:t>
      </w:r>
      <w:bookmarkEnd w:id="48"/>
    </w:p>
    <w:p w14:paraId="189BEEE7" w14:textId="77777777"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14:paraId="3128C24D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14:paraId="03B2C829" w14:textId="5A0717A8"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</w:t>
      </w:r>
      <w:r w:rsidR="000B2F6E">
        <w:rPr>
          <w:lang w:val="sr-Latn-CS"/>
        </w:rPr>
        <w:t xml:space="preserve">aplikacije e-Čitaonica </w:t>
      </w:r>
      <w:r>
        <w:rPr>
          <w:lang w:val="sr-Latn-CS"/>
        </w:rPr>
        <w:t xml:space="preserve">će biti dizajniran tako da bude omogućeno jednostavno i intuitivno korišćenje bez potrebe za organizovanjem dodatne obuke. </w:t>
      </w:r>
    </w:p>
    <w:p w14:paraId="7CB58B9B" w14:textId="77777777" w:rsidR="00834900" w:rsidRPr="003372D3" w:rsidRDefault="00834900" w:rsidP="00834900">
      <w:pPr>
        <w:pStyle w:val="Heading2"/>
        <w:rPr>
          <w:lang w:val="sr-Latn-CS"/>
        </w:rPr>
      </w:pPr>
      <w:bookmarkStart w:id="49" w:name="_Toc101118222"/>
      <w:r>
        <w:rPr>
          <w:lang w:val="sr-Latn-CS"/>
        </w:rPr>
        <w:t>Pouzdanost</w:t>
      </w:r>
      <w:bookmarkEnd w:id="49"/>
    </w:p>
    <w:p w14:paraId="5BB9BAC9" w14:textId="77777777"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14:paraId="7F3F860F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14:paraId="4306F3DF" w14:textId="52A1EFEE" w:rsidR="001517F6" w:rsidRDefault="000B2F6E" w:rsidP="00456A20">
      <w:pPr>
        <w:pStyle w:val="BodyText"/>
        <w:rPr>
          <w:lang w:val="sr-Latn-CS"/>
        </w:rPr>
      </w:pPr>
      <w:r>
        <w:rPr>
          <w:lang w:val="sr-Latn-CS"/>
        </w:rPr>
        <w:t>Aplikacija e-Čitaonica</w:t>
      </w:r>
      <w:r w:rsidR="00456A20">
        <w:rPr>
          <w:lang w:val="sr-Latn-CS"/>
        </w:rPr>
        <w:t xml:space="preserve"> će biti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24 časa dnevno, 7 dana u nedelji. Vreme kada </w:t>
      </w:r>
      <w:r>
        <w:rPr>
          <w:lang w:val="sr-Latn-CS"/>
        </w:rPr>
        <w:t>aplikacija</w:t>
      </w:r>
      <w:r w:rsidR="00456A20">
        <w:rPr>
          <w:lang w:val="sr-Latn-CS"/>
        </w:rPr>
        <w:t xml:space="preserve"> nije dostup</w:t>
      </w:r>
      <w:r>
        <w:rPr>
          <w:lang w:val="sr-Latn-CS"/>
        </w:rPr>
        <w:t>na</w:t>
      </w:r>
      <w:r w:rsidR="00456A20">
        <w:rPr>
          <w:lang w:val="sr-Latn-CS"/>
        </w:rPr>
        <w:t xml:space="preserve"> ne sme da pređe </w:t>
      </w:r>
      <w:r w:rsidR="00674F2A">
        <w:rPr>
          <w:lang w:val="sr-Latn-CS"/>
        </w:rPr>
        <w:t>5</w:t>
      </w:r>
      <w:r w:rsidR="00456A20">
        <w:rPr>
          <w:lang w:val="sr-Latn-CS"/>
        </w:rPr>
        <w:t>%.</w:t>
      </w:r>
    </w:p>
    <w:p w14:paraId="7CC686C1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14:paraId="672C84A9" w14:textId="77777777"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14:paraId="31EA2CA0" w14:textId="77777777" w:rsidR="00834900" w:rsidRPr="003372D3" w:rsidRDefault="00834900" w:rsidP="00834900">
      <w:pPr>
        <w:pStyle w:val="Heading2"/>
        <w:rPr>
          <w:lang w:val="sr-Latn-CS"/>
        </w:rPr>
      </w:pPr>
      <w:bookmarkStart w:id="50" w:name="_Toc101118223"/>
      <w:r>
        <w:rPr>
          <w:lang w:val="sr-Latn-CS"/>
        </w:rPr>
        <w:t>Performanse</w:t>
      </w:r>
      <w:bookmarkEnd w:id="50"/>
    </w:p>
    <w:p w14:paraId="7FBEB8CF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14:paraId="52C4D05D" w14:textId="77777777"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lastRenderedPageBreak/>
        <w:t>Broj korisnika koji simultano pristupaju</w:t>
      </w:r>
      <w:r w:rsidRPr="001517F6">
        <w:rPr>
          <w:b/>
          <w:bCs/>
          <w:lang w:val="sr-Latn-CS"/>
        </w:rPr>
        <w:t>:</w:t>
      </w:r>
    </w:p>
    <w:p w14:paraId="637A60AA" w14:textId="46F99C9C"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 xml:space="preserve">Sistem će da podrži do </w:t>
      </w:r>
      <w:r w:rsidR="00647870">
        <w:rPr>
          <w:lang w:val="sr-Latn-CS"/>
        </w:rPr>
        <w:t xml:space="preserve">500 </w:t>
      </w:r>
      <w:r>
        <w:rPr>
          <w:lang w:val="sr-Latn-CS"/>
        </w:rPr>
        <w:t>simultanih pristupa korisnika</w:t>
      </w:r>
      <w:r w:rsidR="00206198">
        <w:rPr>
          <w:lang w:val="sr-Latn-CS"/>
        </w:rPr>
        <w:t xml:space="preserve"> </w:t>
      </w:r>
      <w:r w:rsidR="000B2F6E">
        <w:rPr>
          <w:lang w:val="sr-Latn-CS"/>
        </w:rPr>
        <w:t>aplikaciji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14:paraId="68DB54A3" w14:textId="77777777"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14:paraId="414AED39" w14:textId="4E860910"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 xml:space="preserve">Vreme potrebno za pristupanje bazi podataka u cilju izvršenje nekog upita ne sme da veće od </w:t>
      </w:r>
      <w:r w:rsidR="00094CDC">
        <w:rPr>
          <w:lang w:val="sr-Latn-CS"/>
        </w:rPr>
        <w:t>1</w:t>
      </w:r>
      <w:r>
        <w:rPr>
          <w:lang w:val="sr-Latn-CS"/>
        </w:rPr>
        <w:t xml:space="preserve"> sekund</w:t>
      </w:r>
      <w:r w:rsidR="00094CDC">
        <w:rPr>
          <w:lang w:val="sr-Latn-CS"/>
        </w:rPr>
        <w:t>e</w:t>
      </w:r>
      <w:r>
        <w:rPr>
          <w:lang w:val="sr-Latn-CS"/>
        </w:rPr>
        <w:t>.</w:t>
      </w:r>
    </w:p>
    <w:p w14:paraId="727B6EC8" w14:textId="77777777" w:rsidR="00834900" w:rsidRPr="002000D7" w:rsidRDefault="00E41E1D" w:rsidP="00E41E1D">
      <w:pPr>
        <w:pStyle w:val="Heading2"/>
        <w:rPr>
          <w:lang w:val="sr-Latn-CS"/>
        </w:rPr>
      </w:pPr>
      <w:bookmarkStart w:id="51" w:name="_Toc101118224"/>
      <w:r w:rsidRPr="002000D7">
        <w:rPr>
          <w:lang w:val="sr-Latn-CS"/>
        </w:rPr>
        <w:t>Podrška i održavanje</w:t>
      </w:r>
      <w:bookmarkEnd w:id="51"/>
    </w:p>
    <w:p w14:paraId="0455EF03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14:paraId="6FBEFF68" w14:textId="6DE55713" w:rsidR="00114E2C" w:rsidRDefault="00C86643" w:rsidP="00114E2C">
      <w:pPr>
        <w:pStyle w:val="BodyText"/>
        <w:rPr>
          <w:lang w:val="sr-Latn-CS"/>
        </w:rPr>
      </w:pPr>
      <w:r>
        <w:rPr>
          <w:lang w:val="sr-Latn-CS"/>
        </w:rPr>
        <w:t>Aplikacija e-Čitaonica</w:t>
      </w:r>
      <w:r w:rsidR="00114E2C">
        <w:rPr>
          <w:lang w:val="sr-Latn-CS"/>
        </w:rPr>
        <w:t xml:space="preserve"> ne zahteva posebnu podršku i održavanje.</w:t>
      </w:r>
    </w:p>
    <w:p w14:paraId="0D593743" w14:textId="77777777" w:rsidR="00834900" w:rsidRPr="003372D3" w:rsidRDefault="00834900" w:rsidP="00E41E1D">
      <w:pPr>
        <w:pStyle w:val="Heading2"/>
        <w:rPr>
          <w:lang w:val="sr-Latn-CS"/>
        </w:rPr>
      </w:pPr>
      <w:bookmarkStart w:id="52" w:name="_Toc101118225"/>
      <w:r>
        <w:rPr>
          <w:lang w:val="sr-Latn-CS"/>
        </w:rPr>
        <w:t>Ograničenja</w:t>
      </w:r>
      <w:bookmarkEnd w:id="52"/>
    </w:p>
    <w:p w14:paraId="32A9D032" w14:textId="77777777"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14:paraId="37A4D340" w14:textId="77777777"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 w:rsidRPr="002000D7">
        <w:rPr>
          <w:b/>
          <w:bCs/>
          <w:lang w:val="sr-Latn-CS"/>
        </w:rPr>
        <w:t>Hardverska platforma</w:t>
      </w:r>
      <w:r w:rsidR="00456A20" w:rsidRPr="002000D7">
        <w:rPr>
          <w:b/>
          <w:bCs/>
          <w:lang w:val="sr-Latn-CS"/>
        </w:rPr>
        <w:t>:</w:t>
      </w:r>
    </w:p>
    <w:p w14:paraId="494903DC" w14:textId="575DBDB1"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Klijentski deo sistema treba da ima mogućnost izvršavanja na bilo kom PC računaru</w:t>
      </w:r>
      <w:r w:rsidR="00121087">
        <w:rPr>
          <w:lang w:val="sr-Latn-CS"/>
        </w:rPr>
        <w:t xml:space="preserve"> ili mobilnom uređaju</w:t>
      </w:r>
      <w:r>
        <w:rPr>
          <w:lang w:val="sr-Latn-CS"/>
        </w:rPr>
        <w:t xml:space="preserve"> sa minimum </w:t>
      </w:r>
      <w:r w:rsidR="00121087">
        <w:t>1</w:t>
      </w:r>
      <w:r w:rsidR="00C1377B">
        <w:t xml:space="preserve"> GHz 64-bit procesorom sa 2 jezgra </w:t>
      </w:r>
      <w:r>
        <w:rPr>
          <w:lang w:val="sr-Latn-CS"/>
        </w:rPr>
        <w:t xml:space="preserve">i </w:t>
      </w:r>
      <w:r w:rsidR="00C1377B">
        <w:rPr>
          <w:lang w:val="sr-Latn-CS"/>
        </w:rPr>
        <w:t xml:space="preserve">4 GB </w:t>
      </w:r>
      <w:r>
        <w:rPr>
          <w:lang w:val="sr-Latn-CS"/>
        </w:rPr>
        <w:t xml:space="preserve">RAM memorije. </w:t>
      </w:r>
    </w:p>
    <w:p w14:paraId="1125DEF3" w14:textId="58714046"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Serverski deo sistema će raditi na </w:t>
      </w:r>
      <w:r w:rsidR="00121087">
        <w:rPr>
          <w:lang w:val="sr-Latn-CS"/>
        </w:rPr>
        <w:t xml:space="preserve">računaru sa minimum </w:t>
      </w:r>
      <w:r w:rsidR="007C22D4">
        <w:t>2</w:t>
      </w:r>
      <w:r w:rsidR="00121087">
        <w:t xml:space="preserve"> GHz 64-bit procesorom sa </w:t>
      </w:r>
      <w:r w:rsidR="007C22D4">
        <w:t>4</w:t>
      </w:r>
      <w:r w:rsidR="00121087">
        <w:t xml:space="preserve"> jezgra </w:t>
      </w:r>
      <w:r w:rsidR="00121087">
        <w:rPr>
          <w:lang w:val="sr-Latn-CS"/>
        </w:rPr>
        <w:t xml:space="preserve">i </w:t>
      </w:r>
      <w:r w:rsidR="007C22D4">
        <w:rPr>
          <w:lang w:val="sr-Latn-CS"/>
        </w:rPr>
        <w:t>8</w:t>
      </w:r>
      <w:r w:rsidR="00121087">
        <w:rPr>
          <w:lang w:val="sr-Latn-CS"/>
        </w:rPr>
        <w:t xml:space="preserve"> GB RAM memorije.</w:t>
      </w:r>
    </w:p>
    <w:p w14:paraId="74E6C373" w14:textId="77777777"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14:paraId="6CDBA516" w14:textId="13F6F0F6" w:rsidR="00786ED3" w:rsidRPr="00786ED3" w:rsidRDefault="001C5F47" w:rsidP="00C651A4">
      <w:pPr>
        <w:pStyle w:val="BodyText"/>
        <w:rPr>
          <w:lang w:val="sr-Latn-CS"/>
        </w:rPr>
      </w:pPr>
      <w:r w:rsidRPr="00786ED3">
        <w:rPr>
          <w:lang w:val="sr-Latn-CS"/>
        </w:rPr>
        <w:t xml:space="preserve">Klijentski deo </w:t>
      </w:r>
      <w:r w:rsidR="00CD0F59" w:rsidRPr="00786ED3">
        <w:rPr>
          <w:lang w:val="sr-Latn-CS"/>
        </w:rPr>
        <w:t>web aplikacije e-Čitaonica</w:t>
      </w:r>
      <w:r w:rsidRPr="00786ED3">
        <w:rPr>
          <w:lang w:val="sr-Latn-CS"/>
        </w:rPr>
        <w:t xml:space="preserve"> će biti optimizovan za sledeće Web čitače: </w:t>
      </w:r>
      <w:r w:rsidR="00786ED3" w:rsidRPr="00786ED3">
        <w:rPr>
          <w:lang w:val="sr-Latn-CS"/>
        </w:rPr>
        <w:t>Chrome 63</w:t>
      </w:r>
      <w:r w:rsidR="00786ED3">
        <w:t xml:space="preserve">+, </w:t>
      </w:r>
      <w:r w:rsidR="00786ED3" w:rsidRPr="00786ED3">
        <w:rPr>
          <w:lang w:val="sr-Latn-CS"/>
        </w:rPr>
        <w:t>Firefox</w:t>
      </w:r>
      <w:r w:rsidR="00C651A4">
        <w:rPr>
          <w:lang w:val="sr-Latn-CS"/>
        </w:rPr>
        <w:t xml:space="preserve"> </w:t>
      </w:r>
      <w:r w:rsidR="00786ED3" w:rsidRPr="00786ED3">
        <w:rPr>
          <w:lang w:val="sr-Latn-CS"/>
        </w:rPr>
        <w:t>58+, Opera 50+, Edge 13+, Internet Explorer 11+, Safari 9+, iOS 9+, Android</w:t>
      </w:r>
      <w:r w:rsidR="00786ED3">
        <w:rPr>
          <w:lang w:val="sr-Latn-CS"/>
        </w:rPr>
        <w:t xml:space="preserve"> </w:t>
      </w:r>
      <w:r w:rsidR="00786ED3" w:rsidRPr="00786ED3">
        <w:rPr>
          <w:lang w:val="sr-Latn-CS"/>
        </w:rPr>
        <w:t>4.4+</w:t>
      </w:r>
      <w:r w:rsidR="00786ED3">
        <w:rPr>
          <w:lang w:val="sr-Latn-CS"/>
        </w:rPr>
        <w:t>.</w:t>
      </w:r>
      <w:r w:rsidR="00786ED3" w:rsidRPr="00786ED3">
        <w:rPr>
          <w:lang w:val="sr-Latn-CS"/>
        </w:rPr>
        <w:t xml:space="preserve"> </w:t>
      </w:r>
    </w:p>
    <w:p w14:paraId="53E5154D" w14:textId="41593122" w:rsidR="00834900" w:rsidRPr="00397DD2" w:rsidRDefault="00834900" w:rsidP="00C64574">
      <w:pPr>
        <w:pStyle w:val="BodyText"/>
        <w:rPr>
          <w:lang w:val="sr-Latn-CS"/>
        </w:rPr>
      </w:pPr>
    </w:p>
    <w:sectPr w:rsidR="00834900" w:rsidRPr="00397DD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CDA38" w14:textId="77777777" w:rsidR="00491FA6" w:rsidRDefault="00491FA6">
      <w:r>
        <w:separator/>
      </w:r>
    </w:p>
  </w:endnote>
  <w:endnote w:type="continuationSeparator" w:id="0">
    <w:p w14:paraId="145B8793" w14:textId="77777777" w:rsidR="00491FA6" w:rsidRDefault="0049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99BAB" w14:textId="77777777" w:rsidR="0032609D" w:rsidRDefault="0032609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B5E343" w14:textId="77777777" w:rsidR="0032609D" w:rsidRDefault="003260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32609D" w:rsidRPr="003372D3" w14:paraId="4A8F1075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4ADAB6D5" w14:textId="77777777" w:rsidR="0032609D" w:rsidRPr="003372D3" w:rsidRDefault="0032609D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43A4EF22" w14:textId="151E22DB" w:rsidR="0032609D" w:rsidRPr="003372D3" w:rsidRDefault="0032609D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RST</w:t>
          </w:r>
          <w:r w:rsidRPr="003372D3">
            <w:rPr>
              <w:lang w:val="sr-Latn-CS"/>
            </w:rPr>
            <w:t>, 20</w:t>
          </w:r>
          <w:r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2976B874" w14:textId="77777777" w:rsidR="0032609D" w:rsidRPr="003372D3" w:rsidRDefault="0032609D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4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19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6D773BEE" w14:textId="77777777" w:rsidR="0032609D" w:rsidRPr="003372D3" w:rsidRDefault="0032609D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E538E" w14:textId="77777777" w:rsidR="0032609D" w:rsidRDefault="003260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7BB51" w14:textId="77777777" w:rsidR="00491FA6" w:rsidRDefault="00491FA6">
      <w:r>
        <w:separator/>
      </w:r>
    </w:p>
  </w:footnote>
  <w:footnote w:type="continuationSeparator" w:id="0">
    <w:p w14:paraId="49C754BB" w14:textId="77777777" w:rsidR="00491FA6" w:rsidRDefault="00491F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10EA3" w14:textId="77777777" w:rsidR="0032609D" w:rsidRDefault="0032609D">
    <w:pPr>
      <w:rPr>
        <w:sz w:val="24"/>
      </w:rPr>
    </w:pPr>
  </w:p>
  <w:p w14:paraId="5C7B5183" w14:textId="77777777" w:rsidR="0032609D" w:rsidRDefault="0032609D">
    <w:pPr>
      <w:pBdr>
        <w:top w:val="single" w:sz="6" w:space="1" w:color="auto"/>
      </w:pBdr>
      <w:rPr>
        <w:sz w:val="24"/>
      </w:rPr>
    </w:pPr>
  </w:p>
  <w:p w14:paraId="01F307AE" w14:textId="308DCE46" w:rsidR="0032609D" w:rsidRDefault="0032609D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RST</w:t>
    </w:r>
  </w:p>
  <w:p w14:paraId="637A3FB4" w14:textId="77777777" w:rsidR="0032609D" w:rsidRDefault="0032609D">
    <w:pPr>
      <w:pBdr>
        <w:bottom w:val="single" w:sz="6" w:space="1" w:color="auto"/>
      </w:pBdr>
      <w:jc w:val="right"/>
      <w:rPr>
        <w:sz w:val="24"/>
      </w:rPr>
    </w:pPr>
  </w:p>
  <w:p w14:paraId="63EABDA6" w14:textId="77777777" w:rsidR="0032609D" w:rsidRDefault="003260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2609D" w:rsidRPr="003372D3" w14:paraId="2BDFA40E" w14:textId="77777777">
      <w:tc>
        <w:tcPr>
          <w:tcW w:w="6379" w:type="dxa"/>
        </w:tcPr>
        <w:p w14:paraId="050223A6" w14:textId="41767545" w:rsidR="0032609D" w:rsidRPr="003372D3" w:rsidRDefault="0032609D">
          <w:pPr>
            <w:rPr>
              <w:lang w:val="sr-Latn-CS"/>
            </w:rPr>
          </w:pPr>
          <w:r>
            <w:rPr>
              <w:lang w:val="sr-Latn-CS"/>
            </w:rPr>
            <w:t>e-Čitaonica</w:t>
          </w:r>
        </w:p>
      </w:tc>
      <w:tc>
        <w:tcPr>
          <w:tcW w:w="3179" w:type="dxa"/>
        </w:tcPr>
        <w:p w14:paraId="3E1E4F94" w14:textId="77777777" w:rsidR="0032609D" w:rsidRPr="003372D3" w:rsidRDefault="0032609D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32609D" w:rsidRPr="003372D3" w14:paraId="2C5BAB99" w14:textId="77777777">
      <w:tc>
        <w:tcPr>
          <w:tcW w:w="6379" w:type="dxa"/>
        </w:tcPr>
        <w:p w14:paraId="3DA564E8" w14:textId="77777777" w:rsidR="0032609D" w:rsidRPr="003372D3" w:rsidRDefault="0032609D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14:paraId="0D1CFE7D" w14:textId="34E2202B" w:rsidR="0032609D" w:rsidRPr="003372D3" w:rsidRDefault="0032609D">
          <w:pPr>
            <w:rPr>
              <w:lang w:val="sr-Latn-CS"/>
            </w:rPr>
          </w:pPr>
          <w:r>
            <w:rPr>
              <w:lang w:val="sr-Latn-CS"/>
            </w:rPr>
            <w:t xml:space="preserve">  Datum:  11</w:t>
          </w:r>
          <w:r w:rsidRPr="003372D3">
            <w:rPr>
              <w:lang w:val="sr-Latn-CS"/>
            </w:rPr>
            <w:t>.0</w:t>
          </w:r>
          <w:r>
            <w:rPr>
              <w:lang w:val="sr-Latn-CS"/>
            </w:rPr>
            <w:t>4</w:t>
          </w:r>
          <w:r w:rsidRPr="003372D3">
            <w:rPr>
              <w:lang w:val="sr-Latn-CS"/>
            </w:rPr>
            <w:t>.20</w:t>
          </w:r>
          <w:r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32609D" w:rsidRPr="003372D3" w14:paraId="58A2DFA9" w14:textId="77777777">
      <w:tc>
        <w:tcPr>
          <w:tcW w:w="9558" w:type="dxa"/>
          <w:gridSpan w:val="2"/>
        </w:tcPr>
        <w:p w14:paraId="53D2CA2C" w14:textId="3BB28236" w:rsidR="0032609D" w:rsidRPr="003372D3" w:rsidRDefault="0032609D">
          <w:pPr>
            <w:rPr>
              <w:lang w:val="sr-Latn-CS"/>
            </w:rPr>
          </w:pPr>
          <w:r>
            <w:rPr>
              <w:lang w:val="sr-Latn-CS"/>
            </w:rPr>
            <w:t>RST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>e-Čitaonica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14:paraId="7B6B42E3" w14:textId="77777777" w:rsidR="0032609D" w:rsidRPr="003372D3" w:rsidRDefault="0032609D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2FE20" w14:textId="77777777" w:rsidR="0032609D" w:rsidRDefault="003260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2540FC4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5442A7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F364043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7C764E3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80364A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0551916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1EA37F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76D422F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28DF2622"/>
    <w:multiLevelType w:val="hybridMultilevel"/>
    <w:tmpl w:val="C0BC8F6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3EBF5C1A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491F795A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49422A69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4D115385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5299097B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563E4B52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8" w15:restartNumberingAfterBreak="0">
    <w:nsid w:val="5B6150AF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9" w15:restartNumberingAfterBreak="0">
    <w:nsid w:val="61746FA1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623271FC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1" w15:restartNumberingAfterBreak="0">
    <w:nsid w:val="67CC4EBE"/>
    <w:multiLevelType w:val="multilevel"/>
    <w:tmpl w:val="0E2872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6CC6242E"/>
    <w:multiLevelType w:val="multilevel"/>
    <w:tmpl w:val="0E2872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4" w15:restartNumberingAfterBreak="0">
    <w:nsid w:val="722B2084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78F47BF3"/>
    <w:multiLevelType w:val="hybridMultilevel"/>
    <w:tmpl w:val="91D2C81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6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 w16cid:durableId="1843350087">
    <w:abstractNumId w:val="36"/>
  </w:num>
  <w:num w:numId="2" w16cid:durableId="1077288360">
    <w:abstractNumId w:val="33"/>
  </w:num>
  <w:num w:numId="3" w16cid:durableId="1814329004">
    <w:abstractNumId w:val="16"/>
  </w:num>
  <w:num w:numId="4" w16cid:durableId="1521510430">
    <w:abstractNumId w:val="22"/>
  </w:num>
  <w:num w:numId="5" w16cid:durableId="1460611617">
    <w:abstractNumId w:val="4"/>
  </w:num>
  <w:num w:numId="6" w16cid:durableId="989408061">
    <w:abstractNumId w:val="15"/>
  </w:num>
  <w:num w:numId="7" w16cid:durableId="659700759">
    <w:abstractNumId w:val="18"/>
  </w:num>
  <w:num w:numId="8" w16cid:durableId="667952049">
    <w:abstractNumId w:val="25"/>
  </w:num>
  <w:num w:numId="9" w16cid:durableId="3478783">
    <w:abstractNumId w:val="13"/>
  </w:num>
  <w:num w:numId="10" w16cid:durableId="894126395">
    <w:abstractNumId w:val="0"/>
  </w:num>
  <w:num w:numId="11" w16cid:durableId="1287733906">
    <w:abstractNumId w:val="7"/>
  </w:num>
  <w:num w:numId="12" w16cid:durableId="1616331035">
    <w:abstractNumId w:val="27"/>
  </w:num>
  <w:num w:numId="13" w16cid:durableId="1826045121">
    <w:abstractNumId w:val="12"/>
  </w:num>
  <w:num w:numId="14" w16cid:durableId="1382095909">
    <w:abstractNumId w:val="14"/>
  </w:num>
  <w:num w:numId="15" w16cid:durableId="1430389790">
    <w:abstractNumId w:val="23"/>
  </w:num>
  <w:num w:numId="16" w16cid:durableId="63657348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20710912">
    <w:abstractNumId w:val="21"/>
  </w:num>
  <w:num w:numId="18" w16cid:durableId="1469009833">
    <w:abstractNumId w:val="24"/>
  </w:num>
  <w:num w:numId="19" w16cid:durableId="1537809781">
    <w:abstractNumId w:val="28"/>
  </w:num>
  <w:num w:numId="20" w16cid:durableId="700323804">
    <w:abstractNumId w:val="19"/>
  </w:num>
  <w:num w:numId="21" w16cid:durableId="77097573">
    <w:abstractNumId w:val="10"/>
  </w:num>
  <w:num w:numId="22" w16cid:durableId="6756134">
    <w:abstractNumId w:val="1"/>
  </w:num>
  <w:num w:numId="23" w16cid:durableId="801995718">
    <w:abstractNumId w:val="30"/>
  </w:num>
  <w:num w:numId="24" w16cid:durableId="2027906075">
    <w:abstractNumId w:val="20"/>
  </w:num>
  <w:num w:numId="25" w16cid:durableId="88553254">
    <w:abstractNumId w:val="34"/>
  </w:num>
  <w:num w:numId="26" w16cid:durableId="1489706205">
    <w:abstractNumId w:val="3"/>
  </w:num>
  <w:num w:numId="27" w16cid:durableId="908032311">
    <w:abstractNumId w:val="8"/>
  </w:num>
  <w:num w:numId="28" w16cid:durableId="1831748648">
    <w:abstractNumId w:val="6"/>
  </w:num>
  <w:num w:numId="29" w16cid:durableId="634330726">
    <w:abstractNumId w:val="31"/>
  </w:num>
  <w:num w:numId="30" w16cid:durableId="784809897">
    <w:abstractNumId w:val="11"/>
  </w:num>
  <w:num w:numId="31" w16cid:durableId="1144355573">
    <w:abstractNumId w:val="26"/>
  </w:num>
  <w:num w:numId="32" w16cid:durableId="812916707">
    <w:abstractNumId w:val="2"/>
  </w:num>
  <w:num w:numId="33" w16cid:durableId="2034261612">
    <w:abstractNumId w:val="9"/>
  </w:num>
  <w:num w:numId="34" w16cid:durableId="756292831">
    <w:abstractNumId w:val="17"/>
  </w:num>
  <w:num w:numId="35" w16cid:durableId="601109132">
    <w:abstractNumId w:val="5"/>
  </w:num>
  <w:num w:numId="36" w16cid:durableId="987368732">
    <w:abstractNumId w:val="29"/>
  </w:num>
  <w:num w:numId="37" w16cid:durableId="1856575344">
    <w:abstractNumId w:val="35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2D3"/>
    <w:rsid w:val="0001278A"/>
    <w:rsid w:val="000148B2"/>
    <w:rsid w:val="0002032D"/>
    <w:rsid w:val="000213A8"/>
    <w:rsid w:val="00033EC5"/>
    <w:rsid w:val="000365DC"/>
    <w:rsid w:val="000366F2"/>
    <w:rsid w:val="00037080"/>
    <w:rsid w:val="0004010A"/>
    <w:rsid w:val="0004083D"/>
    <w:rsid w:val="00041660"/>
    <w:rsid w:val="0004199D"/>
    <w:rsid w:val="0004232A"/>
    <w:rsid w:val="0005400F"/>
    <w:rsid w:val="000605D1"/>
    <w:rsid w:val="000615B4"/>
    <w:rsid w:val="0006338E"/>
    <w:rsid w:val="000638E8"/>
    <w:rsid w:val="00066EA7"/>
    <w:rsid w:val="000731DF"/>
    <w:rsid w:val="0007396F"/>
    <w:rsid w:val="00073FB0"/>
    <w:rsid w:val="00074E80"/>
    <w:rsid w:val="00080F92"/>
    <w:rsid w:val="000817C9"/>
    <w:rsid w:val="00081F66"/>
    <w:rsid w:val="00082A7C"/>
    <w:rsid w:val="00084893"/>
    <w:rsid w:val="00086FC3"/>
    <w:rsid w:val="0009195F"/>
    <w:rsid w:val="00093C8D"/>
    <w:rsid w:val="000946CD"/>
    <w:rsid w:val="00094CDC"/>
    <w:rsid w:val="000972EE"/>
    <w:rsid w:val="00097F43"/>
    <w:rsid w:val="000A424D"/>
    <w:rsid w:val="000A58B4"/>
    <w:rsid w:val="000A75D8"/>
    <w:rsid w:val="000B2C36"/>
    <w:rsid w:val="000B2F6E"/>
    <w:rsid w:val="000B34F6"/>
    <w:rsid w:val="000B6829"/>
    <w:rsid w:val="000C127D"/>
    <w:rsid w:val="000C6A5F"/>
    <w:rsid w:val="000D29BC"/>
    <w:rsid w:val="000D51D1"/>
    <w:rsid w:val="000D79E7"/>
    <w:rsid w:val="000F2E0E"/>
    <w:rsid w:val="000F4E5D"/>
    <w:rsid w:val="00103A18"/>
    <w:rsid w:val="00111E34"/>
    <w:rsid w:val="00112218"/>
    <w:rsid w:val="00114E2C"/>
    <w:rsid w:val="00121087"/>
    <w:rsid w:val="0013157C"/>
    <w:rsid w:val="001322B9"/>
    <w:rsid w:val="00132780"/>
    <w:rsid w:val="001333F7"/>
    <w:rsid w:val="00133FED"/>
    <w:rsid w:val="00135CF5"/>
    <w:rsid w:val="00140C64"/>
    <w:rsid w:val="00143087"/>
    <w:rsid w:val="00144BDF"/>
    <w:rsid w:val="00145EA7"/>
    <w:rsid w:val="00150CC1"/>
    <w:rsid w:val="001517F6"/>
    <w:rsid w:val="001575C9"/>
    <w:rsid w:val="001602AE"/>
    <w:rsid w:val="00167FDF"/>
    <w:rsid w:val="001732DA"/>
    <w:rsid w:val="001807C8"/>
    <w:rsid w:val="00190105"/>
    <w:rsid w:val="00190205"/>
    <w:rsid w:val="00196A42"/>
    <w:rsid w:val="00196D6A"/>
    <w:rsid w:val="001B038C"/>
    <w:rsid w:val="001B04DB"/>
    <w:rsid w:val="001B0757"/>
    <w:rsid w:val="001B3EF3"/>
    <w:rsid w:val="001B723F"/>
    <w:rsid w:val="001C2C32"/>
    <w:rsid w:val="001C4CBF"/>
    <w:rsid w:val="001C5F47"/>
    <w:rsid w:val="001D0890"/>
    <w:rsid w:val="001D6852"/>
    <w:rsid w:val="001D7248"/>
    <w:rsid w:val="001E2BAD"/>
    <w:rsid w:val="001E5302"/>
    <w:rsid w:val="001E5849"/>
    <w:rsid w:val="001E6442"/>
    <w:rsid w:val="001F2AEF"/>
    <w:rsid w:val="001F54EF"/>
    <w:rsid w:val="001F663F"/>
    <w:rsid w:val="001F7D36"/>
    <w:rsid w:val="002000D7"/>
    <w:rsid w:val="00200A07"/>
    <w:rsid w:val="00203B2E"/>
    <w:rsid w:val="0020422A"/>
    <w:rsid w:val="00206198"/>
    <w:rsid w:val="00206E1F"/>
    <w:rsid w:val="0021111B"/>
    <w:rsid w:val="00215018"/>
    <w:rsid w:val="00217637"/>
    <w:rsid w:val="00225B05"/>
    <w:rsid w:val="00226C78"/>
    <w:rsid w:val="002334EB"/>
    <w:rsid w:val="00234684"/>
    <w:rsid w:val="00244474"/>
    <w:rsid w:val="00245B5D"/>
    <w:rsid w:val="0025395B"/>
    <w:rsid w:val="00254CBE"/>
    <w:rsid w:val="00255A41"/>
    <w:rsid w:val="00262241"/>
    <w:rsid w:val="002634BB"/>
    <w:rsid w:val="00264EC4"/>
    <w:rsid w:val="00265AB8"/>
    <w:rsid w:val="00270678"/>
    <w:rsid w:val="00273ED9"/>
    <w:rsid w:val="00283C58"/>
    <w:rsid w:val="002870E5"/>
    <w:rsid w:val="002922C4"/>
    <w:rsid w:val="002A2382"/>
    <w:rsid w:val="002A32EF"/>
    <w:rsid w:val="002A35BA"/>
    <w:rsid w:val="002A4A88"/>
    <w:rsid w:val="002A5E27"/>
    <w:rsid w:val="002A7107"/>
    <w:rsid w:val="002B5424"/>
    <w:rsid w:val="002B6817"/>
    <w:rsid w:val="002B6D97"/>
    <w:rsid w:val="002C123B"/>
    <w:rsid w:val="002C12A7"/>
    <w:rsid w:val="002C2BEC"/>
    <w:rsid w:val="002D5541"/>
    <w:rsid w:val="002D5F18"/>
    <w:rsid w:val="002D6B17"/>
    <w:rsid w:val="002E1608"/>
    <w:rsid w:val="002E20FB"/>
    <w:rsid w:val="002F5324"/>
    <w:rsid w:val="002F5A4D"/>
    <w:rsid w:val="002F7E85"/>
    <w:rsid w:val="0030160E"/>
    <w:rsid w:val="00305CD3"/>
    <w:rsid w:val="00311750"/>
    <w:rsid w:val="00314BDB"/>
    <w:rsid w:val="00317FEB"/>
    <w:rsid w:val="00320CAC"/>
    <w:rsid w:val="003218AF"/>
    <w:rsid w:val="00324B1C"/>
    <w:rsid w:val="0032609D"/>
    <w:rsid w:val="003356F6"/>
    <w:rsid w:val="003372D3"/>
    <w:rsid w:val="003468A7"/>
    <w:rsid w:val="00346B25"/>
    <w:rsid w:val="00347321"/>
    <w:rsid w:val="00354934"/>
    <w:rsid w:val="00355236"/>
    <w:rsid w:val="003556AC"/>
    <w:rsid w:val="003604A5"/>
    <w:rsid w:val="0036733F"/>
    <w:rsid w:val="00370E9B"/>
    <w:rsid w:val="00373231"/>
    <w:rsid w:val="00375B0C"/>
    <w:rsid w:val="00376954"/>
    <w:rsid w:val="00376CB6"/>
    <w:rsid w:val="003804C3"/>
    <w:rsid w:val="0038207A"/>
    <w:rsid w:val="003820FD"/>
    <w:rsid w:val="00385329"/>
    <w:rsid w:val="003860D3"/>
    <w:rsid w:val="00387C11"/>
    <w:rsid w:val="0039103B"/>
    <w:rsid w:val="003911D3"/>
    <w:rsid w:val="00392827"/>
    <w:rsid w:val="00393DE2"/>
    <w:rsid w:val="0039674F"/>
    <w:rsid w:val="00397668"/>
    <w:rsid w:val="00397DD2"/>
    <w:rsid w:val="003A60C6"/>
    <w:rsid w:val="003B1702"/>
    <w:rsid w:val="003B5A30"/>
    <w:rsid w:val="003C2059"/>
    <w:rsid w:val="003D10C2"/>
    <w:rsid w:val="003D40E6"/>
    <w:rsid w:val="003D5680"/>
    <w:rsid w:val="003D60F1"/>
    <w:rsid w:val="003E1205"/>
    <w:rsid w:val="003E5EDC"/>
    <w:rsid w:val="003F1C17"/>
    <w:rsid w:val="003F6DD8"/>
    <w:rsid w:val="004044AF"/>
    <w:rsid w:val="00407EF3"/>
    <w:rsid w:val="00410EE0"/>
    <w:rsid w:val="00410F13"/>
    <w:rsid w:val="00410F5F"/>
    <w:rsid w:val="0042636B"/>
    <w:rsid w:val="00433351"/>
    <w:rsid w:val="00436817"/>
    <w:rsid w:val="00445A8C"/>
    <w:rsid w:val="0044663D"/>
    <w:rsid w:val="004526F1"/>
    <w:rsid w:val="004537C9"/>
    <w:rsid w:val="004538E3"/>
    <w:rsid w:val="00455457"/>
    <w:rsid w:val="00455B15"/>
    <w:rsid w:val="00456A20"/>
    <w:rsid w:val="00460783"/>
    <w:rsid w:val="0046531C"/>
    <w:rsid w:val="00467AA5"/>
    <w:rsid w:val="00473B3E"/>
    <w:rsid w:val="00475E05"/>
    <w:rsid w:val="00481254"/>
    <w:rsid w:val="004831AE"/>
    <w:rsid w:val="00486CC9"/>
    <w:rsid w:val="00491CC1"/>
    <w:rsid w:val="00491FA6"/>
    <w:rsid w:val="00496255"/>
    <w:rsid w:val="004A0571"/>
    <w:rsid w:val="004A3301"/>
    <w:rsid w:val="004A6DBF"/>
    <w:rsid w:val="004B0283"/>
    <w:rsid w:val="004B61AD"/>
    <w:rsid w:val="004B6237"/>
    <w:rsid w:val="004C4539"/>
    <w:rsid w:val="004C47E3"/>
    <w:rsid w:val="004D4A30"/>
    <w:rsid w:val="004E0725"/>
    <w:rsid w:val="004E4574"/>
    <w:rsid w:val="004E6C9A"/>
    <w:rsid w:val="004E7883"/>
    <w:rsid w:val="004E7E52"/>
    <w:rsid w:val="004F613E"/>
    <w:rsid w:val="004F66C2"/>
    <w:rsid w:val="00500A5E"/>
    <w:rsid w:val="00500DA2"/>
    <w:rsid w:val="00506F87"/>
    <w:rsid w:val="005100B8"/>
    <w:rsid w:val="00512D5B"/>
    <w:rsid w:val="005134EF"/>
    <w:rsid w:val="0052095D"/>
    <w:rsid w:val="00530148"/>
    <w:rsid w:val="00530A5A"/>
    <w:rsid w:val="0053488E"/>
    <w:rsid w:val="00535CB3"/>
    <w:rsid w:val="00550DBF"/>
    <w:rsid w:val="00552551"/>
    <w:rsid w:val="00554748"/>
    <w:rsid w:val="00555CED"/>
    <w:rsid w:val="005613E4"/>
    <w:rsid w:val="00562041"/>
    <w:rsid w:val="0056526B"/>
    <w:rsid w:val="00565B8A"/>
    <w:rsid w:val="00571FC4"/>
    <w:rsid w:val="005725EB"/>
    <w:rsid w:val="0057494C"/>
    <w:rsid w:val="00583911"/>
    <w:rsid w:val="00583E5D"/>
    <w:rsid w:val="00586A77"/>
    <w:rsid w:val="00591CA7"/>
    <w:rsid w:val="00593220"/>
    <w:rsid w:val="005978E8"/>
    <w:rsid w:val="005A3F8C"/>
    <w:rsid w:val="005B4961"/>
    <w:rsid w:val="005B4B2B"/>
    <w:rsid w:val="005B7D13"/>
    <w:rsid w:val="005C04A8"/>
    <w:rsid w:val="005C0B18"/>
    <w:rsid w:val="005C1FF9"/>
    <w:rsid w:val="005C333A"/>
    <w:rsid w:val="005C6985"/>
    <w:rsid w:val="005C7B93"/>
    <w:rsid w:val="005D021A"/>
    <w:rsid w:val="005D1D01"/>
    <w:rsid w:val="005D221A"/>
    <w:rsid w:val="005D34E6"/>
    <w:rsid w:val="005D4262"/>
    <w:rsid w:val="005E1391"/>
    <w:rsid w:val="005E2A08"/>
    <w:rsid w:val="005F4756"/>
    <w:rsid w:val="005F589F"/>
    <w:rsid w:val="00605F17"/>
    <w:rsid w:val="00610C11"/>
    <w:rsid w:val="00615FE9"/>
    <w:rsid w:val="006264F0"/>
    <w:rsid w:val="00630BCC"/>
    <w:rsid w:val="0063100F"/>
    <w:rsid w:val="00631C6F"/>
    <w:rsid w:val="0063291D"/>
    <w:rsid w:val="0063574A"/>
    <w:rsid w:val="00635E39"/>
    <w:rsid w:val="00635E89"/>
    <w:rsid w:val="00637BB9"/>
    <w:rsid w:val="00641356"/>
    <w:rsid w:val="00647870"/>
    <w:rsid w:val="006513DA"/>
    <w:rsid w:val="00653594"/>
    <w:rsid w:val="00653C09"/>
    <w:rsid w:val="00660B84"/>
    <w:rsid w:val="00662CF6"/>
    <w:rsid w:val="00671BAF"/>
    <w:rsid w:val="00674F2A"/>
    <w:rsid w:val="0067689B"/>
    <w:rsid w:val="00677488"/>
    <w:rsid w:val="00682BC2"/>
    <w:rsid w:val="006860C4"/>
    <w:rsid w:val="00686570"/>
    <w:rsid w:val="0069264D"/>
    <w:rsid w:val="0069445A"/>
    <w:rsid w:val="00694C5C"/>
    <w:rsid w:val="006A1C73"/>
    <w:rsid w:val="006A52A9"/>
    <w:rsid w:val="006A76B3"/>
    <w:rsid w:val="006B225C"/>
    <w:rsid w:val="006B2D48"/>
    <w:rsid w:val="006B51A7"/>
    <w:rsid w:val="006B67B1"/>
    <w:rsid w:val="006C2F57"/>
    <w:rsid w:val="006C3030"/>
    <w:rsid w:val="006D28CB"/>
    <w:rsid w:val="006D2FE2"/>
    <w:rsid w:val="006D44ED"/>
    <w:rsid w:val="006D572F"/>
    <w:rsid w:val="006D5D2F"/>
    <w:rsid w:val="006D7616"/>
    <w:rsid w:val="006E2537"/>
    <w:rsid w:val="006E5E1D"/>
    <w:rsid w:val="006E7D5F"/>
    <w:rsid w:val="006F37E4"/>
    <w:rsid w:val="00701428"/>
    <w:rsid w:val="00705464"/>
    <w:rsid w:val="007061AB"/>
    <w:rsid w:val="007107D8"/>
    <w:rsid w:val="00712834"/>
    <w:rsid w:val="007147D4"/>
    <w:rsid w:val="00715116"/>
    <w:rsid w:val="00716C93"/>
    <w:rsid w:val="00723D7F"/>
    <w:rsid w:val="00732741"/>
    <w:rsid w:val="00736CCA"/>
    <w:rsid w:val="00744101"/>
    <w:rsid w:val="0074451C"/>
    <w:rsid w:val="0074590A"/>
    <w:rsid w:val="00747E1F"/>
    <w:rsid w:val="00751D4E"/>
    <w:rsid w:val="007530C3"/>
    <w:rsid w:val="007552ED"/>
    <w:rsid w:val="00763367"/>
    <w:rsid w:val="0076387A"/>
    <w:rsid w:val="00785A86"/>
    <w:rsid w:val="00785F19"/>
    <w:rsid w:val="00786068"/>
    <w:rsid w:val="00786ED3"/>
    <w:rsid w:val="00791D2C"/>
    <w:rsid w:val="00792D6C"/>
    <w:rsid w:val="00794E7D"/>
    <w:rsid w:val="0079569D"/>
    <w:rsid w:val="00796121"/>
    <w:rsid w:val="007A0F6E"/>
    <w:rsid w:val="007A40D6"/>
    <w:rsid w:val="007A5A0D"/>
    <w:rsid w:val="007B50FA"/>
    <w:rsid w:val="007C201A"/>
    <w:rsid w:val="007C22D4"/>
    <w:rsid w:val="007C4972"/>
    <w:rsid w:val="007C62D3"/>
    <w:rsid w:val="007C6B66"/>
    <w:rsid w:val="007D42EC"/>
    <w:rsid w:val="007D6FE5"/>
    <w:rsid w:val="007E0B43"/>
    <w:rsid w:val="007E4ECB"/>
    <w:rsid w:val="007E5342"/>
    <w:rsid w:val="007E7A5D"/>
    <w:rsid w:val="007F16B3"/>
    <w:rsid w:val="00804367"/>
    <w:rsid w:val="008057AF"/>
    <w:rsid w:val="008061AE"/>
    <w:rsid w:val="00810A55"/>
    <w:rsid w:val="00811447"/>
    <w:rsid w:val="00812559"/>
    <w:rsid w:val="008125AB"/>
    <w:rsid w:val="0081442A"/>
    <w:rsid w:val="0082182C"/>
    <w:rsid w:val="008232EC"/>
    <w:rsid w:val="00833D94"/>
    <w:rsid w:val="00834900"/>
    <w:rsid w:val="0085161E"/>
    <w:rsid w:val="00862E6C"/>
    <w:rsid w:val="00870413"/>
    <w:rsid w:val="00870AE8"/>
    <w:rsid w:val="008779C1"/>
    <w:rsid w:val="00880EE3"/>
    <w:rsid w:val="00885A38"/>
    <w:rsid w:val="00891013"/>
    <w:rsid w:val="008968D0"/>
    <w:rsid w:val="008A115F"/>
    <w:rsid w:val="008A50A2"/>
    <w:rsid w:val="008B39BC"/>
    <w:rsid w:val="008C1B21"/>
    <w:rsid w:val="008D40CE"/>
    <w:rsid w:val="008D5577"/>
    <w:rsid w:val="008D57B0"/>
    <w:rsid w:val="008D6020"/>
    <w:rsid w:val="008E42A0"/>
    <w:rsid w:val="008E6CBB"/>
    <w:rsid w:val="008F325F"/>
    <w:rsid w:val="009029D5"/>
    <w:rsid w:val="0090327F"/>
    <w:rsid w:val="00906D50"/>
    <w:rsid w:val="009071E9"/>
    <w:rsid w:val="009075F6"/>
    <w:rsid w:val="00916EA8"/>
    <w:rsid w:val="00923E18"/>
    <w:rsid w:val="009269FE"/>
    <w:rsid w:val="00930725"/>
    <w:rsid w:val="00931D0D"/>
    <w:rsid w:val="00931F72"/>
    <w:rsid w:val="00932297"/>
    <w:rsid w:val="009324DE"/>
    <w:rsid w:val="0093636B"/>
    <w:rsid w:val="00940721"/>
    <w:rsid w:val="009458D3"/>
    <w:rsid w:val="00946092"/>
    <w:rsid w:val="00947B8B"/>
    <w:rsid w:val="00951FD6"/>
    <w:rsid w:val="0095481B"/>
    <w:rsid w:val="0095579F"/>
    <w:rsid w:val="00962138"/>
    <w:rsid w:val="00962B5D"/>
    <w:rsid w:val="00963032"/>
    <w:rsid w:val="009636FB"/>
    <w:rsid w:val="0096382D"/>
    <w:rsid w:val="009662F3"/>
    <w:rsid w:val="0096694A"/>
    <w:rsid w:val="00966D89"/>
    <w:rsid w:val="00967902"/>
    <w:rsid w:val="0099718B"/>
    <w:rsid w:val="009A291F"/>
    <w:rsid w:val="009A7EFD"/>
    <w:rsid w:val="009B2233"/>
    <w:rsid w:val="009B24DC"/>
    <w:rsid w:val="009B3A8A"/>
    <w:rsid w:val="009B3AA3"/>
    <w:rsid w:val="009B685F"/>
    <w:rsid w:val="009C2D4B"/>
    <w:rsid w:val="009C3260"/>
    <w:rsid w:val="009C4BB0"/>
    <w:rsid w:val="009C4F39"/>
    <w:rsid w:val="009D0DAA"/>
    <w:rsid w:val="009D2970"/>
    <w:rsid w:val="009D2A57"/>
    <w:rsid w:val="009D5ECD"/>
    <w:rsid w:val="009D65BC"/>
    <w:rsid w:val="009E4030"/>
    <w:rsid w:val="009E6818"/>
    <w:rsid w:val="009E7729"/>
    <w:rsid w:val="009F2784"/>
    <w:rsid w:val="009F37C8"/>
    <w:rsid w:val="009F43A3"/>
    <w:rsid w:val="009F6146"/>
    <w:rsid w:val="009F61E4"/>
    <w:rsid w:val="00A02680"/>
    <w:rsid w:val="00A057B5"/>
    <w:rsid w:val="00A12200"/>
    <w:rsid w:val="00A140F1"/>
    <w:rsid w:val="00A15AA2"/>
    <w:rsid w:val="00A214E0"/>
    <w:rsid w:val="00A22414"/>
    <w:rsid w:val="00A244D6"/>
    <w:rsid w:val="00A279F1"/>
    <w:rsid w:val="00A30AE1"/>
    <w:rsid w:val="00A47FC9"/>
    <w:rsid w:val="00A5162B"/>
    <w:rsid w:val="00A52035"/>
    <w:rsid w:val="00A55444"/>
    <w:rsid w:val="00A61BF9"/>
    <w:rsid w:val="00A62A6D"/>
    <w:rsid w:val="00A63335"/>
    <w:rsid w:val="00A654EB"/>
    <w:rsid w:val="00A662D5"/>
    <w:rsid w:val="00A676A0"/>
    <w:rsid w:val="00A763B7"/>
    <w:rsid w:val="00A77518"/>
    <w:rsid w:val="00A778C9"/>
    <w:rsid w:val="00A82910"/>
    <w:rsid w:val="00A8343A"/>
    <w:rsid w:val="00A8646C"/>
    <w:rsid w:val="00A87065"/>
    <w:rsid w:val="00A947B4"/>
    <w:rsid w:val="00AB109C"/>
    <w:rsid w:val="00AB3ECC"/>
    <w:rsid w:val="00AB730D"/>
    <w:rsid w:val="00AC1C1F"/>
    <w:rsid w:val="00AC1CB3"/>
    <w:rsid w:val="00AC439F"/>
    <w:rsid w:val="00AC4DEE"/>
    <w:rsid w:val="00AC7A9C"/>
    <w:rsid w:val="00AD0F0E"/>
    <w:rsid w:val="00AD17B6"/>
    <w:rsid w:val="00AD4829"/>
    <w:rsid w:val="00AE38C8"/>
    <w:rsid w:val="00AF1270"/>
    <w:rsid w:val="00AF19B4"/>
    <w:rsid w:val="00AF4930"/>
    <w:rsid w:val="00AF55BB"/>
    <w:rsid w:val="00AF6332"/>
    <w:rsid w:val="00AF6B06"/>
    <w:rsid w:val="00AF7F69"/>
    <w:rsid w:val="00B02DFD"/>
    <w:rsid w:val="00B03209"/>
    <w:rsid w:val="00B20AD2"/>
    <w:rsid w:val="00B25B6F"/>
    <w:rsid w:val="00B30967"/>
    <w:rsid w:val="00B3166F"/>
    <w:rsid w:val="00B3706D"/>
    <w:rsid w:val="00B37172"/>
    <w:rsid w:val="00B40179"/>
    <w:rsid w:val="00B40836"/>
    <w:rsid w:val="00B46085"/>
    <w:rsid w:val="00B46D71"/>
    <w:rsid w:val="00B50C9B"/>
    <w:rsid w:val="00B56244"/>
    <w:rsid w:val="00B6318D"/>
    <w:rsid w:val="00B640E3"/>
    <w:rsid w:val="00B70376"/>
    <w:rsid w:val="00B76555"/>
    <w:rsid w:val="00B82795"/>
    <w:rsid w:val="00B82D94"/>
    <w:rsid w:val="00B849B5"/>
    <w:rsid w:val="00B939AD"/>
    <w:rsid w:val="00B93B67"/>
    <w:rsid w:val="00B947EE"/>
    <w:rsid w:val="00B97372"/>
    <w:rsid w:val="00B97467"/>
    <w:rsid w:val="00BA00B1"/>
    <w:rsid w:val="00BA03E9"/>
    <w:rsid w:val="00BA2804"/>
    <w:rsid w:val="00BA2F8E"/>
    <w:rsid w:val="00BC0B27"/>
    <w:rsid w:val="00BC0D10"/>
    <w:rsid w:val="00BC2229"/>
    <w:rsid w:val="00BC4506"/>
    <w:rsid w:val="00BD2120"/>
    <w:rsid w:val="00BD2FFF"/>
    <w:rsid w:val="00BF2A65"/>
    <w:rsid w:val="00BF612B"/>
    <w:rsid w:val="00C025B7"/>
    <w:rsid w:val="00C02668"/>
    <w:rsid w:val="00C032FC"/>
    <w:rsid w:val="00C12AE4"/>
    <w:rsid w:val="00C1377B"/>
    <w:rsid w:val="00C13BB9"/>
    <w:rsid w:val="00C13D42"/>
    <w:rsid w:val="00C146D9"/>
    <w:rsid w:val="00C162A0"/>
    <w:rsid w:val="00C1709A"/>
    <w:rsid w:val="00C17304"/>
    <w:rsid w:val="00C206AF"/>
    <w:rsid w:val="00C2249C"/>
    <w:rsid w:val="00C368E9"/>
    <w:rsid w:val="00C4005E"/>
    <w:rsid w:val="00C44BC7"/>
    <w:rsid w:val="00C4589F"/>
    <w:rsid w:val="00C47F6F"/>
    <w:rsid w:val="00C503E4"/>
    <w:rsid w:val="00C51266"/>
    <w:rsid w:val="00C528BB"/>
    <w:rsid w:val="00C536EA"/>
    <w:rsid w:val="00C549E0"/>
    <w:rsid w:val="00C60E2A"/>
    <w:rsid w:val="00C62513"/>
    <w:rsid w:val="00C626EB"/>
    <w:rsid w:val="00C64574"/>
    <w:rsid w:val="00C651A4"/>
    <w:rsid w:val="00C7324C"/>
    <w:rsid w:val="00C83DEF"/>
    <w:rsid w:val="00C83FCC"/>
    <w:rsid w:val="00C86643"/>
    <w:rsid w:val="00C9046D"/>
    <w:rsid w:val="00C912B6"/>
    <w:rsid w:val="00C92A15"/>
    <w:rsid w:val="00CA58C5"/>
    <w:rsid w:val="00CA5E5F"/>
    <w:rsid w:val="00CA62F9"/>
    <w:rsid w:val="00CB17FD"/>
    <w:rsid w:val="00CB6461"/>
    <w:rsid w:val="00CB7770"/>
    <w:rsid w:val="00CC2655"/>
    <w:rsid w:val="00CD0F59"/>
    <w:rsid w:val="00CE088A"/>
    <w:rsid w:val="00CE54B0"/>
    <w:rsid w:val="00CE65D9"/>
    <w:rsid w:val="00CF2AB8"/>
    <w:rsid w:val="00D00311"/>
    <w:rsid w:val="00D01C40"/>
    <w:rsid w:val="00D0269F"/>
    <w:rsid w:val="00D02CFA"/>
    <w:rsid w:val="00D034C3"/>
    <w:rsid w:val="00D0382A"/>
    <w:rsid w:val="00D04C28"/>
    <w:rsid w:val="00D06C5E"/>
    <w:rsid w:val="00D14007"/>
    <w:rsid w:val="00D15DB3"/>
    <w:rsid w:val="00D179CE"/>
    <w:rsid w:val="00D17A49"/>
    <w:rsid w:val="00D2059A"/>
    <w:rsid w:val="00D20F4E"/>
    <w:rsid w:val="00D21A8C"/>
    <w:rsid w:val="00D2587D"/>
    <w:rsid w:val="00D270AF"/>
    <w:rsid w:val="00D27246"/>
    <w:rsid w:val="00D27D39"/>
    <w:rsid w:val="00D32B2D"/>
    <w:rsid w:val="00D368C8"/>
    <w:rsid w:val="00D37D43"/>
    <w:rsid w:val="00D402FD"/>
    <w:rsid w:val="00D44844"/>
    <w:rsid w:val="00D46DED"/>
    <w:rsid w:val="00D510E0"/>
    <w:rsid w:val="00D53A49"/>
    <w:rsid w:val="00D54B26"/>
    <w:rsid w:val="00D5589D"/>
    <w:rsid w:val="00D613A3"/>
    <w:rsid w:val="00D622BF"/>
    <w:rsid w:val="00D622C8"/>
    <w:rsid w:val="00D62AEA"/>
    <w:rsid w:val="00D67D2B"/>
    <w:rsid w:val="00D7252F"/>
    <w:rsid w:val="00D76E07"/>
    <w:rsid w:val="00D7796E"/>
    <w:rsid w:val="00D77D96"/>
    <w:rsid w:val="00D80375"/>
    <w:rsid w:val="00D866AA"/>
    <w:rsid w:val="00D9010A"/>
    <w:rsid w:val="00D91B49"/>
    <w:rsid w:val="00D943AF"/>
    <w:rsid w:val="00D96A60"/>
    <w:rsid w:val="00DA025F"/>
    <w:rsid w:val="00DA0B8B"/>
    <w:rsid w:val="00DC044F"/>
    <w:rsid w:val="00DC24A1"/>
    <w:rsid w:val="00DC2F05"/>
    <w:rsid w:val="00DD0501"/>
    <w:rsid w:val="00DD4C2E"/>
    <w:rsid w:val="00DD503F"/>
    <w:rsid w:val="00DE3C0B"/>
    <w:rsid w:val="00DE518F"/>
    <w:rsid w:val="00E00FF7"/>
    <w:rsid w:val="00E01321"/>
    <w:rsid w:val="00E01AFB"/>
    <w:rsid w:val="00E0401F"/>
    <w:rsid w:val="00E061BD"/>
    <w:rsid w:val="00E0655D"/>
    <w:rsid w:val="00E13906"/>
    <w:rsid w:val="00E14A93"/>
    <w:rsid w:val="00E15A22"/>
    <w:rsid w:val="00E177E4"/>
    <w:rsid w:val="00E35717"/>
    <w:rsid w:val="00E36898"/>
    <w:rsid w:val="00E40E50"/>
    <w:rsid w:val="00E41E1D"/>
    <w:rsid w:val="00E5055D"/>
    <w:rsid w:val="00E54997"/>
    <w:rsid w:val="00E55045"/>
    <w:rsid w:val="00E563E0"/>
    <w:rsid w:val="00E604E6"/>
    <w:rsid w:val="00E70E82"/>
    <w:rsid w:val="00E860B8"/>
    <w:rsid w:val="00E934AD"/>
    <w:rsid w:val="00E9790C"/>
    <w:rsid w:val="00EB10DF"/>
    <w:rsid w:val="00EB2979"/>
    <w:rsid w:val="00EB3C5C"/>
    <w:rsid w:val="00EB511A"/>
    <w:rsid w:val="00EC2A71"/>
    <w:rsid w:val="00EC58BC"/>
    <w:rsid w:val="00EC7BBB"/>
    <w:rsid w:val="00ED1FFE"/>
    <w:rsid w:val="00ED2646"/>
    <w:rsid w:val="00ED5E1B"/>
    <w:rsid w:val="00EE00DF"/>
    <w:rsid w:val="00EE502C"/>
    <w:rsid w:val="00EE56F0"/>
    <w:rsid w:val="00EE7A80"/>
    <w:rsid w:val="00EF2DEB"/>
    <w:rsid w:val="00EF38B1"/>
    <w:rsid w:val="00F02348"/>
    <w:rsid w:val="00F02B6F"/>
    <w:rsid w:val="00F041EC"/>
    <w:rsid w:val="00F06298"/>
    <w:rsid w:val="00F12C21"/>
    <w:rsid w:val="00F13C7E"/>
    <w:rsid w:val="00F1549F"/>
    <w:rsid w:val="00F20A82"/>
    <w:rsid w:val="00F220C7"/>
    <w:rsid w:val="00F2396C"/>
    <w:rsid w:val="00F30128"/>
    <w:rsid w:val="00F31591"/>
    <w:rsid w:val="00F35C23"/>
    <w:rsid w:val="00F36F0D"/>
    <w:rsid w:val="00F41C44"/>
    <w:rsid w:val="00F54759"/>
    <w:rsid w:val="00F602E9"/>
    <w:rsid w:val="00F6331E"/>
    <w:rsid w:val="00F6773B"/>
    <w:rsid w:val="00F70168"/>
    <w:rsid w:val="00F70F8C"/>
    <w:rsid w:val="00F71F18"/>
    <w:rsid w:val="00F778D9"/>
    <w:rsid w:val="00F77D55"/>
    <w:rsid w:val="00F8455A"/>
    <w:rsid w:val="00F90556"/>
    <w:rsid w:val="00F93061"/>
    <w:rsid w:val="00F956B0"/>
    <w:rsid w:val="00F96070"/>
    <w:rsid w:val="00F97C25"/>
    <w:rsid w:val="00FA4886"/>
    <w:rsid w:val="00FA57D9"/>
    <w:rsid w:val="00FB24E4"/>
    <w:rsid w:val="00FC6708"/>
    <w:rsid w:val="00FD4B37"/>
    <w:rsid w:val="00FD6C85"/>
    <w:rsid w:val="00FD7BE1"/>
    <w:rsid w:val="00FE1D4B"/>
    <w:rsid w:val="00FF1783"/>
    <w:rsid w:val="00FF6D5D"/>
    <w:rsid w:val="00FF7436"/>
    <w:rsid w:val="00FF7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5B01433"/>
  <w15:docId w15:val="{915990BC-A585-47A4-B449-4D205066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  <w:style w:type="character" w:customStyle="1" w:styleId="BodyTextChar">
    <w:name w:val="Body Text Char"/>
    <w:basedOn w:val="DefaultParagraphFont"/>
    <w:link w:val="BodyText"/>
    <w:rsid w:val="00093C8D"/>
    <w:rPr>
      <w:lang w:eastAsia="sr-Latn-CS"/>
    </w:rPr>
  </w:style>
  <w:style w:type="character" w:customStyle="1" w:styleId="Heading2Char">
    <w:name w:val="Heading 2 Char"/>
    <w:basedOn w:val="DefaultParagraphFont"/>
    <w:link w:val="Heading2"/>
    <w:rsid w:val="00EB511A"/>
    <w:rPr>
      <w:rFonts w:ascii="Arial" w:hAnsi="Arial" w:cs="Arial"/>
      <w:b/>
      <w:bCs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4ACE5C-377E-4860-A0AB-E3D939CCD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1061</TotalTime>
  <Pages>29</Pages>
  <Words>4751</Words>
  <Characters>27082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31770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bto</cp:lastModifiedBy>
  <cp:revision>453</cp:revision>
  <cp:lastPrinted>1899-12-31T23:00:00Z</cp:lastPrinted>
  <dcterms:created xsi:type="dcterms:W3CDTF">2021-03-24T17:21:00Z</dcterms:created>
  <dcterms:modified xsi:type="dcterms:W3CDTF">2022-04-17T19:14:00Z</dcterms:modified>
</cp:coreProperties>
</file>