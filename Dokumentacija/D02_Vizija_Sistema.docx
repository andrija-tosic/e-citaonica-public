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876C" w14:textId="6B60948F" w:rsidR="003372D3" w:rsidRPr="003372D3" w:rsidRDefault="00B410E9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e-Čitaonica</w:t>
      </w:r>
    </w:p>
    <w:p w14:paraId="6BD417E3" w14:textId="30E40B08" w:rsidR="0066422F" w:rsidRDefault="0066422F" w:rsidP="0066422F">
      <w:pPr>
        <w:pStyle w:val="Title"/>
        <w:tabs>
          <w:tab w:val="left" w:pos="2970"/>
          <w:tab w:val="left" w:pos="3060"/>
        </w:tabs>
        <w:jc w:val="right"/>
        <w:rPr>
          <w:sz w:val="28"/>
          <w:lang w:val="sr-Latn-CS"/>
        </w:rPr>
      </w:pPr>
      <w:bookmarkStart w:id="0" w:name="_Hlk98254132"/>
      <w:r>
        <w:rPr>
          <w:sz w:val="28"/>
          <w:lang w:val="sr-Latn-CS"/>
        </w:rPr>
        <w:t xml:space="preserve">Web </w:t>
      </w:r>
      <w:r w:rsidR="00A52CBB">
        <w:rPr>
          <w:sz w:val="28"/>
          <w:lang w:val="sr-Latn-CS"/>
        </w:rPr>
        <w:t>aplikacija</w:t>
      </w:r>
      <w:r>
        <w:rPr>
          <w:sz w:val="28"/>
          <w:lang w:val="sr-Latn-CS"/>
        </w:rPr>
        <w:t xml:space="preserve"> za studentsku saradnju, informisanje i pripremu ispita</w:t>
      </w:r>
      <w:bookmarkEnd w:id="0"/>
    </w:p>
    <w:p w14:paraId="4C227003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60300A1E" w14:textId="77777777" w:rsidR="00206E1F" w:rsidRPr="003372D3" w:rsidRDefault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14:paraId="2E010860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78AB1ECB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57C93C5E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5E1DCE45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595E8F66" w14:textId="77777777">
        <w:tc>
          <w:tcPr>
            <w:tcW w:w="2304" w:type="dxa"/>
          </w:tcPr>
          <w:p w14:paraId="387F0B07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CD6DCD6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59E30104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74AAD948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13B110D8" w14:textId="77777777">
        <w:tc>
          <w:tcPr>
            <w:tcW w:w="2304" w:type="dxa"/>
          </w:tcPr>
          <w:p w14:paraId="1BB019CB" w14:textId="0BD7FF0B" w:rsidR="003372D3" w:rsidRPr="003372D3" w:rsidRDefault="003372D3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</w:t>
            </w:r>
            <w:r w:rsidR="00B410E9">
              <w:rPr>
                <w:lang w:val="sr-Latn-CS"/>
              </w:rPr>
              <w:t>0</w:t>
            </w:r>
            <w:r>
              <w:rPr>
                <w:lang w:val="sr-Latn-CS"/>
              </w:rPr>
              <w:t>.03.20</w:t>
            </w:r>
            <w:r w:rsidR="00B410E9">
              <w:rPr>
                <w:lang w:val="sr-Latn-CS"/>
              </w:rPr>
              <w:t>22</w:t>
            </w:r>
          </w:p>
        </w:tc>
        <w:tc>
          <w:tcPr>
            <w:tcW w:w="1152" w:type="dxa"/>
          </w:tcPr>
          <w:p w14:paraId="4DDA3D23" w14:textId="77777777" w:rsidR="003372D3" w:rsidRPr="003372D3" w:rsidRDefault="003372D3" w:rsidP="00206E1F">
            <w:pPr>
              <w:pStyle w:val="Tabletext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486850FD" w14:textId="0A70B5AD" w:rsidR="003372D3" w:rsidRPr="003372D3" w:rsidRDefault="00FA6601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64F7DB9D" w14:textId="69E305C8" w:rsidR="003372D3" w:rsidRPr="003372D3" w:rsidRDefault="00B410E9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Andrija Tošić, Milica Rangelov, Stefan Stojadinović, Božidar Tošić</w:t>
            </w:r>
          </w:p>
        </w:tc>
      </w:tr>
      <w:tr w:rsidR="003372D3" w:rsidRPr="003372D3" w14:paraId="62558636" w14:textId="77777777">
        <w:tc>
          <w:tcPr>
            <w:tcW w:w="2304" w:type="dxa"/>
          </w:tcPr>
          <w:p w14:paraId="0ADFFD26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DFF43A4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4D2C431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4BD6EE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51284890" w14:textId="77777777">
        <w:tc>
          <w:tcPr>
            <w:tcW w:w="2304" w:type="dxa"/>
          </w:tcPr>
          <w:p w14:paraId="060AB916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46B30F2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7F419757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1257E63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67325935" w14:textId="77777777">
        <w:tc>
          <w:tcPr>
            <w:tcW w:w="2304" w:type="dxa"/>
          </w:tcPr>
          <w:p w14:paraId="1174A211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27A3347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650E011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54D729A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1195293D" w14:textId="77777777" w:rsidR="00206E1F" w:rsidRPr="003372D3" w:rsidRDefault="00206E1F">
      <w:pPr>
        <w:rPr>
          <w:lang w:val="sr-Latn-CS"/>
        </w:rPr>
      </w:pPr>
    </w:p>
    <w:p w14:paraId="225BBA9D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6080723A" w14:textId="5DD6DFA2" w:rsidR="004342DD" w:rsidRDefault="00206E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4342DD" w:rsidRPr="003110CE">
        <w:rPr>
          <w:noProof/>
          <w:lang w:val="sr-Latn-CS"/>
        </w:rPr>
        <w:t>1.</w:t>
      </w:r>
      <w:r w:rsidR="004342DD"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  <w:tab/>
      </w:r>
      <w:r w:rsidR="004342DD" w:rsidRPr="003110CE">
        <w:rPr>
          <w:noProof/>
          <w:lang w:val="sr-Latn-CS"/>
        </w:rPr>
        <w:t>Cilj dokumenta</w:t>
      </w:r>
      <w:r w:rsidR="004342DD">
        <w:rPr>
          <w:noProof/>
        </w:rPr>
        <w:tab/>
      </w:r>
      <w:r w:rsidR="004342DD">
        <w:rPr>
          <w:noProof/>
        </w:rPr>
        <w:fldChar w:fldCharType="begin"/>
      </w:r>
      <w:r w:rsidR="004342DD">
        <w:rPr>
          <w:noProof/>
        </w:rPr>
        <w:instrText xml:space="preserve"> PAGEREF _Toc100140713 \h </w:instrText>
      </w:r>
      <w:r w:rsidR="004342DD">
        <w:rPr>
          <w:noProof/>
        </w:rPr>
      </w:r>
      <w:r w:rsidR="004342DD">
        <w:rPr>
          <w:noProof/>
        </w:rPr>
        <w:fldChar w:fldCharType="separate"/>
      </w:r>
      <w:r w:rsidR="004342DD">
        <w:rPr>
          <w:noProof/>
        </w:rPr>
        <w:t>5</w:t>
      </w:r>
      <w:r w:rsidR="004342DD">
        <w:rPr>
          <w:noProof/>
        </w:rPr>
        <w:fldChar w:fldCharType="end"/>
      </w:r>
    </w:p>
    <w:p w14:paraId="3AAAF2AA" w14:textId="0043BC5E" w:rsidR="004342DD" w:rsidRDefault="004342D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</w:pPr>
      <w:r w:rsidRPr="003110CE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  <w:tab/>
      </w:r>
      <w:r w:rsidRPr="003110CE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_Toc100140714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2C2432" w14:textId="05070769" w:rsidR="004342DD" w:rsidRDefault="004342D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</w:pPr>
      <w:r w:rsidRPr="003110CE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  <w:tab/>
      </w:r>
      <w:r w:rsidRPr="003110CE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_Toc100140715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757418" w14:textId="24B91066" w:rsidR="004342DD" w:rsidRDefault="004342D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</w:pPr>
      <w:r w:rsidRPr="003110CE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  <w:tab/>
      </w:r>
      <w:r w:rsidRPr="003110CE"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_Toc100140716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F3A611" w14:textId="1A376E7F" w:rsidR="004342DD" w:rsidRDefault="004342D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</w:pPr>
      <w:r w:rsidRPr="003110CE">
        <w:rPr>
          <w:noProof/>
          <w:lang w:val="sr-Latn-CS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  <w:tab/>
      </w:r>
      <w:r w:rsidRPr="003110CE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_Toc100140717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36C2FF" w14:textId="0D13AB40" w:rsidR="004342DD" w:rsidRDefault="004342D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</w:pPr>
      <w:r w:rsidRPr="003110CE">
        <w:rPr>
          <w:noProof/>
          <w:lang w:val="sr-Latn-CS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  <w:tab/>
      </w:r>
      <w:r w:rsidRPr="003110CE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_Toc100140718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E3B555" w14:textId="7A47FA55" w:rsidR="004342DD" w:rsidRDefault="004342D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</w:pPr>
      <w:r w:rsidRPr="003110CE">
        <w:rPr>
          <w:noProof/>
          <w:lang w:val="sr-Latn-CS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  <w:tab/>
      </w:r>
      <w:r w:rsidRPr="003110CE">
        <w:rPr>
          <w:noProof/>
          <w:lang w:val="sr-Latn-C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_Toc100140719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6B07218" w14:textId="5989A24C" w:rsidR="004342DD" w:rsidRDefault="004342D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</w:pPr>
      <w:r w:rsidRPr="003110CE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  <w:tab/>
      </w:r>
      <w:r w:rsidRPr="003110CE"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_Toc100140720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A15D1FE" w14:textId="2D98A53E" w:rsidR="004342DD" w:rsidRDefault="004342D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</w:pPr>
      <w:r w:rsidRPr="003110CE">
        <w:rPr>
          <w:noProof/>
          <w:lang w:val="sr-Latn-C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  <w:tab/>
      </w:r>
      <w:r w:rsidRPr="003110CE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_Toc100140721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25DDDC" w14:textId="07CC6F27" w:rsidR="004342DD" w:rsidRDefault="004342D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</w:pPr>
      <w:r w:rsidRPr="003110CE">
        <w:rPr>
          <w:noProof/>
          <w:lang w:val="sr-Latn-C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  <w:tab/>
      </w:r>
      <w:r w:rsidRPr="003110CE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_Toc100140722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BCF991" w14:textId="6677A8B6" w:rsidR="004342DD" w:rsidRDefault="004342D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</w:pPr>
      <w:r w:rsidRPr="003110CE">
        <w:rPr>
          <w:noProof/>
          <w:lang w:val="sr-Latn-CS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  <w:tab/>
      </w:r>
      <w:r w:rsidRPr="003110CE"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_Toc100140723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9BF15CD" w14:textId="4DA8509D" w:rsidR="004342DD" w:rsidRDefault="004342D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</w:pPr>
      <w:r w:rsidRPr="003110CE">
        <w:rPr>
          <w:noProof/>
          <w:lang w:val="sr-Latn-CS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  <w:tab/>
      </w:r>
      <w:r w:rsidRPr="003110CE"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_Toc100140724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2B4496B" w14:textId="59A1E080" w:rsidR="004342DD" w:rsidRDefault="004342D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</w:pPr>
      <w:r w:rsidRPr="003110CE">
        <w:rPr>
          <w:noProof/>
          <w:lang w:val="sr-Latn-CS"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  <w:tab/>
      </w:r>
      <w:r w:rsidRPr="003110CE"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_Toc100140725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9714F96" w14:textId="009B39E8" w:rsidR="004342DD" w:rsidRDefault="004342D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</w:pPr>
      <w:r w:rsidRPr="003110CE">
        <w:rPr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  <w:tab/>
      </w:r>
      <w:r w:rsidRPr="003110CE">
        <w:rPr>
          <w:noProof/>
          <w:lang w:val="sr-Latn-CS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_Toc100140726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B06EC6E" w14:textId="72DC561E" w:rsidR="004342DD" w:rsidRDefault="004342D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</w:pPr>
      <w:r w:rsidRPr="003110CE">
        <w:rPr>
          <w:noProof/>
          <w:lang w:val="sr-Latn-C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  <w:tab/>
      </w:r>
      <w:r w:rsidRPr="003110CE">
        <w:rPr>
          <w:noProof/>
          <w:lang w:val="sr-Latn-C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_Toc100140727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3A927FA" w14:textId="78192627" w:rsidR="004342DD" w:rsidRDefault="004342D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</w:pPr>
      <w:r w:rsidRPr="003110CE">
        <w:rPr>
          <w:noProof/>
          <w:lang w:val="sr-Latn-C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  <w:tab/>
      </w:r>
      <w:r w:rsidRPr="003110CE"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_Toc100140728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B6F90F1" w14:textId="0278615F" w:rsidR="004342DD" w:rsidRDefault="004342D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</w:pPr>
      <w:r w:rsidRPr="003110CE">
        <w:rPr>
          <w:noProof/>
          <w:lang w:val="sr-Latn-CS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  <w:tab/>
      </w:r>
      <w:r w:rsidRPr="003110CE">
        <w:rPr>
          <w:noProof/>
          <w:lang w:val="sr-Latn-C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_Toc100140729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2182F57" w14:textId="3CCA110B" w:rsidR="004342DD" w:rsidRDefault="004342D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</w:pPr>
      <w:r w:rsidRPr="003110CE">
        <w:rPr>
          <w:noProof/>
          <w:lang w:val="sr-Latn-CS"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  <w:tab/>
      </w:r>
      <w:r w:rsidRPr="003110CE"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_Toc100140730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4DCE284" w14:textId="22BB04BD" w:rsidR="004342DD" w:rsidRDefault="004342D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</w:pPr>
      <w:r w:rsidRPr="003110CE">
        <w:rPr>
          <w:noProof/>
          <w:lang w:val="sr-Latn-CS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  <w:tab/>
      </w:r>
      <w:r w:rsidRPr="003110CE"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_Toc100140731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8EAA77C" w14:textId="47B5999E" w:rsidR="004342DD" w:rsidRDefault="004342D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</w:pPr>
      <w:r w:rsidRPr="003110CE">
        <w:rPr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  <w:tab/>
      </w:r>
      <w:r w:rsidRPr="003110CE">
        <w:rPr>
          <w:noProof/>
          <w:lang w:val="sr-Latn-CS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_Toc100140732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D282F77" w14:textId="1FD18D69" w:rsidR="004342DD" w:rsidRDefault="004342D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</w:pPr>
      <w:r w:rsidRPr="003110CE">
        <w:rPr>
          <w:noProof/>
          <w:lang w:val="sr-Latn-CS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  <w:tab/>
      </w:r>
      <w:r w:rsidRPr="003110CE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_Toc100140733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9B1C5F7" w14:textId="0601F9E2" w:rsidR="004342DD" w:rsidRDefault="004342D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</w:pPr>
      <w:r w:rsidRPr="003110CE">
        <w:rPr>
          <w:noProof/>
          <w:lang w:val="sr-Latn-CS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  <w:tab/>
      </w:r>
      <w:r w:rsidRPr="003110CE">
        <w:rPr>
          <w:noProof/>
          <w:lang w:val="sr-Latn-CS"/>
        </w:rPr>
        <w:t>Unos, prikaz i pretraga ispitnih zadataka i blanketa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_Toc100140734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404777C" w14:textId="756687D1" w:rsidR="004342DD" w:rsidRDefault="004342D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</w:pPr>
      <w:r w:rsidRPr="003110CE">
        <w:rPr>
          <w:noProof/>
          <w:lang w:val="sr-Latn-CS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  <w:tab/>
      </w:r>
      <w:r w:rsidRPr="003110CE">
        <w:rPr>
          <w:noProof/>
          <w:lang w:val="sr-Latn-CS"/>
        </w:rPr>
        <w:t>Postavljanje, uklanjanje moderatora predmeta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_Toc100140735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A68B953" w14:textId="22C3FB5B" w:rsidR="004342DD" w:rsidRDefault="004342D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</w:pPr>
      <w:r w:rsidRPr="003110CE">
        <w:rPr>
          <w:noProof/>
          <w:lang w:val="sr-Latn-CS"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  <w:tab/>
      </w:r>
      <w:r w:rsidRPr="003110CE">
        <w:rPr>
          <w:noProof/>
          <w:lang w:val="sr-Latn-CS"/>
        </w:rPr>
        <w:t>Pokretanje, učestvovanje u nezavisnim diskusijama, njihov prikaz i pretraga.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_Toc100140736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9A607F" w14:textId="6D2C4A5F" w:rsidR="004342DD" w:rsidRDefault="004342D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</w:pPr>
      <w:r w:rsidRPr="003110CE">
        <w:rPr>
          <w:noProof/>
          <w:lang w:val="sr-Latn-CS"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  <w:tab/>
      </w:r>
      <w:r w:rsidRPr="003110CE">
        <w:rPr>
          <w:noProof/>
          <w:lang w:val="sr-Latn-CS"/>
        </w:rPr>
        <w:t>Mogućnost obaveštenja o promenama u postojećim diskusijama.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_Toc100140737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374BC95" w14:textId="3458EFFB" w:rsidR="004342DD" w:rsidRDefault="004342D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</w:pPr>
      <w:r w:rsidRPr="003110CE">
        <w:rPr>
          <w:noProof/>
          <w:lang w:val="sr-Latn-CS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  <w:tab/>
      </w:r>
      <w:r w:rsidRPr="003110CE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_Toc100140738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0736ECD" w14:textId="7165095B" w:rsidR="004342DD" w:rsidRDefault="004342D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</w:pPr>
      <w:r w:rsidRPr="003110CE">
        <w:rPr>
          <w:noProof/>
          <w:lang w:val="sr-Latn-CS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  <w:tab/>
      </w:r>
      <w:r w:rsidRPr="003110CE">
        <w:rPr>
          <w:noProof/>
          <w:lang w:val="sr-Latn-CS"/>
        </w:rPr>
        <w:t>Zahtevi u pogledu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_Toc100140739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76EA40A" w14:textId="3AFF4211" w:rsidR="004342DD" w:rsidRDefault="004342DD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</w:pPr>
      <w:r w:rsidRPr="003110CE">
        <w:rPr>
          <w:noProof/>
          <w:lang w:val="sr-Latn-CS"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  <w:tab/>
      </w:r>
      <w:r w:rsidRPr="003110CE">
        <w:rPr>
          <w:noProof/>
          <w:lang w:val="sr-Latn-CS"/>
        </w:rPr>
        <w:t>Prioritet funkcionalnosti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_Toc100140740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A97C6F6" w14:textId="7BB51049" w:rsidR="004342DD" w:rsidRDefault="004342DD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</w:pPr>
      <w:r w:rsidRPr="003110CE">
        <w:rPr>
          <w:noProof/>
          <w:lang w:val="sr-Latn-CS"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  <w:tab/>
      </w:r>
      <w:r w:rsidRPr="003110CE">
        <w:rPr>
          <w:noProof/>
          <w:lang w:val="sr-Latn-CS"/>
        </w:rPr>
        <w:t>Nefunkcionalni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_Toc100140741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BB88F19" w14:textId="3E25834B" w:rsidR="004342DD" w:rsidRDefault="004342D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</w:pPr>
      <w:r w:rsidRPr="003110CE">
        <w:rPr>
          <w:noProof/>
          <w:lang w:val="sr-Latn-CS"/>
        </w:rPr>
        <w:t>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  <w:tab/>
      </w:r>
      <w:r w:rsidRPr="003110CE">
        <w:rPr>
          <w:noProof/>
          <w:lang w:val="sr-Latn-CS"/>
        </w:rPr>
        <w:t>Sistemski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_Toc100140742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256BA13" w14:textId="08033EC4" w:rsidR="004342DD" w:rsidRDefault="004342D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</w:pPr>
      <w:r w:rsidRPr="003110CE">
        <w:rPr>
          <w:noProof/>
          <w:lang w:val="sr-Latn-CS"/>
        </w:rPr>
        <w:t>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  <w:tab/>
      </w:r>
      <w:r w:rsidRPr="003110CE">
        <w:rPr>
          <w:noProof/>
          <w:lang w:val="sr-Latn-CS"/>
        </w:rPr>
        <w:t>Zahtevi u pogledu sigurnosti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_Toc100140743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42D5ED2" w14:textId="7D2ED5A4" w:rsidR="004342DD" w:rsidRDefault="004342D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</w:pPr>
      <w:r w:rsidRPr="003110CE">
        <w:rPr>
          <w:noProof/>
          <w:lang w:val="sr-Latn-CS"/>
        </w:rPr>
        <w:t>11.3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  <w:tab/>
      </w:r>
      <w:r w:rsidRPr="003110CE">
        <w:rPr>
          <w:noProof/>
          <w:lang w:val="sr-Latn-CS"/>
        </w:rPr>
        <w:t>Zahtevi u pogledu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_Toc100140744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B9B51C3" w14:textId="23BBEA44" w:rsidR="004342DD" w:rsidRDefault="004342D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</w:pPr>
      <w:r w:rsidRPr="003110CE">
        <w:rPr>
          <w:noProof/>
          <w:lang w:val="sr-Latn-CS"/>
        </w:rPr>
        <w:t>11.4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  <w:tab/>
      </w:r>
      <w:r w:rsidRPr="003110CE">
        <w:rPr>
          <w:noProof/>
          <w:lang w:val="sr-Latn-CS"/>
        </w:rPr>
        <w:t>Zahtevi u pogledu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_Toc100140745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09C9DDF" w14:textId="4604AF06" w:rsidR="004342DD" w:rsidRDefault="004342D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</w:pPr>
      <w:r w:rsidRPr="003110CE">
        <w:rPr>
          <w:noProof/>
          <w:lang w:val="sr-Latn-CS"/>
        </w:rPr>
        <w:t>11.5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  <w:tab/>
      </w:r>
      <w:r w:rsidRPr="003110CE">
        <w:rPr>
          <w:noProof/>
          <w:lang w:val="sr-Latn-CS"/>
        </w:rPr>
        <w:t>Zahtevi u pogledu održivosti softvera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_Toc100140746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36173C4" w14:textId="5B0D89E8" w:rsidR="004342DD" w:rsidRDefault="004342DD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</w:pPr>
      <w:r w:rsidRPr="003110CE">
        <w:rPr>
          <w:noProof/>
          <w:lang w:val="sr-Latn-CS"/>
        </w:rPr>
        <w:t>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  <w:tab/>
      </w:r>
      <w:r w:rsidRPr="003110CE">
        <w:rPr>
          <w:noProof/>
          <w:lang w:val="sr-Latn-CS"/>
        </w:rPr>
        <w:t>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_Toc100140747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CA2F482" w14:textId="782E7FB6" w:rsidR="004342DD" w:rsidRDefault="004342D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</w:pPr>
      <w:r w:rsidRPr="003110CE">
        <w:rPr>
          <w:noProof/>
          <w:lang w:val="sr-Latn-CS"/>
        </w:rPr>
        <w:t>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  <w:tab/>
      </w:r>
      <w:r w:rsidRPr="003110CE">
        <w:rPr>
          <w:noProof/>
          <w:lang w:val="sr-Latn-CS"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_Toc100140748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28ACB95" w14:textId="760CD9B5" w:rsidR="004342DD" w:rsidRDefault="004342D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</w:pPr>
      <w:r w:rsidRPr="003110CE">
        <w:rPr>
          <w:noProof/>
          <w:lang w:val="sr-Latn-CS"/>
        </w:rPr>
        <w:t>12.2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  <w:tab/>
      </w:r>
      <w:r w:rsidRPr="003110CE">
        <w:rPr>
          <w:i/>
          <w:iCs/>
          <w:noProof/>
          <w:lang w:val="sr-Latn-CS"/>
        </w:rPr>
        <w:t>Online</w:t>
      </w:r>
      <w:r w:rsidRPr="003110CE">
        <w:rPr>
          <w:noProof/>
          <w:lang w:val="sr-Latn-CS"/>
        </w:rPr>
        <w:t xml:space="preserve">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_Toc100140749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1B1015A" w14:textId="1BC1DC53" w:rsidR="004342DD" w:rsidRDefault="004342D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</w:pPr>
      <w:r w:rsidRPr="003110CE">
        <w:rPr>
          <w:noProof/>
          <w:lang w:val="sr-Latn-CS"/>
        </w:rPr>
        <w:lastRenderedPageBreak/>
        <w:t>12.3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  <w:tab/>
      </w:r>
      <w:r w:rsidRPr="003110CE">
        <w:rPr>
          <w:noProof/>
          <w:lang w:val="sr-Latn-CS"/>
        </w:rPr>
        <w:t>Uputstvo za instalaciju i konfigurisanje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_Toc100140750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E8D9496" w14:textId="5DC38580" w:rsidR="004342DD" w:rsidRDefault="004342D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</w:pPr>
      <w:r w:rsidRPr="003110CE">
        <w:rPr>
          <w:noProof/>
          <w:lang w:val="sr-Latn-CS"/>
        </w:rPr>
        <w:t>12.4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  <w:tab/>
      </w:r>
      <w:r w:rsidRPr="003110CE">
        <w:rPr>
          <w:noProof/>
          <w:lang w:val="sr-Latn-CS"/>
        </w:rPr>
        <w:t>Pakovanje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_Toc100140751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FFF9AED" w14:textId="188A35DC" w:rsidR="00206E1F" w:rsidRPr="003372D3" w:rsidRDefault="00206E1F" w:rsidP="003372D3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14:paraId="4BE74825" w14:textId="77777777" w:rsidR="00206E1F" w:rsidRPr="003372D3" w:rsidRDefault="003372D3">
      <w:pPr>
        <w:pStyle w:val="Heading1"/>
        <w:rPr>
          <w:lang w:val="sr-Latn-CS"/>
        </w:rPr>
      </w:pPr>
      <w:bookmarkStart w:id="1" w:name="_Toc100140713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1"/>
    </w:p>
    <w:p w14:paraId="02C78950" w14:textId="69488D39" w:rsidR="00206E1F" w:rsidRPr="003372D3" w:rsidRDefault="00B849B5" w:rsidP="00B849B5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definisanje zahteva visokog nivoa </w:t>
      </w:r>
      <w:r w:rsidR="00081844">
        <w:rPr>
          <w:lang w:val="sr-Latn-CS"/>
        </w:rPr>
        <w:t>e</w:t>
      </w:r>
      <w:r w:rsidR="00B410E9">
        <w:rPr>
          <w:lang w:val="sr-Latn-CS"/>
        </w:rPr>
        <w:t>-Čitaonic</w:t>
      </w:r>
      <w:r w:rsidR="00EB6124">
        <w:rPr>
          <w:lang w:val="sr-Latn-CS"/>
        </w:rPr>
        <w:t xml:space="preserve">e </w:t>
      </w:r>
      <w:r>
        <w:rPr>
          <w:lang w:val="sr-Latn-CS"/>
        </w:rPr>
        <w:t>u pogledu potreba krajnjih korisnika.</w:t>
      </w:r>
      <w:r w:rsidR="00206E1F" w:rsidRPr="003372D3">
        <w:rPr>
          <w:lang w:val="sr-Latn-CS"/>
        </w:rPr>
        <w:t xml:space="preserve">  </w:t>
      </w:r>
    </w:p>
    <w:p w14:paraId="3BEB7BAF" w14:textId="77777777" w:rsidR="00206E1F" w:rsidRPr="003372D3" w:rsidRDefault="003372D3">
      <w:pPr>
        <w:pStyle w:val="Heading1"/>
        <w:rPr>
          <w:lang w:val="sr-Latn-CS"/>
        </w:rPr>
      </w:pPr>
      <w:bookmarkStart w:id="2" w:name="_Toc100140714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2"/>
    </w:p>
    <w:p w14:paraId="53F4B634" w14:textId="5880EAF1" w:rsidR="00DE518F" w:rsidRDefault="00B849B5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4D3842">
        <w:rPr>
          <w:lang w:val="sr-Latn-CS"/>
        </w:rPr>
        <w:t>e</w:t>
      </w:r>
      <w:r w:rsidR="00B410E9">
        <w:rPr>
          <w:lang w:val="sr-Latn-CS"/>
        </w:rPr>
        <w:t>-Čitaonic</w:t>
      </w:r>
      <w:r w:rsidR="00C95E56">
        <w:rPr>
          <w:lang w:val="sr-Latn-CS"/>
        </w:rPr>
        <w:t xml:space="preserve">u </w:t>
      </w:r>
      <w:r>
        <w:rPr>
          <w:lang w:val="sr-Latn-CS"/>
        </w:rPr>
        <w:t xml:space="preserve">koji će biti razvijen od strane </w:t>
      </w:r>
      <w:r w:rsidR="00B410E9">
        <w:rPr>
          <w:lang w:val="sr-Latn-CS"/>
        </w:rPr>
        <w:t>RST</w:t>
      </w:r>
      <w:r>
        <w:rPr>
          <w:lang w:val="sr-Latn-CS"/>
        </w:rPr>
        <w:t xml:space="preserve">-a. </w:t>
      </w:r>
      <w:r w:rsidR="00B410E9">
        <w:rPr>
          <w:lang w:val="sr-Latn-CS"/>
        </w:rPr>
        <w:t>E-Čitaonica</w:t>
      </w:r>
      <w:r>
        <w:rPr>
          <w:lang w:val="sr-Latn-CS"/>
        </w:rPr>
        <w:t xml:space="preserve"> predstavlja skraćenicu za </w:t>
      </w:r>
      <w:r w:rsidR="004D3842">
        <w:rPr>
          <w:lang w:val="sr-Latn-CS"/>
        </w:rPr>
        <w:t>w</w:t>
      </w:r>
      <w:r w:rsidR="004D3842" w:rsidRPr="004D3842">
        <w:rPr>
          <w:lang w:val="sr-Latn-CS"/>
        </w:rPr>
        <w:t xml:space="preserve">eb </w:t>
      </w:r>
      <w:r w:rsidR="00A52CBB">
        <w:rPr>
          <w:lang w:val="sr-Latn-CS"/>
        </w:rPr>
        <w:t>aplikaciju</w:t>
      </w:r>
      <w:r w:rsidR="004D3842" w:rsidRPr="004D3842">
        <w:rPr>
          <w:lang w:val="sr-Latn-CS"/>
        </w:rPr>
        <w:t xml:space="preserve"> za studentsku saradnju, informisanje i pripremu ispita</w:t>
      </w:r>
      <w:r w:rsidR="00DE518F">
        <w:rPr>
          <w:lang w:val="sr-Latn-CS"/>
        </w:rPr>
        <w:t xml:space="preserve">. </w:t>
      </w:r>
      <w:r w:rsidR="005E458A" w:rsidRPr="005E458A">
        <w:rPr>
          <w:lang w:val="sr-Latn-CS"/>
        </w:rPr>
        <w:t>Namena sistema je efikasno podsticanje diskusije između studenata, nadgledanje njihovo</w:t>
      </w:r>
      <w:r w:rsidR="00C1446B">
        <w:rPr>
          <w:lang w:val="sr-Latn-CS"/>
        </w:rPr>
        <w:t>g</w:t>
      </w:r>
      <w:r w:rsidR="005E458A" w:rsidRPr="005E458A">
        <w:rPr>
          <w:lang w:val="sr-Latn-CS"/>
        </w:rPr>
        <w:t xml:space="preserve"> napretka i unapređivanje načina studiranja, učenja i testiranja znanja.</w:t>
      </w:r>
    </w:p>
    <w:p w14:paraId="6DFEBA43" w14:textId="77777777" w:rsidR="00206E1F" w:rsidRPr="003372D3" w:rsidRDefault="003372D3">
      <w:pPr>
        <w:pStyle w:val="Heading1"/>
        <w:rPr>
          <w:lang w:val="sr-Latn-CS"/>
        </w:rPr>
      </w:pPr>
      <w:bookmarkStart w:id="3" w:name="_Toc100140715"/>
      <w:r>
        <w:rPr>
          <w:lang w:val="sr-Latn-CS"/>
        </w:rPr>
        <w:t>Reference</w:t>
      </w:r>
      <w:bookmarkEnd w:id="3"/>
    </w:p>
    <w:p w14:paraId="603C8038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0C0FC322" w14:textId="771D1E2A" w:rsidR="00DE518F" w:rsidRDefault="00B410E9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E-Čitaonica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 w:rsidR="001C33C7">
        <w:rPr>
          <w:lang w:val="sr-Latn-CS"/>
        </w:rPr>
        <w:t>RST</w:t>
      </w:r>
      <w:r w:rsidR="00DE518F">
        <w:rPr>
          <w:lang w:val="sr-Latn-CS"/>
        </w:rPr>
        <w:t>-</w:t>
      </w:r>
      <w:r w:rsidR="00280B51">
        <w:rPr>
          <w:lang w:val="sr-Latn-CS"/>
        </w:rPr>
        <w:t>e</w:t>
      </w:r>
      <w:r>
        <w:rPr>
          <w:lang w:val="sr-Latn-CS"/>
        </w:rPr>
        <w:t>-Čitaonica</w:t>
      </w:r>
      <w:r w:rsidR="00DE518F">
        <w:rPr>
          <w:lang w:val="sr-Latn-CS"/>
        </w:rPr>
        <w:t>-01</w:t>
      </w:r>
      <w:r w:rsidR="00DE518F" w:rsidRPr="006F61C6">
        <w:rPr>
          <w:lang w:val="sr-Latn-CS"/>
        </w:rPr>
        <w:t>, V1.</w:t>
      </w:r>
      <w:r w:rsidR="001C33C7">
        <w:rPr>
          <w:lang w:val="sr-Latn-CS"/>
        </w:rPr>
        <w:t>1</w:t>
      </w:r>
      <w:r w:rsidR="00DE518F">
        <w:rPr>
          <w:lang w:val="sr-Latn-CS"/>
        </w:rPr>
        <w:t xml:space="preserve">, </w:t>
      </w:r>
      <w:r w:rsidR="00081844">
        <w:rPr>
          <w:lang w:val="sr-Latn-CS"/>
        </w:rPr>
        <w:t>2022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RST</w:t>
      </w:r>
      <w:r w:rsidR="00DE518F" w:rsidRPr="006F61C6">
        <w:rPr>
          <w:lang w:val="sr-Latn-CS"/>
        </w:rPr>
        <w:t>.</w:t>
      </w:r>
    </w:p>
    <w:p w14:paraId="2D7A57E7" w14:textId="77777777" w:rsidR="00206E1F" w:rsidRPr="003372D3" w:rsidRDefault="003372D3" w:rsidP="003372D3">
      <w:pPr>
        <w:pStyle w:val="Heading1"/>
        <w:rPr>
          <w:lang w:val="sr-Latn-CS"/>
        </w:rPr>
      </w:pPr>
      <w:bookmarkStart w:id="4" w:name="_Toc100140716"/>
      <w:r>
        <w:rPr>
          <w:lang w:val="sr-Latn-CS"/>
        </w:rPr>
        <w:t>Pozicioniranje proizvoda</w:t>
      </w:r>
      <w:bookmarkEnd w:id="4"/>
    </w:p>
    <w:p w14:paraId="498B026C" w14:textId="77777777" w:rsidR="00206E1F" w:rsidRPr="003372D3" w:rsidRDefault="003372D3" w:rsidP="003372D3">
      <w:pPr>
        <w:pStyle w:val="Heading2"/>
        <w:rPr>
          <w:lang w:val="sr-Latn-CS"/>
        </w:rPr>
      </w:pPr>
      <w:bookmarkStart w:id="5" w:name="_Toc100140717"/>
      <w:r>
        <w:rPr>
          <w:lang w:val="sr-Latn-CS"/>
        </w:rPr>
        <w:t>Poslovne mogućnosti</w:t>
      </w:r>
      <w:bookmarkEnd w:id="5"/>
    </w:p>
    <w:p w14:paraId="536536D0" w14:textId="23672575" w:rsidR="004C2D57" w:rsidRPr="004C2D57" w:rsidRDefault="004C2D57" w:rsidP="004C2D57">
      <w:pPr>
        <w:pStyle w:val="BodyText"/>
        <w:rPr>
          <w:lang w:val="sr-Latn-CS"/>
        </w:rPr>
      </w:pPr>
      <w:r w:rsidRPr="004C2D57">
        <w:rPr>
          <w:lang w:val="sr-Latn-CS"/>
        </w:rPr>
        <w:t xml:space="preserve">E-Čitaonica predstavlja Web </w:t>
      </w:r>
      <w:r w:rsidR="00A52CBB">
        <w:rPr>
          <w:lang w:val="sr-Latn-CS"/>
        </w:rPr>
        <w:t>aplikaciju</w:t>
      </w:r>
      <w:r w:rsidRPr="004C2D57">
        <w:rPr>
          <w:lang w:val="sr-Latn-CS"/>
        </w:rPr>
        <w:t xml:space="preserve"> koj</w:t>
      </w:r>
      <w:r w:rsidR="00A52CBB">
        <w:rPr>
          <w:lang w:val="sr-Latn-CS"/>
        </w:rPr>
        <w:t>a</w:t>
      </w:r>
      <w:r w:rsidRPr="004C2D57">
        <w:rPr>
          <w:lang w:val="sr-Latn-CS"/>
        </w:rPr>
        <w:t xml:space="preserve"> je, namenjen za olakšavanje saradnje kako između samih studenata tako i njihovu komunikaciju sa profesorima. Pored toga, pomaže u održavanju diskusija i olakšava pretraživanje i pregledanje ranije održanih.</w:t>
      </w:r>
    </w:p>
    <w:p w14:paraId="095AC533" w14:textId="5210EAF4" w:rsidR="00FA6E0E" w:rsidRDefault="004C2D57" w:rsidP="004C2D57">
      <w:pPr>
        <w:pStyle w:val="BodyText"/>
        <w:rPr>
          <w:lang w:val="sr-Latn-CS"/>
        </w:rPr>
      </w:pPr>
      <w:r w:rsidRPr="004C2D57">
        <w:rPr>
          <w:lang w:val="sr-Latn-CS"/>
        </w:rPr>
        <w:t xml:space="preserve">Karakteristični podaci kojima se e-Čitaonica opisuje su podaci o studentima i profesorima, podaci o diskusijama, </w:t>
      </w:r>
      <w:r w:rsidR="00AC1115">
        <w:rPr>
          <w:lang w:val="sr-Latn-CS"/>
        </w:rPr>
        <w:t xml:space="preserve">zadaci i </w:t>
      </w:r>
      <w:r w:rsidR="00AC1115">
        <w:rPr>
          <w:lang w:val="sr-Latn-RS"/>
        </w:rPr>
        <w:t>pitanja za vežbanje</w:t>
      </w:r>
      <w:r w:rsidR="002676F5">
        <w:rPr>
          <w:lang w:val="sr-Latn-CS"/>
        </w:rPr>
        <w:t>, proveru znanja i</w:t>
      </w:r>
      <w:r w:rsidRPr="004C2D57">
        <w:rPr>
          <w:lang w:val="sr-Latn-CS"/>
        </w:rPr>
        <w:t xml:space="preserve"> uspešno polaganje predmeta</w:t>
      </w:r>
      <w:r w:rsidR="002676F5">
        <w:rPr>
          <w:lang w:val="sr-Latn-CS"/>
        </w:rPr>
        <w:t xml:space="preserve"> </w:t>
      </w:r>
      <w:r w:rsidRPr="004C2D57">
        <w:rPr>
          <w:lang w:val="sr-Latn-CS"/>
        </w:rPr>
        <w:t>- blanketi iz pre</w:t>
      </w:r>
      <w:r w:rsidR="001B0C59">
        <w:rPr>
          <w:lang w:val="sr-Latn-CS"/>
        </w:rPr>
        <w:t>t</w:t>
      </w:r>
      <w:r w:rsidRPr="004C2D57">
        <w:rPr>
          <w:lang w:val="sr-Latn-CS"/>
        </w:rPr>
        <w:t>hodnih rokova i moguća rešenja za pojedine primere. Takođe, sam</w:t>
      </w:r>
      <w:r w:rsidR="00A52CBB">
        <w:rPr>
          <w:lang w:val="sr-Latn-CS"/>
        </w:rPr>
        <w:t xml:space="preserve">a aplikacija </w:t>
      </w:r>
      <w:r w:rsidRPr="004C2D57">
        <w:rPr>
          <w:lang w:val="sr-Latn-CS"/>
        </w:rPr>
        <w:t xml:space="preserve">nudi mogućnost jednostavnog pretraživanja diskusija, </w:t>
      </w:r>
      <w:r w:rsidR="00BD458A">
        <w:rPr>
          <w:lang w:val="sr-Latn-CS"/>
        </w:rPr>
        <w:t>kreiranje blanketa od postoje</w:t>
      </w:r>
      <w:r w:rsidR="00BD458A">
        <w:rPr>
          <w:lang w:val="sr-Latn-RS"/>
        </w:rPr>
        <w:t>ćih zadataka i pitanja</w:t>
      </w:r>
      <w:r w:rsidRPr="004C2D57">
        <w:rPr>
          <w:lang w:val="sr-Latn-CS"/>
        </w:rPr>
        <w:t xml:space="preserve"> radi sopstvenog testiranja i praćenja aktivnost</w:t>
      </w:r>
      <w:r w:rsidR="0016152C">
        <w:rPr>
          <w:lang w:val="sr-Latn-CS"/>
        </w:rPr>
        <w:t>i</w:t>
      </w:r>
      <w:r w:rsidRPr="004C2D57">
        <w:rPr>
          <w:lang w:val="sr-Latn-CS"/>
        </w:rPr>
        <w:t>.</w:t>
      </w:r>
    </w:p>
    <w:p w14:paraId="21A75508" w14:textId="44C17D0C" w:rsidR="00712834" w:rsidRDefault="00B410E9" w:rsidP="004C2D57">
      <w:pPr>
        <w:pStyle w:val="BodyText"/>
        <w:rPr>
          <w:lang w:val="sr-Latn-CS"/>
        </w:rPr>
      </w:pPr>
      <w:r>
        <w:rPr>
          <w:lang w:val="sr-Latn-CS"/>
        </w:rPr>
        <w:t>E-Čitaonica</w:t>
      </w:r>
      <w:r w:rsidR="00712834">
        <w:rPr>
          <w:lang w:val="sr-Latn-CS"/>
        </w:rPr>
        <w:t xml:space="preserve"> neće obrađivati domen nastave jer se podrazumeva korišćenje postojećih sistema za podršku organizaciji nastavnih aktivnosti kao što </w:t>
      </w:r>
      <w:r w:rsidR="005B1136">
        <w:rPr>
          <w:lang w:val="sr-Latn-CS"/>
        </w:rPr>
        <w:t>su</w:t>
      </w:r>
      <w:r w:rsidR="00712834">
        <w:rPr>
          <w:lang w:val="sr-Latn-CS"/>
        </w:rPr>
        <w:t xml:space="preserve"> npr. </w:t>
      </w:r>
      <w:r w:rsidR="005B1136">
        <w:rPr>
          <w:i/>
          <w:iCs/>
          <w:lang w:val="sr-Latn-CS"/>
        </w:rPr>
        <w:t>Microsoft Teams</w:t>
      </w:r>
      <w:r w:rsidR="009F05AA">
        <w:rPr>
          <w:i/>
          <w:iCs/>
          <w:lang w:val="sr-Latn-CS"/>
        </w:rPr>
        <w:t xml:space="preserve"> i </w:t>
      </w:r>
      <w:r w:rsidR="009F05AA" w:rsidRPr="00270678">
        <w:rPr>
          <w:i/>
          <w:iCs/>
          <w:lang w:val="sr-Latn-CS"/>
        </w:rPr>
        <w:t>Moodle</w:t>
      </w:r>
      <w:r w:rsidR="007141AE">
        <w:rPr>
          <w:i/>
          <w:iCs/>
          <w:lang w:val="sr-Latn-CS"/>
        </w:rPr>
        <w:t xml:space="preserve"> </w:t>
      </w:r>
      <w:r w:rsidR="009F05AA" w:rsidRPr="007141AE">
        <w:rPr>
          <w:lang w:val="sr-Latn-CS"/>
        </w:rPr>
        <w:t>platfomra</w:t>
      </w:r>
      <w:r w:rsidR="00712834">
        <w:rPr>
          <w:lang w:val="sr-Latn-CS"/>
        </w:rPr>
        <w:t>.</w:t>
      </w:r>
    </w:p>
    <w:p w14:paraId="63B62682" w14:textId="77777777" w:rsidR="00206E1F" w:rsidRPr="003372D3" w:rsidRDefault="00B849B5" w:rsidP="00B849B5">
      <w:pPr>
        <w:pStyle w:val="Heading2"/>
        <w:rPr>
          <w:lang w:val="sr-Latn-CS"/>
        </w:rPr>
      </w:pPr>
      <w:bookmarkStart w:id="6" w:name="_Toc100140718"/>
      <w:r>
        <w:rPr>
          <w:lang w:val="sr-Latn-CS"/>
        </w:rPr>
        <w:t>Postavka</w:t>
      </w:r>
      <w:r w:rsidR="00D44844">
        <w:rPr>
          <w:lang w:val="sr-Latn-CS"/>
        </w:rPr>
        <w:t xml:space="preserve"> problema</w:t>
      </w:r>
      <w:bookmarkEnd w:id="6"/>
      <w:r w:rsidR="00206E1F" w:rsidRPr="003372D3">
        <w:rPr>
          <w:lang w:val="sr-Latn-CS"/>
        </w:rPr>
        <w:t xml:space="preserve"> </w:t>
      </w:r>
    </w:p>
    <w:p w14:paraId="5DF03AE4" w14:textId="77777777" w:rsidR="00206E1F" w:rsidRPr="003372D3" w:rsidRDefault="00206E1F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3372D3" w14:paraId="1311D36A" w14:textId="77777777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4102BB8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B6A2B73" w14:textId="543A2C44" w:rsidR="00206E1F" w:rsidRPr="003372D3" w:rsidRDefault="00786368">
            <w:pPr>
              <w:pStyle w:val="BodyText"/>
              <w:ind w:left="0"/>
              <w:rPr>
                <w:lang w:val="sr-Latn-CS"/>
              </w:rPr>
            </w:pPr>
            <w:r>
              <w:t>Ne postoji objedinjen</w:t>
            </w:r>
            <w:r w:rsidR="00A52CBB">
              <w:t>a</w:t>
            </w:r>
            <w:r>
              <w:t xml:space="preserve"> web </w:t>
            </w:r>
            <w:r w:rsidR="00A52CBB">
              <w:t>aplikacija sa</w:t>
            </w:r>
            <w:r>
              <w:t xml:space="preserve"> </w:t>
            </w:r>
            <w:r w:rsidR="00A52CBB">
              <w:t>zadacima</w:t>
            </w:r>
            <w:r>
              <w:t xml:space="preserve"> i pitanj</w:t>
            </w:r>
            <w:r w:rsidR="00A52CBB">
              <w:t>im</w:t>
            </w:r>
            <w:r>
              <w:t xml:space="preserve">a za pripremu ispita, na </w:t>
            </w:r>
            <w:r w:rsidR="00A52CBB">
              <w:t>kojoj</w:t>
            </w:r>
            <w:r>
              <w:t xml:space="preserve"> studenti mogu da diskutuju o istim, predlažu svoja rešenja, postavljaju pitanja ostalim studentima i profesorima i testiraju svoje znanje.</w:t>
            </w:r>
          </w:p>
        </w:tc>
      </w:tr>
      <w:tr w:rsidR="00206E1F" w:rsidRPr="003372D3" w14:paraId="1C5FF607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DE84DEB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0203FE" w14:textId="784D1B19" w:rsidR="00206E1F" w:rsidRPr="003372D3" w:rsidRDefault="00786368">
            <w:pPr>
              <w:pStyle w:val="BodyText"/>
              <w:ind w:left="0"/>
              <w:rPr>
                <w:lang w:val="sr-Latn-CS"/>
              </w:rPr>
            </w:pPr>
            <w:r>
              <w:t>Studente i profesore fakulteta.</w:t>
            </w:r>
          </w:p>
        </w:tc>
      </w:tr>
      <w:tr w:rsidR="00206E1F" w:rsidRPr="003372D3" w14:paraId="43B48B28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86E1A59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F59DD4" w14:textId="6F2C9390" w:rsidR="00206E1F" w:rsidRPr="003372D3" w:rsidRDefault="00786368">
            <w:pPr>
              <w:pStyle w:val="BodyText"/>
              <w:ind w:left="0"/>
              <w:rPr>
                <w:lang w:val="sr-Latn-CS"/>
              </w:rPr>
            </w:pPr>
            <w:r>
              <w:t>Nezadovoljstvo profesora slabom saradnjom studenata na postojećim platformama i otežano spremanje ispita.</w:t>
            </w:r>
          </w:p>
        </w:tc>
      </w:tr>
      <w:tr w:rsidR="00206E1F" w:rsidRPr="003372D3" w14:paraId="7A2C9D37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04B5FC4" w14:textId="77777777" w:rsidR="00206E1F" w:rsidRPr="003372D3" w:rsidRDefault="000817C9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A59AB2" w14:textId="27176435" w:rsidR="00206E1F" w:rsidRPr="003372D3" w:rsidRDefault="00786368">
            <w:pPr>
              <w:pStyle w:val="BodyText"/>
              <w:ind w:left="0"/>
              <w:rPr>
                <w:lang w:val="sr-Latn-CS"/>
              </w:rPr>
            </w:pPr>
            <w:r>
              <w:t>Olakšati studentima međusobnu komunikaciju i komunikaciju sa profesorima, pripremu ispita i proveru stečenog znanja.</w:t>
            </w:r>
          </w:p>
        </w:tc>
      </w:tr>
    </w:tbl>
    <w:p w14:paraId="1C984D8E" w14:textId="77777777" w:rsidR="00206E1F" w:rsidRPr="003372D3" w:rsidRDefault="00206E1F">
      <w:pPr>
        <w:rPr>
          <w:lang w:val="sr-Latn-CS"/>
        </w:rPr>
      </w:pPr>
    </w:p>
    <w:p w14:paraId="19E3FCC2" w14:textId="77777777" w:rsidR="00206E1F" w:rsidRPr="003372D3" w:rsidRDefault="00B849B5" w:rsidP="00B849B5">
      <w:pPr>
        <w:pStyle w:val="Heading2"/>
        <w:rPr>
          <w:lang w:val="sr-Latn-CS"/>
        </w:rPr>
      </w:pPr>
      <w:bookmarkStart w:id="7" w:name="_Toc100140719"/>
      <w:r>
        <w:rPr>
          <w:lang w:val="sr-Latn-CS"/>
        </w:rPr>
        <w:lastRenderedPageBreak/>
        <w:t xml:space="preserve">Postavka pozicije </w:t>
      </w:r>
      <w:r w:rsidR="00D44844">
        <w:rPr>
          <w:lang w:val="sr-Latn-CS"/>
        </w:rPr>
        <w:t>proizvoda</w:t>
      </w:r>
      <w:bookmarkEnd w:id="7"/>
    </w:p>
    <w:p w14:paraId="5A644C7B" w14:textId="77777777" w:rsidR="00206E1F" w:rsidRPr="003372D3" w:rsidRDefault="00206E1F" w:rsidP="00DE518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3372D3" w14:paraId="05829691" w14:textId="77777777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4D6F8C1" w14:textId="77777777" w:rsidR="00206E1F" w:rsidRPr="003372D3" w:rsidRDefault="00143087" w:rsidP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611D76F" w14:textId="060E534A" w:rsidR="00206E1F" w:rsidRPr="00786368" w:rsidRDefault="00786368" w:rsidP="00786368">
            <w:r>
              <w:t>Studentima, profesorima i administraciji fakulteta.</w:t>
            </w:r>
          </w:p>
        </w:tc>
      </w:tr>
      <w:tr w:rsidR="00206E1F" w:rsidRPr="003372D3" w14:paraId="6D0E7DDF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DD6F8F6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19EFBA" w14:textId="794C86B9" w:rsidR="00206E1F" w:rsidRPr="00786368" w:rsidRDefault="00786368" w:rsidP="00786368">
            <w:r>
              <w:t>Će studentima dati inicijativu da pokrenu diskusiju o učestalim problemima, a profesorima dati uvid u iste.</w:t>
            </w:r>
          </w:p>
        </w:tc>
      </w:tr>
      <w:tr w:rsidR="00206E1F" w:rsidRPr="003372D3" w14:paraId="7BDE3A50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FFFC2E7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E51186" w14:textId="07D95129" w:rsidR="00206E1F" w:rsidRPr="003372D3" w:rsidRDefault="001430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Web aplikacija</w:t>
            </w:r>
          </w:p>
        </w:tc>
      </w:tr>
      <w:tr w:rsidR="00206E1F" w:rsidRPr="003372D3" w14:paraId="59B72430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76FF9FD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D61A2E" w14:textId="007CDF45" w:rsidR="00206E1F" w:rsidRPr="00786368" w:rsidRDefault="00786368" w:rsidP="00786368">
            <w:r>
              <w:t>Će navedenim korisnicima pružati dobro korisničko iskustvo sa bilo kog uređaja sa web pregledačem, obezbediti studentima da ostanu ažurni i obavešteni o tekućim diskusijama i profesorima omogućiti da odobre i komentarišu predložena rešenja i zadatke.</w:t>
            </w:r>
          </w:p>
        </w:tc>
      </w:tr>
      <w:tr w:rsidR="00206E1F" w:rsidRPr="003372D3" w14:paraId="34B6A4E6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1F4183B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52849E" w14:textId="5CECFA79" w:rsidR="00206E1F" w:rsidRPr="00786368" w:rsidRDefault="00786368" w:rsidP="00786368">
            <w:r>
              <w:t>Postojećih statičkih web sajtova koji nemaju moderan interfejs prilagođen korisniku, filtriranje i pretragu zadataka i omogućavaju ograničeno praćenje aktivnosti i napretka studenata.</w:t>
            </w:r>
          </w:p>
        </w:tc>
      </w:tr>
      <w:tr w:rsidR="00206E1F" w:rsidRPr="003372D3" w14:paraId="7550E66B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5DE0DD00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68B33DA" w14:textId="6FAF0F63" w:rsidR="00206E1F" w:rsidRPr="00786368" w:rsidRDefault="00786368" w:rsidP="00786368">
            <w:r>
              <w:t>Korisničko iskustvo prilagoditi trenutnom korisniku, olakšati pristup svim informacijama kategorizovanim po predmetima, oblastima, težini zadataka i pitanja.</w:t>
            </w:r>
          </w:p>
        </w:tc>
      </w:tr>
    </w:tbl>
    <w:p w14:paraId="3BA487DD" w14:textId="77777777" w:rsidR="00206E1F" w:rsidRPr="003372D3" w:rsidRDefault="00206E1F">
      <w:pPr>
        <w:rPr>
          <w:lang w:val="sr-Latn-CS"/>
        </w:rPr>
      </w:pPr>
    </w:p>
    <w:p w14:paraId="31FCFFD4" w14:textId="77777777" w:rsidR="00206E1F" w:rsidRPr="003372D3" w:rsidRDefault="00D44844">
      <w:pPr>
        <w:pStyle w:val="Heading1"/>
        <w:rPr>
          <w:lang w:val="sr-Latn-CS"/>
        </w:rPr>
      </w:pPr>
      <w:bookmarkStart w:id="8" w:name="_Toc100140720"/>
      <w:r>
        <w:rPr>
          <w:lang w:val="sr-Latn-CS"/>
        </w:rPr>
        <w:t>Opis korisnika</w:t>
      </w:r>
      <w:bookmarkEnd w:id="8"/>
    </w:p>
    <w:p w14:paraId="51EF39FD" w14:textId="2F4B0895" w:rsidR="00206E1F" w:rsidRPr="003372D3" w:rsidRDefault="008D40CE" w:rsidP="009075F6">
      <w:pPr>
        <w:pStyle w:val="BodyText"/>
        <w:rPr>
          <w:lang w:val="sr-Latn-CS"/>
        </w:rPr>
      </w:pPr>
      <w:r>
        <w:rPr>
          <w:lang w:val="sr-Latn-CS"/>
        </w:rPr>
        <w:t xml:space="preserve">U ovom odeljku opisani su korisnici </w:t>
      </w:r>
      <w:r w:rsidR="00F25276">
        <w:rPr>
          <w:lang w:val="sr-Latn-CS"/>
        </w:rPr>
        <w:t>e</w:t>
      </w:r>
      <w:r w:rsidR="00B410E9">
        <w:rPr>
          <w:lang w:val="sr-Latn-CS"/>
        </w:rPr>
        <w:t>-Čitaonic</w:t>
      </w:r>
      <w:r w:rsidR="00F25276">
        <w:rPr>
          <w:lang w:val="sr-Latn-CS"/>
        </w:rPr>
        <w:t>e</w:t>
      </w:r>
      <w:r w:rsidR="00206E1F" w:rsidRPr="003372D3">
        <w:rPr>
          <w:lang w:val="sr-Latn-CS"/>
        </w:rPr>
        <w:t xml:space="preserve">. </w:t>
      </w:r>
      <w:r>
        <w:rPr>
          <w:lang w:val="sr-Latn-CS"/>
        </w:rPr>
        <w:t xml:space="preserve">Postoje </w:t>
      </w:r>
      <w:r w:rsidR="007F0DA4">
        <w:rPr>
          <w:lang w:val="sr-Latn-CS"/>
        </w:rPr>
        <w:t>3</w:t>
      </w:r>
      <w:r>
        <w:rPr>
          <w:lang w:val="sr-Latn-CS"/>
        </w:rPr>
        <w:t xml:space="preserve"> tipa korisnika:</w:t>
      </w:r>
      <w:r w:rsidR="001654B9">
        <w:rPr>
          <w:lang w:val="sr-Latn-CS"/>
        </w:rPr>
        <w:t xml:space="preserve"> student fakulteta, profesor</w:t>
      </w:r>
      <w:r w:rsidR="0062072C">
        <w:rPr>
          <w:lang w:val="sr-Latn-CS"/>
        </w:rPr>
        <w:t xml:space="preserve"> (asistent)</w:t>
      </w:r>
      <w:r w:rsidR="001654B9">
        <w:rPr>
          <w:lang w:val="sr-Latn-CS"/>
        </w:rPr>
        <w:t xml:space="preserve"> na fakultetu i administrator </w:t>
      </w:r>
      <w:r w:rsidR="00A52CBB">
        <w:rPr>
          <w:lang w:val="sr-Latn-CS"/>
        </w:rPr>
        <w:t>aplikacije</w:t>
      </w:r>
      <w:r>
        <w:rPr>
          <w:lang w:val="sr-Latn-CS"/>
        </w:rPr>
        <w:t>.</w:t>
      </w:r>
    </w:p>
    <w:p w14:paraId="61906DCF" w14:textId="77777777" w:rsidR="00206E1F" w:rsidRPr="003372D3" w:rsidRDefault="00B849B5" w:rsidP="00B849B5">
      <w:pPr>
        <w:pStyle w:val="Heading2"/>
        <w:rPr>
          <w:lang w:val="sr-Latn-CS"/>
        </w:rPr>
      </w:pPr>
      <w:bookmarkStart w:id="9" w:name="_Toc100140721"/>
      <w:r>
        <w:rPr>
          <w:lang w:val="sr-Latn-CS"/>
        </w:rPr>
        <w:t>Opis potencijalnog tržišta</w:t>
      </w:r>
      <w:bookmarkEnd w:id="9"/>
    </w:p>
    <w:p w14:paraId="7CD1824D" w14:textId="77777777" w:rsidR="00206E1F" w:rsidRPr="003372D3" w:rsidRDefault="00206E1F">
      <w:pPr>
        <w:rPr>
          <w:lang w:val="sr-Latn-CS"/>
        </w:rPr>
      </w:pPr>
    </w:p>
    <w:p w14:paraId="0C80B797" w14:textId="077499CE" w:rsidR="0039103B" w:rsidRDefault="00F647FF" w:rsidP="005B6A35">
      <w:pPr>
        <w:pStyle w:val="BodyText"/>
        <w:rPr>
          <w:lang w:val="sr-Latn-CS"/>
        </w:rPr>
      </w:pPr>
      <w:r>
        <w:rPr>
          <w:lang w:val="sr-Latn-CS"/>
        </w:rPr>
        <w:t>Potencijalni korisnici sistema su studenti</w:t>
      </w:r>
      <w:r w:rsidR="00DB16AB">
        <w:rPr>
          <w:lang w:val="sr-Latn-CS"/>
        </w:rPr>
        <w:t xml:space="preserve"> koji </w:t>
      </w:r>
      <w:r w:rsidR="00DB16AB">
        <w:rPr>
          <w:lang w:val="sr-Latn-RS"/>
        </w:rPr>
        <w:t>žele da šire svoje znanje i sarađuju sa ostalima</w:t>
      </w:r>
      <w:r>
        <w:rPr>
          <w:lang w:val="sr-Latn-CS"/>
        </w:rPr>
        <w:t xml:space="preserve">, profesori i administratori fakulteta na kome je administracija voljna da </w:t>
      </w:r>
      <w:r w:rsidR="0091729E">
        <w:rPr>
          <w:lang w:val="sr-Latn-CS"/>
        </w:rPr>
        <w:t>instalira</w:t>
      </w:r>
      <w:r>
        <w:rPr>
          <w:lang w:val="sr-Latn-CS"/>
        </w:rPr>
        <w:t xml:space="preserve"> ovaj proizvod.</w:t>
      </w:r>
    </w:p>
    <w:p w14:paraId="5BE99423" w14:textId="1491F01F" w:rsidR="00E52B95" w:rsidRDefault="0061478B" w:rsidP="00E52B95">
      <w:pPr>
        <w:pStyle w:val="BodyText"/>
        <w:rPr>
          <w:lang w:val="sr-Latn-CS"/>
        </w:rPr>
      </w:pPr>
      <w:r>
        <w:rPr>
          <w:lang w:val="sr-Latn-CS"/>
        </w:rPr>
        <w:t xml:space="preserve">Inicijalna verzija e-Čitaonice je zamišljena i biće prilagođena pripadnicima Elektronskog fakulteta u Nišu. </w:t>
      </w:r>
      <w:r w:rsidR="008F7641">
        <w:rPr>
          <w:lang w:val="sr-Latn-CS"/>
        </w:rPr>
        <w:t xml:space="preserve">Moguće je proširenje i prilagođenje sistema drugim fakultetima u Srbiji, pa i inostranstvu, </w:t>
      </w:r>
      <w:r w:rsidR="007F3BA6">
        <w:rPr>
          <w:lang w:val="sr-Latn-CS"/>
        </w:rPr>
        <w:t xml:space="preserve">svim </w:t>
      </w:r>
      <w:r w:rsidR="008F7641">
        <w:rPr>
          <w:lang w:val="sr-Latn-CS"/>
        </w:rPr>
        <w:t xml:space="preserve">univerzitetima koji prate </w:t>
      </w:r>
      <w:r w:rsidR="00934D97" w:rsidRPr="00934D97">
        <w:rPr>
          <w:i/>
          <w:iCs/>
          <w:lang w:val="sr-Latn-CS"/>
        </w:rPr>
        <w:t>Bologna</w:t>
      </w:r>
      <w:r w:rsidR="00934D97">
        <w:rPr>
          <w:lang w:val="sr-Latn-CS"/>
        </w:rPr>
        <w:t xml:space="preserve"> proces</w:t>
      </w:r>
      <w:r w:rsidR="008F7641">
        <w:rPr>
          <w:lang w:val="sr-Latn-CS"/>
        </w:rPr>
        <w:t>.</w:t>
      </w:r>
    </w:p>
    <w:p w14:paraId="3267F514" w14:textId="77777777" w:rsidR="00B91037" w:rsidRDefault="00B91037" w:rsidP="00E52B95">
      <w:pPr>
        <w:pStyle w:val="BodyText"/>
        <w:rPr>
          <w:lang w:val="sr-Latn-CS"/>
        </w:rPr>
      </w:pPr>
    </w:p>
    <w:p w14:paraId="3F3D004E" w14:textId="77777777" w:rsidR="00206E1F" w:rsidRPr="001A1756" w:rsidRDefault="00D44844" w:rsidP="00D44844">
      <w:pPr>
        <w:pStyle w:val="Heading2"/>
        <w:rPr>
          <w:lang w:val="sr-Latn-CS"/>
        </w:rPr>
      </w:pPr>
      <w:bookmarkStart w:id="10" w:name="_Toc100140722"/>
      <w:r w:rsidRPr="001A1756">
        <w:rPr>
          <w:lang w:val="sr-Latn-CS"/>
        </w:rPr>
        <w:t>Profili korisnika</w:t>
      </w:r>
      <w:bookmarkEnd w:id="10"/>
    </w:p>
    <w:p w14:paraId="22418CA6" w14:textId="77777777" w:rsidR="00206E1F" w:rsidRPr="003372D3" w:rsidRDefault="00206E1F">
      <w:pPr>
        <w:rPr>
          <w:lang w:val="sr-Latn-CS"/>
        </w:rPr>
      </w:pPr>
    </w:p>
    <w:p w14:paraId="47BD8DC0" w14:textId="6E9774D0" w:rsidR="003B1702" w:rsidRPr="003372D3" w:rsidRDefault="003B1702" w:rsidP="003B1702">
      <w:pPr>
        <w:pStyle w:val="BodyText"/>
        <w:rPr>
          <w:b/>
          <w:lang w:val="sr-Latn-CS"/>
        </w:rPr>
      </w:pPr>
      <w:r>
        <w:rPr>
          <w:b/>
          <w:lang w:val="sr-Latn-CS"/>
        </w:rPr>
        <w:t>Administrator</w:t>
      </w:r>
      <w:r w:rsidRPr="003372D3">
        <w:rPr>
          <w:b/>
          <w:lang w:val="sr-Latn-CS"/>
        </w:rPr>
        <w:t>:</w:t>
      </w:r>
    </w:p>
    <w:p w14:paraId="4DF3E999" w14:textId="0C47A685" w:rsidR="009075F6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 xml:space="preserve">Administrator je zadužen za instaliranje, </w:t>
      </w:r>
      <w:r w:rsidR="00561A0A">
        <w:rPr>
          <w:lang w:val="sr-Latn-CS"/>
        </w:rPr>
        <w:t>podešavanje</w:t>
      </w:r>
      <w:r>
        <w:rPr>
          <w:lang w:val="sr-Latn-CS"/>
        </w:rPr>
        <w:t xml:space="preserve"> i kasnije održavanje konfiguracije </w:t>
      </w:r>
      <w:r w:rsidR="00A52CBB">
        <w:rPr>
          <w:lang w:val="sr-Latn-CS"/>
        </w:rPr>
        <w:t>aplikacije</w:t>
      </w:r>
      <w:r>
        <w:rPr>
          <w:lang w:val="sr-Latn-CS"/>
        </w:rPr>
        <w:t xml:space="preserve">. </w:t>
      </w:r>
    </w:p>
    <w:p w14:paraId="21556D2C" w14:textId="57E77601" w:rsidR="00804367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>U ulozi administratora će se najčešće naći fakultetski obrazovana osoba sa visokim nivoom poznavanja rada na računaru</w:t>
      </w:r>
      <w:r w:rsidR="00561A0A">
        <w:rPr>
          <w:lang w:val="sr-Latn-CS"/>
        </w:rPr>
        <w:t>, rada sa bazama podataka</w:t>
      </w:r>
      <w:r>
        <w:rPr>
          <w:lang w:val="sr-Latn-CS"/>
        </w:rPr>
        <w:t xml:space="preserve"> i administriranja Web servera</w:t>
      </w:r>
      <w:r w:rsidR="003B1702" w:rsidRPr="003372D3">
        <w:rPr>
          <w:lang w:val="sr-Latn-CS"/>
        </w:rPr>
        <w:t>.</w:t>
      </w:r>
    </w:p>
    <w:p w14:paraId="6549FB9C" w14:textId="331B34AF" w:rsidR="003B1702" w:rsidRDefault="00804367" w:rsidP="00EF4EF6">
      <w:pPr>
        <w:pStyle w:val="BodyText"/>
        <w:rPr>
          <w:lang w:val="sr-Latn-CS"/>
        </w:rPr>
      </w:pPr>
      <w:r>
        <w:rPr>
          <w:lang w:val="sr-Latn-CS"/>
        </w:rPr>
        <w:t xml:space="preserve">Administrator će </w:t>
      </w:r>
      <w:r w:rsidR="00561A0A">
        <w:rPr>
          <w:lang w:val="sr-Latn-CS"/>
        </w:rPr>
        <w:t>moći da</w:t>
      </w:r>
      <w:r w:rsidR="00EF4EF6">
        <w:rPr>
          <w:lang w:val="sr-Latn-CS"/>
        </w:rPr>
        <w:t xml:space="preserve"> r</w:t>
      </w:r>
      <w:r w:rsidR="00561A0A">
        <w:rPr>
          <w:lang w:val="sr-Latn-CS"/>
        </w:rPr>
        <w:t>eguliše sadržaj koji postavljaju studenti i profesori</w:t>
      </w:r>
      <w:r w:rsidR="00F663E5">
        <w:rPr>
          <w:lang w:val="sr-Latn-CS"/>
        </w:rPr>
        <w:t>,</w:t>
      </w:r>
      <w:r w:rsidR="00EF4EF6">
        <w:rPr>
          <w:lang w:val="sr-Latn-CS"/>
        </w:rPr>
        <w:t xml:space="preserve"> p</w:t>
      </w:r>
      <w:r w:rsidR="0028033D">
        <w:rPr>
          <w:lang w:val="sr-Latn-CS"/>
        </w:rPr>
        <w:t>ostavi predmetnog profesora ili asistenta</w:t>
      </w:r>
      <w:r w:rsidR="00F663E5">
        <w:rPr>
          <w:lang w:val="sr-Latn-CS"/>
        </w:rPr>
        <w:t xml:space="preserve"> kao zaduženog</w:t>
      </w:r>
      <w:r w:rsidR="0028033D">
        <w:rPr>
          <w:lang w:val="sr-Latn-CS"/>
        </w:rPr>
        <w:t xml:space="preserve"> za predmet</w:t>
      </w:r>
      <w:r w:rsidR="00F663E5">
        <w:rPr>
          <w:lang w:val="sr-Latn-CS"/>
        </w:rPr>
        <w:t xml:space="preserve">, </w:t>
      </w:r>
      <w:r w:rsidR="0020738E">
        <w:rPr>
          <w:lang w:val="sr-Latn-CS"/>
        </w:rPr>
        <w:t>vrši izmenu podataka o</w:t>
      </w:r>
      <w:r w:rsidR="00C1516D">
        <w:rPr>
          <w:lang w:val="sr-Latn-CS"/>
        </w:rPr>
        <w:t xml:space="preserve"> profesorima i</w:t>
      </w:r>
      <w:r w:rsidR="0020738E">
        <w:rPr>
          <w:lang w:val="sr-Latn-CS"/>
        </w:rPr>
        <w:t xml:space="preserve"> studentima</w:t>
      </w:r>
      <w:r w:rsidR="00A74DDD">
        <w:rPr>
          <w:lang w:val="sr-Latn-CS"/>
        </w:rPr>
        <w:t>.</w:t>
      </w:r>
    </w:p>
    <w:p w14:paraId="35C0E821" w14:textId="44960990" w:rsidR="001C33C7" w:rsidRDefault="001C33C7" w:rsidP="00EF4EF6">
      <w:pPr>
        <w:pStyle w:val="BodyText"/>
        <w:rPr>
          <w:lang w:val="sr-Latn-CS"/>
        </w:rPr>
      </w:pPr>
    </w:p>
    <w:p w14:paraId="4AF9AF68" w14:textId="77777777" w:rsidR="001C33C7" w:rsidRPr="003372D3" w:rsidRDefault="001C33C7" w:rsidP="00EF4EF6">
      <w:pPr>
        <w:pStyle w:val="BodyText"/>
        <w:rPr>
          <w:lang w:val="sr-Latn-CS"/>
        </w:rPr>
      </w:pPr>
    </w:p>
    <w:p w14:paraId="62468C93" w14:textId="27C68C88" w:rsidR="00206E1F" w:rsidRPr="003372D3" w:rsidRDefault="00EB56C0" w:rsidP="009B2233">
      <w:pPr>
        <w:pStyle w:val="BodyText"/>
        <w:rPr>
          <w:b/>
          <w:lang w:val="sr-Latn-CS"/>
        </w:rPr>
      </w:pPr>
      <w:r>
        <w:rPr>
          <w:b/>
          <w:lang w:val="sr-Latn-CS"/>
        </w:rPr>
        <w:lastRenderedPageBreak/>
        <w:t>Profesor na fakultetu</w:t>
      </w:r>
      <w:r w:rsidR="00206E1F" w:rsidRPr="003372D3">
        <w:rPr>
          <w:b/>
          <w:lang w:val="sr-Latn-CS"/>
        </w:rPr>
        <w:t>:</w:t>
      </w:r>
    </w:p>
    <w:p w14:paraId="478BDBBD" w14:textId="469580FC" w:rsidR="009075F6" w:rsidRDefault="00474EBF" w:rsidP="00077EF1">
      <w:pPr>
        <w:pStyle w:val="BodyText"/>
        <w:rPr>
          <w:lang w:val="sr-Latn-CS"/>
        </w:rPr>
      </w:pPr>
      <w:r>
        <w:rPr>
          <w:lang w:val="sr-Latn-CS"/>
        </w:rPr>
        <w:t>Profesor je zadužen za nadgledanje aktivnosti studenata na njegovim predmetima i za uključivanje u diskusiju o problemima kad je studentima potreban savet,</w:t>
      </w:r>
      <w:r w:rsidR="008E46BA">
        <w:rPr>
          <w:lang w:val="sr-Latn-CS"/>
        </w:rPr>
        <w:t xml:space="preserve"> </w:t>
      </w:r>
      <w:r>
        <w:rPr>
          <w:lang w:val="sr-Latn-CS"/>
        </w:rPr>
        <w:t>kad treba da obeleži rešenje koje je student predložio kao tačno</w:t>
      </w:r>
      <w:r w:rsidR="00BD609C">
        <w:rPr>
          <w:lang w:val="sr-Latn-CS"/>
        </w:rPr>
        <w:t>/</w:t>
      </w:r>
      <w:r>
        <w:rPr>
          <w:lang w:val="sr-Latn-CS"/>
        </w:rPr>
        <w:t>netačno</w:t>
      </w:r>
      <w:r w:rsidR="00BD609C">
        <w:rPr>
          <w:lang w:val="sr-Latn-CS"/>
        </w:rPr>
        <w:t>/dobro/</w:t>
      </w:r>
      <w:r>
        <w:rPr>
          <w:lang w:val="sr-Latn-CS"/>
        </w:rPr>
        <w:t>loše</w:t>
      </w:r>
      <w:r w:rsidR="008E46BA">
        <w:rPr>
          <w:lang w:val="sr-Latn-CS"/>
        </w:rPr>
        <w:t>,</w:t>
      </w:r>
      <w:r w:rsidR="00BD609C">
        <w:rPr>
          <w:lang w:val="sr-Latn-CS"/>
        </w:rPr>
        <w:t xml:space="preserve"> </w:t>
      </w:r>
      <w:r w:rsidR="00AB425F">
        <w:rPr>
          <w:lang w:val="sr-Latn-CS"/>
        </w:rPr>
        <w:t>kreiranje novih pitanja i zadataka, sastavljanje i postavljanje blanketa iz prethodnih rokova</w:t>
      </w:r>
      <w:r w:rsidR="00EE09DF">
        <w:rPr>
          <w:lang w:val="sr-Latn-CS"/>
        </w:rPr>
        <w:t>.</w:t>
      </w:r>
      <w:r w:rsidR="00C503E4">
        <w:rPr>
          <w:lang w:val="sr-Latn-CS"/>
        </w:rPr>
        <w:t xml:space="preserve"> </w:t>
      </w:r>
    </w:p>
    <w:p w14:paraId="196E622B" w14:textId="70024D82" w:rsidR="002D5541" w:rsidRPr="003372D3" w:rsidRDefault="00AB6620" w:rsidP="00FD5609">
      <w:pPr>
        <w:pStyle w:val="BodyText"/>
        <w:rPr>
          <w:lang w:val="sr-Latn-CS"/>
        </w:rPr>
      </w:pPr>
      <w:r>
        <w:rPr>
          <w:lang w:val="sr-Latn-CS"/>
        </w:rPr>
        <w:t>Profesor na fakultetu</w:t>
      </w:r>
      <w:r w:rsidR="00C503E4">
        <w:rPr>
          <w:lang w:val="sr-Latn-CS"/>
        </w:rPr>
        <w:t xml:space="preserve"> </w:t>
      </w:r>
      <w:r w:rsidR="006633CF">
        <w:rPr>
          <w:lang w:val="sr-Latn-CS"/>
        </w:rPr>
        <w:t xml:space="preserve">treba da ima </w:t>
      </w:r>
      <w:r w:rsidR="00ED65AD">
        <w:rPr>
          <w:lang w:val="sr-Latn-CS"/>
        </w:rPr>
        <w:t xml:space="preserve">osnovni </w:t>
      </w:r>
      <w:r w:rsidR="00C503E4">
        <w:rPr>
          <w:lang w:val="sr-Latn-CS"/>
        </w:rPr>
        <w:t>nivo</w:t>
      </w:r>
      <w:r w:rsidR="006633CF">
        <w:rPr>
          <w:lang w:val="sr-Latn-CS"/>
        </w:rPr>
        <w:t xml:space="preserve"> </w:t>
      </w:r>
      <w:r w:rsidR="00C503E4">
        <w:rPr>
          <w:lang w:val="sr-Latn-CS"/>
        </w:rPr>
        <w:t>poznavanja rada na računaru.</w:t>
      </w:r>
    </w:p>
    <w:p w14:paraId="3AB8C132" w14:textId="16D89FC9" w:rsidR="00206E1F" w:rsidRPr="003372D3" w:rsidRDefault="00AB6620">
      <w:pPr>
        <w:pStyle w:val="BodyText"/>
        <w:rPr>
          <w:b/>
          <w:lang w:val="sr-Latn-CS"/>
        </w:rPr>
      </w:pPr>
      <w:r>
        <w:rPr>
          <w:b/>
          <w:lang w:val="sr-Latn-CS"/>
        </w:rPr>
        <w:t xml:space="preserve">Student </w:t>
      </w:r>
      <w:r w:rsidR="00EB56C0">
        <w:rPr>
          <w:b/>
          <w:lang w:val="sr-Latn-CS"/>
        </w:rPr>
        <w:t>na fakultetu</w:t>
      </w:r>
      <w:r w:rsidR="00206E1F" w:rsidRPr="003372D3">
        <w:rPr>
          <w:b/>
          <w:lang w:val="sr-Latn-CS"/>
        </w:rPr>
        <w:t>:</w:t>
      </w:r>
    </w:p>
    <w:p w14:paraId="5CD87022" w14:textId="3222D42E" w:rsidR="00206E1F" w:rsidRDefault="00EF4EF6" w:rsidP="000C11A2">
      <w:pPr>
        <w:pStyle w:val="BodyText"/>
        <w:rPr>
          <w:lang w:val="sr-Latn-CS"/>
        </w:rPr>
      </w:pPr>
      <w:r>
        <w:rPr>
          <w:lang w:val="sr-Latn-CS"/>
        </w:rPr>
        <w:t xml:space="preserve">Student je zadužen </w:t>
      </w:r>
      <w:r w:rsidR="0018648B">
        <w:rPr>
          <w:lang w:val="sr-Latn-CS"/>
        </w:rPr>
        <w:t>da aktivno postavlja pitanja, uključuje se u diskusiju, predlaže rešenja, smišlja nova pitanja ili zadatke po želji</w:t>
      </w:r>
      <w:r w:rsidR="00A3633A">
        <w:rPr>
          <w:lang w:val="sr-Latn-CS"/>
        </w:rPr>
        <w:t xml:space="preserve"> i</w:t>
      </w:r>
      <w:r w:rsidR="0018648B">
        <w:rPr>
          <w:lang w:val="sr-Latn-CS"/>
        </w:rPr>
        <w:t xml:space="preserve"> sastavlja blankete po želji.</w:t>
      </w:r>
    </w:p>
    <w:p w14:paraId="7652A170" w14:textId="682E3611" w:rsidR="002D5541" w:rsidRDefault="00FB6744" w:rsidP="002D5541">
      <w:pPr>
        <w:pStyle w:val="BodyText"/>
        <w:rPr>
          <w:lang w:val="sr-Latn-CS"/>
        </w:rPr>
      </w:pPr>
      <w:r>
        <w:rPr>
          <w:lang w:val="sr-Latn-CS"/>
        </w:rPr>
        <w:t>Student</w:t>
      </w:r>
      <w:r w:rsidR="001A663A">
        <w:rPr>
          <w:lang w:val="sr-Latn-CS"/>
        </w:rPr>
        <w:t xml:space="preserve"> fakulteta treba da ima osnovni nivo poznavanja rada na računaru.</w:t>
      </w:r>
    </w:p>
    <w:p w14:paraId="71477B4D" w14:textId="39BD52E7" w:rsidR="00206E1F" w:rsidRPr="003372D3" w:rsidRDefault="00B849B5" w:rsidP="00B849B5">
      <w:pPr>
        <w:pStyle w:val="Heading2"/>
        <w:rPr>
          <w:lang w:val="sr-Latn-CS"/>
        </w:rPr>
      </w:pPr>
      <w:bookmarkStart w:id="11" w:name="_Toc100140723"/>
      <w:r>
        <w:rPr>
          <w:lang w:val="sr-Latn-CS"/>
        </w:rPr>
        <w:t>Opis okruženja</w:t>
      </w:r>
      <w:bookmarkEnd w:id="11"/>
    </w:p>
    <w:p w14:paraId="5E522D7C" w14:textId="77777777" w:rsidR="00206E1F" w:rsidRPr="003372D3" w:rsidRDefault="00206E1F">
      <w:pPr>
        <w:rPr>
          <w:lang w:val="sr-Latn-CS"/>
        </w:rPr>
      </w:pPr>
    </w:p>
    <w:p w14:paraId="11A7D946" w14:textId="48BE670C" w:rsidR="00150CC1" w:rsidRDefault="00150CC1" w:rsidP="00150CC1">
      <w:pPr>
        <w:pStyle w:val="BodyText"/>
        <w:rPr>
          <w:lang w:val="sr-Latn-CS"/>
        </w:rPr>
      </w:pPr>
      <w:r>
        <w:rPr>
          <w:lang w:val="sr-Latn-CS"/>
        </w:rPr>
        <w:t>Korisnici sistema pristupaju sistemu preko Web-a što zahteva minimum Internet konekciju</w:t>
      </w:r>
      <w:r w:rsidR="00E3216A">
        <w:rPr>
          <w:lang w:val="sr-Latn-CS"/>
        </w:rPr>
        <w:t xml:space="preserve"> i </w:t>
      </w:r>
      <w:r w:rsidR="00A823D2">
        <w:rPr>
          <w:lang w:val="sr-Latn-CS"/>
        </w:rPr>
        <w:t>ne tako nov</w:t>
      </w:r>
      <w:r w:rsidR="00D81196">
        <w:rPr>
          <w:lang w:val="sr-Latn-CS"/>
        </w:rPr>
        <w:t xml:space="preserve"> </w:t>
      </w:r>
      <w:r w:rsidR="00E3216A">
        <w:rPr>
          <w:lang w:val="sr-Latn-CS"/>
        </w:rPr>
        <w:t>web pregledač</w:t>
      </w:r>
      <w:r>
        <w:rPr>
          <w:lang w:val="sr-Latn-CS"/>
        </w:rPr>
        <w:t>.</w:t>
      </w:r>
    </w:p>
    <w:p w14:paraId="6F470321" w14:textId="77777777" w:rsidR="00206E1F" w:rsidRPr="001A1756" w:rsidRDefault="00D44844" w:rsidP="00D44844">
      <w:pPr>
        <w:pStyle w:val="Heading2"/>
        <w:rPr>
          <w:lang w:val="sr-Latn-CS"/>
        </w:rPr>
      </w:pPr>
      <w:bookmarkStart w:id="12" w:name="_Toc100140724"/>
      <w:r w:rsidRPr="001A1756">
        <w:rPr>
          <w:lang w:val="sr-Latn-CS"/>
        </w:rPr>
        <w:t>Osnovne potrebe korisnika</w:t>
      </w:r>
      <w:bookmarkEnd w:id="12"/>
    </w:p>
    <w:p w14:paraId="12500BBE" w14:textId="77777777" w:rsidR="00206E1F" w:rsidRPr="003372D3" w:rsidRDefault="00206E1F">
      <w:pPr>
        <w:rPr>
          <w:lang w:val="sr-Latn-CS"/>
        </w:rPr>
      </w:pPr>
    </w:p>
    <w:p w14:paraId="23DF2A27" w14:textId="77777777" w:rsidR="00206E1F" w:rsidRPr="003372D3" w:rsidRDefault="00571FC4" w:rsidP="0095579F">
      <w:pPr>
        <w:pStyle w:val="BodyText"/>
        <w:rPr>
          <w:lang w:val="sr-Latn-CS"/>
        </w:rPr>
      </w:pPr>
      <w:r>
        <w:rPr>
          <w:lang w:val="sr-Latn-CS"/>
        </w:rPr>
        <w:t>Osnovne potrebe korisnika identifikovane na osnovu intervjuisanja potencijalnih korisnika</w:t>
      </w:r>
      <w:r w:rsidR="0095579F">
        <w:rPr>
          <w:lang w:val="sr-Latn-CS"/>
        </w:rPr>
        <w:t xml:space="preserve"> su:</w:t>
      </w:r>
    </w:p>
    <w:p w14:paraId="3D5EBD6F" w14:textId="711CAFB4" w:rsidR="00B13F11" w:rsidRDefault="00B13F11" w:rsidP="00B13F11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 xml:space="preserve">Neažurni i nekonzistentni materijal za vežbanje. </w:t>
      </w:r>
      <w:r w:rsidR="00F30F16">
        <w:rPr>
          <w:bCs/>
          <w:lang w:val="sr-Latn-CS"/>
        </w:rPr>
        <w:t xml:space="preserve">Trenutno je sav materijal fragmentisan u veliki broj različitih studentski sastavljenih skripti, neki zadaci </w:t>
      </w:r>
      <w:r w:rsidR="00351479">
        <w:rPr>
          <w:bCs/>
          <w:lang w:val="sr-Latn-CS"/>
        </w:rPr>
        <w:t xml:space="preserve">i blanketi </w:t>
      </w:r>
      <w:r w:rsidR="00F30F16">
        <w:rPr>
          <w:bCs/>
          <w:lang w:val="sr-Latn-CS"/>
        </w:rPr>
        <w:t xml:space="preserve">su na </w:t>
      </w:r>
      <w:r w:rsidR="00F30F16" w:rsidRPr="005C1ECF">
        <w:rPr>
          <w:bCs/>
          <w:i/>
          <w:iCs/>
          <w:lang w:val="sr-Latn-CS"/>
        </w:rPr>
        <w:t>Moodle</w:t>
      </w:r>
      <w:r w:rsidR="00F30F16">
        <w:rPr>
          <w:bCs/>
          <w:lang w:val="sr-Latn-CS"/>
        </w:rPr>
        <w:t xml:space="preserve"> platformi</w:t>
      </w:r>
      <w:r w:rsidR="005C1ECF">
        <w:rPr>
          <w:bCs/>
          <w:lang w:val="sr-Latn-CS"/>
        </w:rPr>
        <w:t xml:space="preserve">, neki na platformi </w:t>
      </w:r>
      <w:r w:rsidR="005C1ECF" w:rsidRPr="005C1ECF">
        <w:rPr>
          <w:bCs/>
          <w:i/>
          <w:iCs/>
          <w:lang w:val="sr-Latn-CS"/>
        </w:rPr>
        <w:t>Microsoft Teams</w:t>
      </w:r>
      <w:r w:rsidR="00F30F16">
        <w:rPr>
          <w:bCs/>
          <w:lang w:val="sr-Latn-CS"/>
        </w:rPr>
        <w:t xml:space="preserve">, </w:t>
      </w:r>
      <w:r w:rsidR="00222EB5">
        <w:rPr>
          <w:bCs/>
          <w:lang w:val="sr-Latn-CS"/>
        </w:rPr>
        <w:t>a neki su i</w:t>
      </w:r>
      <w:r w:rsidR="002858A3">
        <w:rPr>
          <w:bCs/>
          <w:lang w:val="sr-Latn-CS"/>
        </w:rPr>
        <w:t xml:space="preserve"> </w:t>
      </w:r>
      <w:r w:rsidR="00F30F16">
        <w:rPr>
          <w:bCs/>
          <w:lang w:val="sr-Latn-CS"/>
        </w:rPr>
        <w:t>na studentskoj arhivi blanketa.</w:t>
      </w:r>
    </w:p>
    <w:p w14:paraId="2A7066FA" w14:textId="71F88D10" w:rsidR="00B13F11" w:rsidRDefault="00B13F11" w:rsidP="00B13F11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bCs/>
          <w:lang w:val="sr-Latn-CS"/>
        </w:rPr>
        <w:t xml:space="preserve">Nekonzistentna diskusija o zadacima i pitanjima. </w:t>
      </w:r>
      <w:r>
        <w:rPr>
          <w:lang w:val="sr-Latn-CS"/>
        </w:rPr>
        <w:t>Sva pitanja i odgovori koje studenti postavljaju na platformama kao što su Microsoft Teams i Moodle nisu nikako povezana sa postojećim zadacima i pitanjima, te struktura povezanosti između zadataka i diskusija praktično ne postoji. Često se zato dešava da se svake godine ponavljaju ista pitanja za iste probleme.</w:t>
      </w:r>
    </w:p>
    <w:p w14:paraId="67488DA1" w14:textId="447A4E5E" w:rsidR="00477C0A" w:rsidRPr="00457624" w:rsidRDefault="00477C0A" w:rsidP="00B13F11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bCs/>
          <w:lang w:val="sr-Latn-CS"/>
        </w:rPr>
        <w:t>Nepostojeća statistika i uvid u aktivnost studenata.</w:t>
      </w:r>
      <w:r w:rsidR="00E134DA">
        <w:rPr>
          <w:b/>
          <w:bCs/>
          <w:lang w:val="sr-Latn-CS"/>
        </w:rPr>
        <w:t xml:space="preserve"> </w:t>
      </w:r>
      <w:r w:rsidR="00E134DA" w:rsidRPr="00457624">
        <w:rPr>
          <w:lang w:val="sr-Latn-CS"/>
        </w:rPr>
        <w:t xml:space="preserve">Podaci o autorima objava kao </w:t>
      </w:r>
      <w:r w:rsidR="003B4F7A">
        <w:rPr>
          <w:lang w:val="sr-Latn-CS"/>
        </w:rPr>
        <w:t>š</w:t>
      </w:r>
      <w:r w:rsidR="00E134DA" w:rsidRPr="00457624">
        <w:rPr>
          <w:lang w:val="sr-Latn-CS"/>
        </w:rPr>
        <w:t>to su: broj</w:t>
      </w:r>
      <w:r w:rsidR="003B4F7A">
        <w:rPr>
          <w:lang w:val="sr-Latn-CS"/>
        </w:rPr>
        <w:t xml:space="preserve"> pitanja</w:t>
      </w:r>
      <w:r w:rsidR="00E134DA" w:rsidRPr="00457624">
        <w:rPr>
          <w:lang w:val="sr-Latn-CS"/>
        </w:rPr>
        <w:t>, lajkova,</w:t>
      </w:r>
      <w:r w:rsidR="006263AE">
        <w:rPr>
          <w:lang w:val="sr-Latn-CS"/>
        </w:rPr>
        <w:t xml:space="preserve"> udeo tačnih među datim odgovorima</w:t>
      </w:r>
      <w:r w:rsidR="00E134DA" w:rsidRPr="00457624">
        <w:rPr>
          <w:lang w:val="sr-Latn-CS"/>
        </w:rPr>
        <w:t xml:space="preserve"> mogu da doprinesu proceni validnosti </w:t>
      </w:r>
      <w:r w:rsidR="006263AE">
        <w:rPr>
          <w:lang w:val="sr-Latn-CS"/>
        </w:rPr>
        <w:t>budućih odgovora datih studenata, kao i uvid profesora u njihovu aktivnost.</w:t>
      </w:r>
    </w:p>
    <w:p w14:paraId="5B778951" w14:textId="0427730A" w:rsidR="0088578E" w:rsidRPr="008E1F16" w:rsidRDefault="0088578E" w:rsidP="00B13F11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bCs/>
          <w:lang w:val="sr-Latn-CS"/>
        </w:rPr>
        <w:t>Ne postoji verifikacija tačnost</w:t>
      </w:r>
      <w:r w:rsidR="00C808F7">
        <w:rPr>
          <w:b/>
          <w:bCs/>
          <w:lang w:val="sr-Latn-CS"/>
        </w:rPr>
        <w:t xml:space="preserve">i </w:t>
      </w:r>
      <w:r>
        <w:rPr>
          <w:b/>
          <w:bCs/>
          <w:lang w:val="sr-Latn-CS"/>
        </w:rPr>
        <w:t>rešenja zadataka i pitanja.</w:t>
      </w:r>
      <w:r w:rsidR="008E1F16">
        <w:rPr>
          <w:b/>
          <w:bCs/>
          <w:lang w:val="sr-Latn-CS"/>
        </w:rPr>
        <w:t xml:space="preserve"> </w:t>
      </w:r>
      <w:r w:rsidR="008E1F16">
        <w:rPr>
          <w:lang w:val="sr-Latn-CS"/>
        </w:rPr>
        <w:t>Studenti prilikom učenja često nailaze na rešenja zadataka i odgovore na pitanja čija tačnost nije utvrđena</w:t>
      </w:r>
      <w:r w:rsidR="006263AE">
        <w:t xml:space="preserve">. Rad i diskusije koje su dovele do </w:t>
      </w:r>
      <w:r w:rsidR="000F77A0">
        <w:t>takvih rešenja uglavnom nisu pod nadzorom osobe sa autoritetom da potvrdi njihovu tačnost.</w:t>
      </w:r>
    </w:p>
    <w:p w14:paraId="0E28A436" w14:textId="055D8F22" w:rsidR="008E1F16" w:rsidRPr="00B13F11" w:rsidRDefault="008E1F16" w:rsidP="008E1F16">
      <w:pPr>
        <w:pStyle w:val="BodyText"/>
        <w:ind w:left="1080"/>
        <w:rPr>
          <w:lang w:val="sr-Latn-CS"/>
        </w:rPr>
      </w:pPr>
    </w:p>
    <w:p w14:paraId="6CB82DB4" w14:textId="77777777" w:rsidR="00206E1F" w:rsidRPr="003372D3" w:rsidRDefault="00D44844" w:rsidP="00D44844">
      <w:pPr>
        <w:pStyle w:val="Heading2"/>
        <w:rPr>
          <w:lang w:val="sr-Latn-CS"/>
        </w:rPr>
      </w:pPr>
      <w:bookmarkStart w:id="13" w:name="_Toc100140725"/>
      <w:r>
        <w:rPr>
          <w:lang w:val="sr-Latn-CS"/>
        </w:rPr>
        <w:t>Alternative i konkurencija</w:t>
      </w:r>
      <w:bookmarkEnd w:id="13"/>
    </w:p>
    <w:p w14:paraId="1C52B277" w14:textId="250579F0" w:rsidR="00416047" w:rsidRDefault="00416047" w:rsidP="00B46D71">
      <w:pPr>
        <w:pStyle w:val="BodyText"/>
        <w:rPr>
          <w:lang w:val="sr-Latn-CS"/>
        </w:rPr>
      </w:pPr>
      <w:r>
        <w:rPr>
          <w:lang w:val="sr-Latn-CS"/>
        </w:rPr>
        <w:t xml:space="preserve">Najbliža alternativa za ovakav problem su Learning Management Sistemi kao što su Moodle, Google Classroom i Microsoft Teams, ali su oni više orijentisani na proces izvođenja nastave, a ne </w:t>
      </w:r>
      <w:r w:rsidR="00016A69">
        <w:rPr>
          <w:lang w:val="sr-Latn-CS"/>
        </w:rPr>
        <w:t xml:space="preserve">usko optimizovani za efikasnu </w:t>
      </w:r>
      <w:r>
        <w:rPr>
          <w:lang w:val="sr-Latn-CS"/>
        </w:rPr>
        <w:t>pripremu ispita.</w:t>
      </w:r>
    </w:p>
    <w:p w14:paraId="4E8DAFD3" w14:textId="6005AD12" w:rsidR="00B46D71" w:rsidRPr="003372D3" w:rsidRDefault="00B46D71" w:rsidP="00B46D71">
      <w:pPr>
        <w:pStyle w:val="BodyText"/>
        <w:rPr>
          <w:lang w:val="sr-Latn-CS"/>
        </w:rPr>
      </w:pPr>
      <w:r>
        <w:rPr>
          <w:lang w:val="sr-Latn-CS"/>
        </w:rPr>
        <w:t>Pri definisanju zahteva imalo se u vidu postojanje besplatnih sistema za podršku nastavnom procesu</w:t>
      </w:r>
      <w:r w:rsidR="001C0F5C">
        <w:rPr>
          <w:lang w:val="sr-Latn-CS"/>
        </w:rPr>
        <w:t xml:space="preserve"> (npr. Moodle)</w:t>
      </w:r>
      <w:r>
        <w:rPr>
          <w:lang w:val="sr-Latn-CS"/>
        </w:rPr>
        <w:t>, tako da je taj segment u potpunosti isključen iz zahteva na osnovu kojih se sistem projektuje.</w:t>
      </w:r>
    </w:p>
    <w:p w14:paraId="2C9F0EF1" w14:textId="77777777" w:rsidR="00206E1F" w:rsidRPr="003372D3" w:rsidRDefault="00B849B5" w:rsidP="00D44844">
      <w:pPr>
        <w:pStyle w:val="Heading1"/>
        <w:numPr>
          <w:ilvl w:val="0"/>
          <w:numId w:val="4"/>
        </w:numPr>
        <w:rPr>
          <w:lang w:val="sr-Latn-CS"/>
        </w:rPr>
      </w:pPr>
      <w:bookmarkStart w:id="14" w:name="_Toc100140726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14"/>
    </w:p>
    <w:p w14:paraId="6D0CEC7E" w14:textId="091002C1" w:rsidR="00206E1F" w:rsidRPr="003372D3" w:rsidRDefault="00D00311" w:rsidP="00732741">
      <w:pPr>
        <w:pStyle w:val="BodyText"/>
        <w:rPr>
          <w:lang w:val="sr-Latn-CS"/>
        </w:rPr>
      </w:pPr>
      <w:r>
        <w:rPr>
          <w:lang w:val="sr-Latn-CS"/>
        </w:rPr>
        <w:t xml:space="preserve">U ovom odeljku je dat pogled na osnovne mogućnosti </w:t>
      </w:r>
      <w:r w:rsidR="002E47F5">
        <w:rPr>
          <w:lang w:val="sr-Latn-CS"/>
        </w:rPr>
        <w:t>e</w:t>
      </w:r>
      <w:r w:rsidR="00B410E9">
        <w:rPr>
          <w:lang w:val="sr-Latn-CS"/>
        </w:rPr>
        <w:t>-Čitaonic</w:t>
      </w:r>
      <w:r w:rsidR="002E47F5">
        <w:rPr>
          <w:lang w:val="sr-Latn-CS"/>
        </w:rPr>
        <w:t>e</w:t>
      </w:r>
      <w:r w:rsidR="00732741">
        <w:rPr>
          <w:lang w:val="sr-Latn-CS"/>
        </w:rPr>
        <w:t>,</w:t>
      </w:r>
      <w:r>
        <w:rPr>
          <w:lang w:val="sr-Latn-CS"/>
        </w:rPr>
        <w:t xml:space="preserve"> kontekst u kome sistem treba da funkcioniše </w:t>
      </w:r>
      <w:r w:rsidR="00732741">
        <w:rPr>
          <w:lang w:val="sr-Latn-CS"/>
        </w:rPr>
        <w:t>i konfiguracija sistema</w:t>
      </w:r>
      <w:r w:rsidR="00206E1F" w:rsidRPr="003372D3">
        <w:rPr>
          <w:lang w:val="sr-Latn-CS"/>
        </w:rPr>
        <w:t>.</w:t>
      </w:r>
    </w:p>
    <w:p w14:paraId="23D99FC7" w14:textId="77777777" w:rsidR="00206E1F" w:rsidRPr="003372D3" w:rsidRDefault="00D44844" w:rsidP="00D44844">
      <w:pPr>
        <w:pStyle w:val="Heading2"/>
        <w:rPr>
          <w:lang w:val="sr-Latn-CS"/>
        </w:rPr>
      </w:pPr>
      <w:bookmarkStart w:id="15" w:name="_Toc100140727"/>
      <w:r>
        <w:rPr>
          <w:lang w:val="sr-Latn-CS"/>
        </w:rPr>
        <w:t>Perspektiva proi</w:t>
      </w:r>
      <w:r w:rsidR="00B849B5">
        <w:rPr>
          <w:lang w:val="sr-Latn-CS"/>
        </w:rPr>
        <w:t>z</w:t>
      </w:r>
      <w:r>
        <w:rPr>
          <w:lang w:val="sr-Latn-CS"/>
        </w:rPr>
        <w:t>voda</w:t>
      </w:r>
      <w:bookmarkEnd w:id="15"/>
      <w:r w:rsidR="00206E1F" w:rsidRPr="003372D3">
        <w:rPr>
          <w:lang w:val="sr-Latn-CS"/>
        </w:rPr>
        <w:t xml:space="preserve"> </w:t>
      </w:r>
    </w:p>
    <w:p w14:paraId="6ED34E76" w14:textId="3C4453C6" w:rsidR="00206E1F" w:rsidRPr="003372D3" w:rsidRDefault="00732741" w:rsidP="00732741">
      <w:pPr>
        <w:pStyle w:val="BodyText"/>
        <w:rPr>
          <w:lang w:val="sr-Latn-CS"/>
        </w:rPr>
      </w:pPr>
      <w:r>
        <w:rPr>
          <w:lang w:val="sr-Latn-CS"/>
        </w:rPr>
        <w:t xml:space="preserve">Novi sistem će koristiti postojeći DBMS instaliran na mašini koja predstavlja Web server </w:t>
      </w:r>
      <w:r w:rsidR="00A061F5">
        <w:rPr>
          <w:lang w:val="sr-Latn-CS"/>
        </w:rPr>
        <w:t>e-Čitaonice</w:t>
      </w:r>
      <w:r>
        <w:rPr>
          <w:lang w:val="sr-Latn-CS"/>
        </w:rPr>
        <w:t>. Dijagram koji pokazuje kontekst sistema je dat na slici 6.1.1</w:t>
      </w:r>
      <w:r w:rsidR="00206E1F" w:rsidRPr="003372D3">
        <w:rPr>
          <w:lang w:val="sr-Latn-CS"/>
        </w:rPr>
        <w:t>.</w:t>
      </w:r>
    </w:p>
    <w:p w14:paraId="3B75F569" w14:textId="2572BD6C" w:rsidR="00206E1F" w:rsidRPr="003372D3" w:rsidRDefault="00B410E9" w:rsidP="00F06298">
      <w:pPr>
        <w:pStyle w:val="BodyText"/>
        <w:rPr>
          <w:lang w:val="sr-Latn-CS"/>
        </w:rPr>
      </w:pPr>
      <w:r>
        <w:rPr>
          <w:lang w:val="sr-Latn-CS"/>
        </w:rPr>
        <w:lastRenderedPageBreak/>
        <w:t>E-Čitaonica</w:t>
      </w:r>
      <w:r w:rsidR="00732741">
        <w:rPr>
          <w:lang w:val="sr-Latn-CS"/>
        </w:rPr>
        <w:t xml:space="preserve"> sistem će biti zasnovan na klijent/server arhitekturi Web aplikacija ilustrovanoj na slici 6.1.2.</w:t>
      </w:r>
      <w:r w:rsidR="00206E1F" w:rsidRPr="003372D3">
        <w:rPr>
          <w:lang w:val="sr-Latn-CS"/>
        </w:rPr>
        <w:t xml:space="preserve"> </w:t>
      </w:r>
      <w:r w:rsidR="00732741">
        <w:rPr>
          <w:lang w:val="sr-Latn-CS"/>
        </w:rPr>
        <w:t xml:space="preserve">Serverski deo će se izvršavati u kontekstu Web servera na personalnom računaru koji je za to namenjen. Pri izboru tehnologije potrebno je voditi računa da sistem može raditi i na Linux i na Windows platformi. Serverske komponente </w:t>
      </w:r>
      <w:r w:rsidR="00D7252F">
        <w:rPr>
          <w:lang w:val="sr-Latn-CS"/>
        </w:rPr>
        <w:t xml:space="preserve">će </w:t>
      </w:r>
      <w:r w:rsidR="00732741">
        <w:rPr>
          <w:lang w:val="sr-Latn-CS"/>
        </w:rPr>
        <w:t>komunicirati sa DBMS-om</w:t>
      </w:r>
      <w:r w:rsidR="00D7252F">
        <w:rPr>
          <w:lang w:val="sr-Latn-CS"/>
        </w:rPr>
        <w:t xml:space="preserve"> koji se nalazi na </w:t>
      </w:r>
      <w:r w:rsidR="00F06298">
        <w:rPr>
          <w:lang w:val="sr-Latn-CS"/>
        </w:rPr>
        <w:t>istoj mašini</w:t>
      </w:r>
      <w:r w:rsidR="00206E1F" w:rsidRPr="003372D3">
        <w:rPr>
          <w:lang w:val="sr-Latn-CS"/>
        </w:rPr>
        <w:t>.</w:t>
      </w:r>
    </w:p>
    <w:p w14:paraId="37549064" w14:textId="727C81BB" w:rsidR="00206E1F" w:rsidRPr="003372D3" w:rsidRDefault="001E1A54" w:rsidP="00F06298">
      <w:pPr>
        <w:pStyle w:val="BodyText"/>
        <w:rPr>
          <w:lang w:val="sr-Latn-CS"/>
        </w:rPr>
      </w:pPr>
      <w:r>
        <w:rPr>
          <w:lang w:val="sr-Latn-CS"/>
        </w:rPr>
        <w:t>Klijent</w:t>
      </w:r>
      <w:r w:rsidR="00F06298">
        <w:rPr>
          <w:lang w:val="sr-Latn-CS"/>
        </w:rPr>
        <w:t xml:space="preserve"> sistema se izvršava na personalnim računarima, u okviru Web </w:t>
      </w:r>
      <w:r w:rsidR="005A2336">
        <w:rPr>
          <w:lang w:val="sr-Latn-CS"/>
        </w:rPr>
        <w:t>pregledača</w:t>
      </w:r>
      <w:r w:rsidR="00F06298">
        <w:rPr>
          <w:lang w:val="sr-Latn-CS"/>
        </w:rPr>
        <w:t xml:space="preserve"> koji se sa Web serverom povezuje preko Interneta. Ne postoji potreba za posebnom instalacijom klijenta, ali je potrebno voditi računa o kompatibilnosti sistema sa različitim popularnim tipovima Web </w:t>
      </w:r>
      <w:r w:rsidR="005A2336">
        <w:rPr>
          <w:lang w:val="sr-Latn-CS"/>
        </w:rPr>
        <w:t>pregledača</w:t>
      </w:r>
      <w:r w:rsidR="00F06298">
        <w:rPr>
          <w:lang w:val="sr-Latn-CS"/>
        </w:rPr>
        <w:t>.</w:t>
      </w:r>
    </w:p>
    <w:p w14:paraId="42341E99" w14:textId="77777777" w:rsidR="00206E1F" w:rsidRPr="003372D3" w:rsidRDefault="00206E1F">
      <w:pPr>
        <w:pStyle w:val="BodyText"/>
        <w:rPr>
          <w:lang w:val="sr-Latn-CS"/>
        </w:rPr>
      </w:pPr>
    </w:p>
    <w:p w14:paraId="6486BE5A" w14:textId="709244AE" w:rsidR="00206E1F" w:rsidRPr="003372D3" w:rsidRDefault="00C02B81" w:rsidP="00E5055D">
      <w:pPr>
        <w:pStyle w:val="BodyText"/>
        <w:ind w:left="851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pict w14:anchorId="540066D9">
          <v:group id="_x0000_s2074" style="width:407.25pt;height:99.8pt;mso-position-horizontal-relative:char;mso-position-vertical-relative:line" coordorigin="2448,2688" coordsize="8145,1996">
            <v:oval id="_x0000_s2051" style="position:absolute;left:5661;top:2704;width:1800;height:180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2" type="#_x0000_t202" style="position:absolute;left:6021;top:3244;width:1152;height:720" stroked="f">
              <v:textbox style="mso-next-textbox:#_x0000_s2052">
                <w:txbxContent>
                  <w:p w14:paraId="1BAE3CB3" w14:textId="39012A95" w:rsidR="005613E4" w:rsidRPr="00AF6B06" w:rsidRDefault="00783FA0" w:rsidP="00783FA0">
                    <w:pPr>
                      <w:jc w:val="center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e-Čitaonica</w:t>
                    </w:r>
                  </w:p>
                </w:txbxContent>
              </v:textbox>
            </v:shape>
            <v:shape id="_x0000_s2054" type="#_x0000_t202" style="position:absolute;left:8721;top:3064;width:1872;height:1080">
              <v:textbox style="mso-next-textbox:#_x0000_s2054">
                <w:txbxContent>
                  <w:p w14:paraId="7961C60E" w14:textId="77777777" w:rsidR="005613E4" w:rsidRDefault="005613E4" w:rsidP="00AF6B06">
                    <w:pPr>
                      <w:jc w:val="center"/>
                      <w:rPr>
                        <w:b/>
                        <w:lang w:val="sr-Latn-CS"/>
                      </w:rPr>
                    </w:pPr>
                  </w:p>
                  <w:p w14:paraId="36F8124E" w14:textId="77777777" w:rsidR="005613E4" w:rsidRPr="00AF6B06" w:rsidRDefault="005613E4" w:rsidP="00AF6B06">
                    <w:pPr>
                      <w:jc w:val="center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DBMS</w:t>
                    </w:r>
                  </w:p>
                </w:txbxContent>
              </v:textbox>
            </v:shape>
            <v:shape id="_x0000_s2055" type="#_x0000_t202" style="position:absolute;left:2448;top:2688;width:1953;height:1996" o:allowincell="f">
              <v:textbox style="mso-next-textbox:#_x0000_s2055">
                <w:txbxContent>
                  <w:p w14:paraId="509E75A5" w14:textId="10E58D23" w:rsidR="005613E4" w:rsidRPr="00F06298" w:rsidRDefault="004958C9" w:rsidP="00AF6B06">
                    <w:pPr>
                      <w:pStyle w:val="BodyText2"/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Korisnici e</w:t>
                    </w:r>
                    <w:r w:rsidR="00B410E9">
                      <w:rPr>
                        <w:lang w:val="sr-Latn-CS"/>
                      </w:rPr>
                      <w:t>-Čitaonic</w:t>
                    </w:r>
                    <w:r>
                      <w:rPr>
                        <w:lang w:val="sr-Latn-CS"/>
                      </w:rPr>
                      <w:t>e</w:t>
                    </w:r>
                  </w:p>
                  <w:p w14:paraId="6A1411A2" w14:textId="77777777" w:rsidR="005613E4" w:rsidRPr="00F06298" w:rsidRDefault="005613E4">
                    <w:pPr>
                      <w:rPr>
                        <w:b/>
                        <w:lang w:val="sr-Latn-CS"/>
                      </w:rPr>
                    </w:pPr>
                  </w:p>
                  <w:p w14:paraId="1EF553C3" w14:textId="77777777" w:rsidR="005613E4" w:rsidRPr="00F06298" w:rsidRDefault="005613E4">
                    <w:pPr>
                      <w:numPr>
                        <w:ilvl w:val="0"/>
                        <w:numId w:val="7"/>
                      </w:numPr>
                      <w:rPr>
                        <w:b/>
                        <w:lang w:val="sr-Latn-CS"/>
                      </w:rPr>
                    </w:pPr>
                    <w:r w:rsidRPr="00F06298">
                      <w:rPr>
                        <w:b/>
                        <w:lang w:val="sr-Latn-CS"/>
                      </w:rPr>
                      <w:t>administ</w:t>
                    </w:r>
                    <w:r>
                      <w:rPr>
                        <w:b/>
                        <w:lang w:val="sr-Latn-CS"/>
                      </w:rPr>
                      <w:t>r</w:t>
                    </w:r>
                    <w:r w:rsidRPr="00F06298">
                      <w:rPr>
                        <w:b/>
                        <w:lang w:val="sr-Latn-CS"/>
                      </w:rPr>
                      <w:t>ator</w:t>
                    </w:r>
                  </w:p>
                  <w:p w14:paraId="449B267F" w14:textId="117088CA" w:rsidR="005613E4" w:rsidRPr="00F06298" w:rsidRDefault="004958C9">
                    <w:pPr>
                      <w:numPr>
                        <w:ilvl w:val="0"/>
                        <w:numId w:val="7"/>
                      </w:numPr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profesor</w:t>
                    </w:r>
                  </w:p>
                  <w:p w14:paraId="585F1817" w14:textId="72056D39" w:rsidR="005613E4" w:rsidRPr="004958C9" w:rsidRDefault="004958C9" w:rsidP="008B45F7">
                    <w:pPr>
                      <w:numPr>
                        <w:ilvl w:val="0"/>
                        <w:numId w:val="7"/>
                      </w:numPr>
                      <w:rPr>
                        <w:lang w:val="sr-Latn-CS"/>
                      </w:rPr>
                    </w:pPr>
                    <w:r w:rsidRPr="004958C9">
                      <w:rPr>
                        <w:b/>
                        <w:lang w:val="sr-Latn-CS"/>
                      </w:rPr>
                      <w:t>student</w:t>
                    </w:r>
                  </w:p>
                </w:txbxContent>
              </v:textbox>
            </v:shape>
            <v:line id="_x0000_s2056" style="position:absolute" from="4401,3604" to="5661,3604">
              <v:stroke startarrow="block" endarrow="block"/>
            </v:line>
            <v:line id="_x0000_s2059" style="position:absolute;flip:x y" from="7461,3604" to="8721,3604">
              <v:stroke startarrow="block" endarrow="block"/>
            </v:line>
            <w10:anchorlock/>
          </v:group>
        </w:pict>
      </w:r>
    </w:p>
    <w:p w14:paraId="20417CAE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0B58EDF7" w14:textId="0D66F1B3" w:rsidR="00206E1F" w:rsidRPr="003372D3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Kontekst sistema </w:t>
      </w:r>
      <w:r w:rsidR="00B410E9">
        <w:rPr>
          <w:rFonts w:ascii="Arial" w:hAnsi="Arial"/>
          <w:b/>
          <w:lang w:val="sr-Latn-CS"/>
        </w:rPr>
        <w:t>E-Čitaonica</w:t>
      </w:r>
    </w:p>
    <w:p w14:paraId="6DADCC88" w14:textId="77777777" w:rsidR="00AF6B06" w:rsidRDefault="00AF6B06" w:rsidP="00AF6B06">
      <w:pPr>
        <w:pStyle w:val="BodyText"/>
        <w:rPr>
          <w:b/>
        </w:rPr>
      </w:pPr>
    </w:p>
    <w:p w14:paraId="3F8C7943" w14:textId="4FC07574" w:rsidR="00206E1F" w:rsidRPr="003372D3" w:rsidRDefault="00C02B81" w:rsidP="00E5055D">
      <w:pPr>
        <w:pStyle w:val="BodyText"/>
        <w:ind w:left="2552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pict w14:anchorId="0EACE5BF">
          <v:group id="_x0000_s2075" style="width:234pt;height:115.45pt;mso-position-horizontal-relative:char;mso-position-vertical-relative:line" coordorigin="2241,5404" coordsize="4680,2309">
            <v:shape id="_x0000_s2064" type="#_x0000_t202" style="position:absolute;left:2241;top:5404;width:1620;height:2309">
              <v:textbox>
                <w:txbxContent>
                  <w:p w14:paraId="5B6D3B0A" w14:textId="77777777" w:rsidR="005613E4" w:rsidRPr="00E5055D" w:rsidRDefault="005613E4">
                    <w:pPr>
                      <w:rPr>
                        <w:b/>
                        <w:lang w:val="sr-Latn-CS"/>
                      </w:rPr>
                    </w:pPr>
                    <w:r w:rsidRPr="00E5055D">
                      <w:rPr>
                        <w:b/>
                        <w:lang w:val="sr-Latn-CS"/>
                      </w:rPr>
                      <w:t xml:space="preserve">PC </w:t>
                    </w:r>
                  </w:p>
                  <w:p w14:paraId="087EE2B3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06CBAE5E" w14:textId="3CA79C51" w:rsidR="005613E4" w:rsidRPr="00E5055D" w:rsidRDefault="005613E4" w:rsidP="00AF6B06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 xml:space="preserve">Web </w:t>
                    </w:r>
                    <w:r w:rsidR="00E77BC8">
                      <w:rPr>
                        <w:lang w:val="sr-Latn-CS"/>
                      </w:rPr>
                      <w:t>pregledač</w:t>
                    </w:r>
                  </w:p>
                </w:txbxContent>
              </v:textbox>
            </v:shape>
            <v:shape id="_x0000_s2065" type="#_x0000_t202" style="position:absolute;left:5301;top:5404;width:1620;height:2309">
              <v:textbox>
                <w:txbxContent>
                  <w:p w14:paraId="775654EE" w14:textId="77777777" w:rsidR="005613E4" w:rsidRPr="00E5055D" w:rsidRDefault="005613E4">
                    <w:pPr>
                      <w:pStyle w:val="BodyText3"/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Web server</w:t>
                    </w:r>
                  </w:p>
                  <w:p w14:paraId="46051BA2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4D01E25A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5C5581FE" w14:textId="51281B33" w:rsidR="005613E4" w:rsidRPr="00E5055D" w:rsidRDefault="007C7BA3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e</w:t>
                    </w:r>
                    <w:r w:rsidR="00B410E9">
                      <w:rPr>
                        <w:lang w:val="sr-Latn-CS"/>
                      </w:rPr>
                      <w:t>-Čitaonica</w:t>
                    </w:r>
                    <w:r w:rsidR="005613E4" w:rsidRPr="00E5055D">
                      <w:rPr>
                        <w:lang w:val="sr-Latn-CS"/>
                      </w:rPr>
                      <w:t xml:space="preserve"> </w:t>
                    </w:r>
                  </w:p>
                  <w:p w14:paraId="5768CB4F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Web aplikacija</w:t>
                    </w:r>
                  </w:p>
                  <w:p w14:paraId="6A4C6DF6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11237586" w14:textId="768756FD" w:rsidR="005613E4" w:rsidRPr="00E5055D" w:rsidRDefault="007C7BA3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e</w:t>
                    </w:r>
                    <w:r w:rsidR="00B410E9">
                      <w:rPr>
                        <w:lang w:val="sr-Latn-CS"/>
                      </w:rPr>
                      <w:t>-Čitaonica</w:t>
                    </w:r>
                  </w:p>
                  <w:p w14:paraId="18605286" w14:textId="77777777" w:rsidR="005613E4" w:rsidRPr="00E5055D" w:rsidRDefault="005613E4" w:rsidP="00AF6B06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Baza podataka</w:t>
                    </w:r>
                  </w:p>
                </w:txbxContent>
              </v:textbox>
            </v:shape>
            <v:line id="_x0000_s2068" style="position:absolute" from="3861,6664" to="5301,6664"/>
            <v:shape id="_x0000_s2070" type="#_x0000_t202" style="position:absolute;left:4041;top:6772;width:1080;height:432" stroked="f">
              <v:textbox>
                <w:txbxContent>
                  <w:p w14:paraId="44AA399D" w14:textId="77777777" w:rsidR="005613E4" w:rsidRDefault="005613E4" w:rsidP="00AF6B06">
                    <w:pPr>
                      <w:jc w:val="center"/>
                    </w:pPr>
                    <w:r>
                      <w:t>Internet</w:t>
                    </w:r>
                  </w:p>
                </w:txbxContent>
              </v:textbox>
            </v:shape>
            <w10:anchorlock/>
          </v:group>
        </w:pict>
      </w:r>
    </w:p>
    <w:p w14:paraId="0B14E2EC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3B523A92" w14:textId="2E0B6BE9" w:rsidR="00206E1F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Pregled sistema </w:t>
      </w:r>
      <w:r w:rsidR="00B410E9">
        <w:rPr>
          <w:rFonts w:ascii="Arial" w:hAnsi="Arial"/>
          <w:b/>
          <w:lang w:val="sr-Latn-CS"/>
        </w:rPr>
        <w:t>E-Čitaonica</w:t>
      </w:r>
    </w:p>
    <w:p w14:paraId="5C9DCDC7" w14:textId="77777777" w:rsidR="00AF6B06" w:rsidRPr="003372D3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2CEC23DC" w14:textId="77777777" w:rsidR="00206E1F" w:rsidRPr="001A1756" w:rsidRDefault="00D44844" w:rsidP="00B849B5">
      <w:pPr>
        <w:pStyle w:val="Heading2"/>
        <w:rPr>
          <w:lang w:val="sr-Latn-CS"/>
        </w:rPr>
      </w:pPr>
      <w:bookmarkStart w:id="16" w:name="_Toc100140728"/>
      <w:r w:rsidRPr="001A1756">
        <w:rPr>
          <w:lang w:val="sr-Latn-CS"/>
        </w:rPr>
        <w:t xml:space="preserve">Pregled </w:t>
      </w:r>
      <w:r w:rsidR="00B849B5" w:rsidRPr="001A1756">
        <w:rPr>
          <w:lang w:val="sr-Latn-CS"/>
        </w:rPr>
        <w:t>mogućnosti</w:t>
      </w:r>
      <w:bookmarkEnd w:id="16"/>
    </w:p>
    <w:p w14:paraId="7A287D38" w14:textId="21521D39" w:rsidR="00206E1F" w:rsidRPr="003372D3" w:rsidRDefault="0074590A" w:rsidP="0074590A">
      <w:pPr>
        <w:pStyle w:val="BodyText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 w:rsidR="00E829B4">
        <w:rPr>
          <w:lang w:val="sr-Latn-CS"/>
        </w:rPr>
        <w:t>e</w:t>
      </w:r>
      <w:r w:rsidR="00B410E9">
        <w:rPr>
          <w:lang w:val="sr-Latn-CS"/>
        </w:rPr>
        <w:t>-Čitaonic</w:t>
      </w:r>
      <w:r w:rsidR="00824621">
        <w:rPr>
          <w:lang w:val="sr-Latn-CS"/>
        </w:rPr>
        <w:t xml:space="preserve">e </w:t>
      </w:r>
      <w:r>
        <w:rPr>
          <w:lang w:val="sr-Latn-CS"/>
        </w:rPr>
        <w:t>u pogledu prednosti koje nudi i funkcionalnosti koje te prednosti ostvaruju</w:t>
      </w:r>
      <w:r w:rsidR="00206E1F" w:rsidRPr="003372D3">
        <w:rPr>
          <w:lang w:val="sr-Latn-CS"/>
        </w:rPr>
        <w:t xml:space="preserve">. </w:t>
      </w:r>
      <w:r>
        <w:rPr>
          <w:lang w:val="sr-Latn-CS"/>
        </w:rPr>
        <w:t>Dodatni opis funkcionalnih zahteva je dat u odeljku 7 ovog dokumenta.</w:t>
      </w:r>
    </w:p>
    <w:p w14:paraId="7E58C66D" w14:textId="77777777" w:rsidR="00206E1F" w:rsidRPr="003372D3" w:rsidRDefault="00206E1F">
      <w:pPr>
        <w:pStyle w:val="BodyText"/>
        <w:rPr>
          <w:lang w:val="sr-Latn-C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3372D3" w14:paraId="6F93BBF1" w14:textId="77777777" w:rsidTr="00576C9A">
        <w:tc>
          <w:tcPr>
            <w:tcW w:w="4230" w:type="dxa"/>
          </w:tcPr>
          <w:p w14:paraId="2EC131D2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8" w:type="dxa"/>
          </w:tcPr>
          <w:p w14:paraId="44A10042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683416" w:rsidRPr="003372D3" w14:paraId="4C87AE9C" w14:textId="77777777" w:rsidTr="00576C9A">
        <w:tc>
          <w:tcPr>
            <w:tcW w:w="4230" w:type="dxa"/>
          </w:tcPr>
          <w:p w14:paraId="2FACCCA7" w14:textId="4525BFDD" w:rsidR="00683416" w:rsidRPr="00683416" w:rsidRDefault="00F66079" w:rsidP="00F66079">
            <w:pPr>
              <w:pStyle w:val="BodyText"/>
              <w:tabs>
                <w:tab w:val="right" w:pos="4014"/>
              </w:tabs>
              <w:spacing w:after="0"/>
              <w:ind w:left="0"/>
              <w:rPr>
                <w:bCs/>
                <w:lang w:val="sr-Latn-CS"/>
              </w:rPr>
            </w:pPr>
            <w:r>
              <w:rPr>
                <w:bCs/>
                <w:lang w:val="sr-Latn-CS"/>
              </w:rPr>
              <w:tab/>
            </w:r>
          </w:p>
        </w:tc>
        <w:tc>
          <w:tcPr>
            <w:tcW w:w="4518" w:type="dxa"/>
          </w:tcPr>
          <w:p w14:paraId="1333FD43" w14:textId="77777777" w:rsidR="00683416" w:rsidRDefault="00683416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</w:p>
        </w:tc>
      </w:tr>
      <w:tr w:rsidR="00206E1F" w:rsidRPr="003372D3" w14:paraId="46A9752A" w14:textId="77777777" w:rsidTr="00576C9A">
        <w:tc>
          <w:tcPr>
            <w:tcW w:w="4230" w:type="dxa"/>
          </w:tcPr>
          <w:p w14:paraId="119DEFD5" w14:textId="78094109" w:rsidR="00206E1F" w:rsidRPr="003372D3" w:rsidRDefault="002922C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Centralizovana</w:t>
            </w:r>
            <w:r w:rsidR="00B85D97">
              <w:rPr>
                <w:lang w:val="sr-Latn-CS"/>
              </w:rPr>
              <w:t xml:space="preserve"> evidencija</w:t>
            </w:r>
            <w:r w:rsidR="008C256A">
              <w:rPr>
                <w:lang w:val="sr-Latn-CS"/>
              </w:rPr>
              <w:t xml:space="preserve"> ispitnih blanketa</w:t>
            </w:r>
          </w:p>
        </w:tc>
        <w:tc>
          <w:tcPr>
            <w:tcW w:w="4518" w:type="dxa"/>
          </w:tcPr>
          <w:p w14:paraId="76766A63" w14:textId="38A23F88" w:rsidR="00B85D97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Prikaz i pretraživanje </w:t>
            </w:r>
            <w:r w:rsidR="008C256A">
              <w:rPr>
                <w:lang w:val="sr-Latn-CS"/>
              </w:rPr>
              <w:t>blanketa koje otpremaju korisnici.</w:t>
            </w:r>
          </w:p>
          <w:p w14:paraId="1A4F0575" w14:textId="0941B3FA" w:rsidR="00B85D97" w:rsidRPr="003372D3" w:rsidRDefault="00740948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M</w:t>
            </w:r>
            <w:r w:rsidR="00B85D97">
              <w:rPr>
                <w:lang w:val="sr-Latn-CS"/>
              </w:rPr>
              <w:t xml:space="preserve">ogućnost </w:t>
            </w:r>
            <w:r w:rsidR="007C4C41">
              <w:rPr>
                <w:lang w:val="sr-Latn-CS"/>
              </w:rPr>
              <w:t>izdvajanja pojedinih zadataka sa blanketa i njihovo n</w:t>
            </w:r>
            <w:r>
              <w:rPr>
                <w:lang w:val="sr-Latn-CS"/>
              </w:rPr>
              <w:t>e</w:t>
            </w:r>
            <w:r w:rsidR="007C4C41">
              <w:rPr>
                <w:lang w:val="sr-Latn-CS"/>
              </w:rPr>
              <w:t>zavisno pretraživanje, kombinovanje u okviru generisanog blanketa</w:t>
            </w:r>
            <w:r>
              <w:rPr>
                <w:lang w:val="sr-Latn-CS"/>
              </w:rPr>
              <w:t xml:space="preserve"> i pretraživanje zadataka na osnovu oblasti</w:t>
            </w:r>
            <w:r w:rsidR="00227AA7">
              <w:rPr>
                <w:lang w:val="sr-Latn-CS"/>
              </w:rPr>
              <w:t>.</w:t>
            </w:r>
          </w:p>
          <w:p w14:paraId="2EE5F309" w14:textId="77777777" w:rsidR="00A12200" w:rsidRPr="003372D3" w:rsidRDefault="00A12200" w:rsidP="008C256A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3CDD9D13" w14:textId="77777777" w:rsidTr="00576C9A">
        <w:tc>
          <w:tcPr>
            <w:tcW w:w="4230" w:type="dxa"/>
          </w:tcPr>
          <w:p w14:paraId="6E009E60" w14:textId="728BA8CA" w:rsidR="00206E1F" w:rsidRPr="003372D3" w:rsidRDefault="00227AA7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 xml:space="preserve">Evidencija </w:t>
            </w:r>
            <w:r w:rsidR="00480D7E">
              <w:rPr>
                <w:lang w:val="sr-Latn-CS"/>
              </w:rPr>
              <w:t>rešenja</w:t>
            </w:r>
            <w:r w:rsidR="007C4C41">
              <w:rPr>
                <w:lang w:val="sr-Latn-CS"/>
              </w:rPr>
              <w:t>, diskusij</w:t>
            </w:r>
            <w:r w:rsidR="00480D7E">
              <w:rPr>
                <w:lang w:val="sr-Latn-CS"/>
              </w:rPr>
              <w:t>a</w:t>
            </w:r>
            <w:r w:rsidR="007C4C41">
              <w:rPr>
                <w:lang w:val="sr-Latn-CS"/>
              </w:rPr>
              <w:t>, informacij</w:t>
            </w:r>
            <w:r w:rsidR="00480D7E">
              <w:rPr>
                <w:lang w:val="sr-Latn-CS"/>
              </w:rPr>
              <w:t>a</w:t>
            </w:r>
            <w:r w:rsidR="007C4C41">
              <w:rPr>
                <w:lang w:val="sr-Latn-CS"/>
              </w:rPr>
              <w:t xml:space="preserve"> vezan</w:t>
            </w:r>
            <w:r w:rsidR="00480D7E">
              <w:rPr>
                <w:lang w:val="sr-Latn-CS"/>
              </w:rPr>
              <w:t>ih</w:t>
            </w:r>
            <w:r w:rsidR="007C4C41">
              <w:rPr>
                <w:lang w:val="sr-Latn-CS"/>
              </w:rPr>
              <w:t xml:space="preserve"> za konkretni blanket/zadatak </w:t>
            </w:r>
          </w:p>
        </w:tc>
        <w:tc>
          <w:tcPr>
            <w:tcW w:w="4518" w:type="dxa"/>
          </w:tcPr>
          <w:p w14:paraId="5C741CD7" w14:textId="77777777" w:rsidR="00206E1F" w:rsidRDefault="007C4C41" w:rsidP="007C4C41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Prikaz rešenja i ostalih relevatnih informacija pretraživanjem odgovarajućeg blanketa.</w:t>
            </w:r>
          </w:p>
          <w:p w14:paraId="3A49D0D7" w14:textId="44CE4D80" w:rsidR="00227AA7" w:rsidRPr="003372D3" w:rsidRDefault="00227AA7" w:rsidP="007C4C41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35D73449" w14:textId="77777777" w:rsidTr="00576C9A">
        <w:tc>
          <w:tcPr>
            <w:tcW w:w="4230" w:type="dxa"/>
          </w:tcPr>
          <w:p w14:paraId="1CDFBAFF" w14:textId="1E1D1851" w:rsidR="00206E1F" w:rsidRPr="003372D3" w:rsidRDefault="00480D7E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Evidencija pokrenutih diskusija i aktivnosti u okviru njih</w:t>
            </w:r>
          </w:p>
        </w:tc>
        <w:tc>
          <w:tcPr>
            <w:tcW w:w="4518" w:type="dxa"/>
          </w:tcPr>
          <w:p w14:paraId="4E157AFD" w14:textId="6C91F097" w:rsidR="00206E1F" w:rsidRPr="003372D3" w:rsidRDefault="00AD6E4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Standardizovani način pokretanja diskusije na odgovarajuću temu što će omogućiti lakšu pretragu i lakše učešće korisnika </w:t>
            </w:r>
          </w:p>
          <w:p w14:paraId="291C1826" w14:textId="77777777" w:rsidR="00206E1F" w:rsidRPr="003372D3" w:rsidRDefault="00206E1F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576C9A" w:rsidRPr="003372D3" w14:paraId="055F555A" w14:textId="77777777" w:rsidTr="007C7172">
        <w:trPr>
          <w:trHeight w:val="830"/>
        </w:trPr>
        <w:tc>
          <w:tcPr>
            <w:tcW w:w="4230" w:type="dxa"/>
          </w:tcPr>
          <w:p w14:paraId="61CE66C4" w14:textId="4DFAA47D" w:rsidR="00576C9A" w:rsidRPr="001611DC" w:rsidRDefault="00576C9A">
            <w:pPr>
              <w:pStyle w:val="BodyText"/>
              <w:spacing w:after="0"/>
              <w:ind w:left="0"/>
            </w:pPr>
            <w:r>
              <w:rPr>
                <w:lang w:val="sr-Latn-CS"/>
              </w:rPr>
              <w:t>Jednostavno ažuriranje podataka sa bilo koje lokacije</w:t>
            </w:r>
          </w:p>
        </w:tc>
        <w:tc>
          <w:tcPr>
            <w:tcW w:w="4518" w:type="dxa"/>
          </w:tcPr>
          <w:p w14:paraId="238521C2" w14:textId="63A4CA7B" w:rsidR="00576C9A" w:rsidRPr="003372D3" w:rsidRDefault="00576C9A" w:rsidP="006F37E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Mogućnost pristupa i ažuriranja svih podataka sa bilo koje lokacije korišćenjem </w:t>
            </w:r>
            <w:r w:rsidR="00740948">
              <w:rPr>
                <w:lang w:val="sr-Latn-CS"/>
              </w:rPr>
              <w:t>računara ili mobilnog uređaja</w:t>
            </w:r>
            <w:r>
              <w:rPr>
                <w:lang w:val="sr-Latn-CS"/>
              </w:rPr>
              <w:t xml:space="preserve"> i internet konekcije</w:t>
            </w:r>
            <w:r w:rsidRPr="003372D3">
              <w:rPr>
                <w:lang w:val="sr-Latn-CS"/>
              </w:rPr>
              <w:t>.</w:t>
            </w:r>
          </w:p>
          <w:p w14:paraId="46494EC2" w14:textId="073A68E4" w:rsidR="00576C9A" w:rsidRPr="00227AA7" w:rsidRDefault="00576C9A" w:rsidP="00A12200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7C7172" w:rsidRPr="003372D3" w14:paraId="1EC74B28" w14:textId="77777777" w:rsidTr="00576C9A">
        <w:tc>
          <w:tcPr>
            <w:tcW w:w="4230" w:type="dxa"/>
          </w:tcPr>
          <w:p w14:paraId="7A769476" w14:textId="730479DB" w:rsidR="007C7172" w:rsidRDefault="007C7172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Evidencija aktivnosti studenata</w:t>
            </w:r>
          </w:p>
        </w:tc>
        <w:tc>
          <w:tcPr>
            <w:tcW w:w="4518" w:type="dxa"/>
          </w:tcPr>
          <w:p w14:paraId="322A6090" w14:textId="4433F87D" w:rsidR="007C7172" w:rsidRPr="003021F2" w:rsidRDefault="007C7172" w:rsidP="006F37E4">
            <w:pPr>
              <w:pStyle w:val="BodyText"/>
              <w:spacing w:after="0"/>
              <w:ind w:left="0"/>
            </w:pPr>
            <w:r>
              <w:rPr>
                <w:lang w:val="sr-Latn-CS"/>
              </w:rPr>
              <w:t>Uvid u statistiku aktivnosti, učestvovanje u diskusijama i udeo odgovora koje je profesor obeležio tačnim.</w:t>
            </w:r>
          </w:p>
        </w:tc>
      </w:tr>
    </w:tbl>
    <w:p w14:paraId="01C497D4" w14:textId="77777777" w:rsidR="00206E1F" w:rsidRPr="003372D3" w:rsidRDefault="00206E1F">
      <w:pPr>
        <w:pStyle w:val="BodyText"/>
        <w:rPr>
          <w:lang w:val="sr-Latn-CS"/>
        </w:rPr>
      </w:pPr>
    </w:p>
    <w:p w14:paraId="6E014567" w14:textId="77777777" w:rsidR="00206E1F" w:rsidRPr="008A4B5C" w:rsidRDefault="00D44844" w:rsidP="00D44844">
      <w:pPr>
        <w:pStyle w:val="Heading2"/>
        <w:rPr>
          <w:lang w:val="sr-Latn-CS"/>
        </w:rPr>
      </w:pPr>
      <w:bookmarkStart w:id="17" w:name="_Toc100140729"/>
      <w:r w:rsidRPr="008A4B5C">
        <w:rPr>
          <w:lang w:val="sr-Latn-CS"/>
        </w:rPr>
        <w:t>Pretpostavke i zavisnosti</w:t>
      </w:r>
      <w:bookmarkEnd w:id="17"/>
    </w:p>
    <w:p w14:paraId="41D072C3" w14:textId="11E908DF" w:rsidR="00206E1F" w:rsidRPr="003372D3" w:rsidRDefault="00B410E9" w:rsidP="00445A8C">
      <w:pPr>
        <w:pStyle w:val="BodyText"/>
        <w:rPr>
          <w:lang w:val="sr-Latn-CS"/>
        </w:rPr>
      </w:pPr>
      <w:r>
        <w:rPr>
          <w:lang w:val="sr-Latn-CS"/>
        </w:rPr>
        <w:t>E-Čitaonic</w:t>
      </w:r>
      <w:r w:rsidR="00604B66">
        <w:rPr>
          <w:lang w:val="sr-Latn-CS"/>
        </w:rPr>
        <w:t>a</w:t>
      </w:r>
      <w:r w:rsidR="00445A8C">
        <w:rPr>
          <w:lang w:val="sr-Latn-CS"/>
        </w:rPr>
        <w:t xml:space="preserve">, kao Web aplikacija je </w:t>
      </w:r>
      <w:r w:rsidR="00604B66">
        <w:rPr>
          <w:lang w:val="sr-Latn-CS"/>
        </w:rPr>
        <w:t>zavisna</w:t>
      </w:r>
      <w:r w:rsidR="00445A8C">
        <w:rPr>
          <w:lang w:val="sr-Latn-CS"/>
        </w:rPr>
        <w:t xml:space="preserve"> od</w:t>
      </w:r>
      <w:r w:rsidR="00D67D2B">
        <w:rPr>
          <w:lang w:val="sr-Latn-CS"/>
        </w:rPr>
        <w:t>:</w:t>
      </w:r>
    </w:p>
    <w:p w14:paraId="74CF746F" w14:textId="364C8E30" w:rsidR="00D67D2B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Web servera za izabrani </w:t>
      </w:r>
      <w:r w:rsidR="00CC1C09">
        <w:rPr>
          <w:lang w:val="sr-Latn-CS"/>
        </w:rPr>
        <w:t>frontend framework</w:t>
      </w:r>
      <w:r>
        <w:rPr>
          <w:lang w:val="sr-Latn-CS"/>
        </w:rPr>
        <w:t>.</w:t>
      </w:r>
    </w:p>
    <w:p w14:paraId="384224B2" w14:textId="66BCA775" w:rsidR="00C206AF" w:rsidRDefault="00C206AF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3021F2">
        <w:rPr>
          <w:lang w:val="sr-Latn-CS"/>
        </w:rPr>
        <w:t>Web API i DB servera</w:t>
      </w:r>
      <w:r>
        <w:rPr>
          <w:lang w:val="sr-Latn-CS"/>
        </w:rPr>
        <w:t xml:space="preserve"> za Windows platformu.</w:t>
      </w:r>
    </w:p>
    <w:p w14:paraId="5C869029" w14:textId="7812ED9C" w:rsidR="00445A8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Funkcionalnosti Web čitača koje korisnici upotrebljavaju za pristupanje </w:t>
      </w:r>
      <w:r w:rsidR="00A52CBB">
        <w:rPr>
          <w:lang w:val="sr-Latn-CS"/>
        </w:rPr>
        <w:t>aplikaciji</w:t>
      </w:r>
      <w:r>
        <w:rPr>
          <w:lang w:val="sr-Latn-CS"/>
        </w:rPr>
        <w:t>.</w:t>
      </w:r>
    </w:p>
    <w:p w14:paraId="09327981" w14:textId="7CF7AEDD" w:rsidR="003021F2" w:rsidRDefault="003021F2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Komunikacija izme</w:t>
      </w:r>
      <w:r>
        <w:rPr>
          <w:lang w:val="sr-Latn-RS"/>
        </w:rPr>
        <w:t>đu klijentskog dela i WEB API-ja.</w:t>
      </w:r>
    </w:p>
    <w:p w14:paraId="31556A62" w14:textId="77777777" w:rsidR="00206E1F" w:rsidRPr="003372D3" w:rsidRDefault="00D44844" w:rsidP="00B849B5">
      <w:pPr>
        <w:pStyle w:val="Heading2"/>
        <w:rPr>
          <w:lang w:val="sr-Latn-CS"/>
        </w:rPr>
      </w:pPr>
      <w:bookmarkStart w:id="18" w:name="_Toc100140730"/>
      <w:r>
        <w:rPr>
          <w:lang w:val="sr-Latn-CS"/>
        </w:rPr>
        <w:t>Cena</w:t>
      </w:r>
      <w:bookmarkEnd w:id="18"/>
    </w:p>
    <w:p w14:paraId="34DF0440" w14:textId="6147E049" w:rsidR="00206E1F" w:rsidRPr="003372D3" w:rsidRDefault="00AF3ADA" w:rsidP="00D62AEA">
      <w:pPr>
        <w:pStyle w:val="BodyText"/>
        <w:rPr>
          <w:lang w:val="sr-Latn-CS"/>
        </w:rPr>
      </w:pPr>
      <w:r>
        <w:rPr>
          <w:lang w:val="sr-Latn-CS"/>
        </w:rPr>
        <w:t>C</w:t>
      </w:r>
      <w:r w:rsidR="00D62AEA">
        <w:rPr>
          <w:lang w:val="sr-Latn-CS"/>
        </w:rPr>
        <w:t xml:space="preserve">ena razvoja </w:t>
      </w:r>
      <w:r w:rsidR="00C05DCB">
        <w:rPr>
          <w:lang w:val="sr-Latn-CS"/>
        </w:rPr>
        <w:t>se ne sagledava iz razloga što je u pitanju školski projekat</w:t>
      </w:r>
      <w:r w:rsidR="00D62AEA">
        <w:rPr>
          <w:lang w:val="sr-Latn-CS"/>
        </w:rPr>
        <w:t>.</w:t>
      </w:r>
    </w:p>
    <w:p w14:paraId="684E4017" w14:textId="77777777" w:rsidR="00206E1F" w:rsidRPr="003372D3" w:rsidRDefault="00D44844" w:rsidP="00D44844">
      <w:pPr>
        <w:pStyle w:val="Heading2"/>
        <w:rPr>
          <w:lang w:val="sr-Latn-CS"/>
        </w:rPr>
      </w:pPr>
      <w:bookmarkStart w:id="19" w:name="_Toc100140731"/>
      <w:r>
        <w:rPr>
          <w:lang w:val="sr-Latn-CS"/>
        </w:rPr>
        <w:t>Licenciranje i instalacija</w:t>
      </w:r>
      <w:bookmarkEnd w:id="19"/>
    </w:p>
    <w:p w14:paraId="1CFDA958" w14:textId="65C32734" w:rsidR="00206E1F" w:rsidRPr="003372D3" w:rsidRDefault="00A82910" w:rsidP="00E5055D">
      <w:pPr>
        <w:pStyle w:val="BodyText"/>
        <w:rPr>
          <w:lang w:val="sr-Latn-CS"/>
        </w:rPr>
      </w:pPr>
      <w:r>
        <w:rPr>
          <w:lang w:val="sr-Latn-CS"/>
        </w:rPr>
        <w:t xml:space="preserve">Sistem </w:t>
      </w:r>
      <w:r w:rsidR="00483856">
        <w:rPr>
          <w:lang w:val="sr-Latn-CS"/>
        </w:rPr>
        <w:t xml:space="preserve">je za sada samo školski projekat, tako </w:t>
      </w:r>
      <w:r>
        <w:rPr>
          <w:lang w:val="sr-Latn-CS"/>
        </w:rPr>
        <w:t>da ne postoje posebni zahtevi u pogledu licenciranja</w:t>
      </w:r>
      <w:r w:rsidR="00206E1F" w:rsidRPr="003372D3">
        <w:rPr>
          <w:lang w:val="sr-Latn-CS"/>
        </w:rPr>
        <w:t>.</w:t>
      </w:r>
    </w:p>
    <w:p w14:paraId="4A565987" w14:textId="6D038013" w:rsidR="00206E1F" w:rsidRPr="003372D3" w:rsidRDefault="00A82910" w:rsidP="00A82910">
      <w:pPr>
        <w:pStyle w:val="BodyText"/>
        <w:rPr>
          <w:lang w:val="sr-Latn-CS"/>
        </w:rPr>
      </w:pPr>
      <w:r>
        <w:rPr>
          <w:lang w:val="sr-Latn-CS"/>
        </w:rPr>
        <w:t xml:space="preserve">Kako </w:t>
      </w:r>
      <w:r w:rsidR="00303AA1">
        <w:rPr>
          <w:lang w:val="sr-Latn-CS"/>
        </w:rPr>
        <w:t xml:space="preserve">je </w:t>
      </w:r>
      <w:r w:rsidR="00B35664">
        <w:rPr>
          <w:lang w:val="sr-Latn-CS"/>
        </w:rPr>
        <w:t>e</w:t>
      </w:r>
      <w:r w:rsidR="00B410E9">
        <w:rPr>
          <w:lang w:val="sr-Latn-CS"/>
        </w:rPr>
        <w:t>-Čitaonic</w:t>
      </w:r>
      <w:r w:rsidR="00B35664">
        <w:rPr>
          <w:lang w:val="sr-Latn-CS"/>
        </w:rPr>
        <w:t xml:space="preserve">a </w:t>
      </w:r>
      <w:r w:rsidR="00303AA1">
        <w:rPr>
          <w:lang w:val="sr-Latn-CS"/>
        </w:rPr>
        <w:t xml:space="preserve">web aplikacija, neće biti </w:t>
      </w:r>
      <w:r>
        <w:rPr>
          <w:lang w:val="sr-Latn-CS"/>
        </w:rPr>
        <w:t>pravljen poseban instalacioni program</w:t>
      </w:r>
      <w:r w:rsidR="001F7886">
        <w:rPr>
          <w:lang w:val="sr-Latn-CS"/>
        </w:rPr>
        <w:t>.</w:t>
      </w:r>
    </w:p>
    <w:p w14:paraId="6DB57199" w14:textId="77777777" w:rsidR="00206E1F" w:rsidRPr="008A4B5C" w:rsidRDefault="00B849B5" w:rsidP="00B849B5">
      <w:pPr>
        <w:pStyle w:val="Heading1"/>
        <w:rPr>
          <w:lang w:val="sr-Latn-CS"/>
        </w:rPr>
      </w:pPr>
      <w:bookmarkStart w:id="20" w:name="_Toc100140732"/>
      <w:r w:rsidRPr="008A4B5C">
        <w:rPr>
          <w:lang w:val="sr-Latn-CS"/>
        </w:rPr>
        <w:t>Funkcionalni zahtevi</w:t>
      </w:r>
      <w:bookmarkEnd w:id="20"/>
    </w:p>
    <w:p w14:paraId="64D3E773" w14:textId="5AC6B473" w:rsidR="00206E1F" w:rsidRPr="003372D3" w:rsidRDefault="00F6773B" w:rsidP="00F6773B">
      <w:pPr>
        <w:pStyle w:val="BodyText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 w:rsidR="00F528E8">
        <w:rPr>
          <w:lang w:val="sr-Latn-CS"/>
        </w:rPr>
        <w:t>e</w:t>
      </w:r>
      <w:r w:rsidR="00B410E9">
        <w:rPr>
          <w:lang w:val="sr-Latn-CS"/>
        </w:rPr>
        <w:t>-Čitaonic</w:t>
      </w:r>
      <w:r w:rsidR="00F528E8">
        <w:rPr>
          <w:lang w:val="sr-Latn-CS"/>
        </w:rPr>
        <w:t>e</w:t>
      </w:r>
      <w:r>
        <w:rPr>
          <w:lang w:val="sr-Latn-CS"/>
        </w:rPr>
        <w:t>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Opisane funkcionalnosti predstavljaju osnovne mogućnosti sistema koje je neophodno implementirati da bi se zadovoljile potrebe korisnika</w:t>
      </w:r>
      <w:r w:rsidR="00206E1F" w:rsidRPr="003372D3">
        <w:rPr>
          <w:lang w:val="sr-Latn-CS"/>
        </w:rPr>
        <w:t xml:space="preserve">. </w:t>
      </w:r>
    </w:p>
    <w:p w14:paraId="30632422" w14:textId="77777777" w:rsidR="00206E1F" w:rsidRPr="003372D3" w:rsidRDefault="00254CBE">
      <w:pPr>
        <w:pStyle w:val="Heading2"/>
        <w:rPr>
          <w:lang w:val="sr-Latn-CS"/>
        </w:rPr>
      </w:pPr>
      <w:bookmarkStart w:id="21" w:name="_Toc100140733"/>
      <w:r w:rsidRPr="00254CBE">
        <w:rPr>
          <w:lang w:val="sr-Latn-CS"/>
        </w:rPr>
        <w:t>Prijavljivanje na sistem</w:t>
      </w:r>
      <w:bookmarkEnd w:id="21"/>
    </w:p>
    <w:p w14:paraId="666E01C5" w14:textId="292950E8" w:rsidR="00206E1F" w:rsidRDefault="005613E4" w:rsidP="005613E4">
      <w:pPr>
        <w:pStyle w:val="BodyText"/>
        <w:rPr>
          <w:lang w:val="sr-Latn-CS"/>
        </w:rPr>
      </w:pPr>
      <w:r>
        <w:rPr>
          <w:lang w:val="sr-Latn-CS"/>
        </w:rPr>
        <w:t xml:space="preserve">Za administratora </w:t>
      </w:r>
      <w:r w:rsidR="00234F51">
        <w:rPr>
          <w:lang w:val="sr-Latn-CS"/>
        </w:rPr>
        <w:t xml:space="preserve">i korisnike </w:t>
      </w:r>
      <w:r w:rsidR="00A52CBB">
        <w:rPr>
          <w:lang w:val="sr-Latn-CS"/>
        </w:rPr>
        <w:t>aplikacije</w:t>
      </w:r>
      <w:r>
        <w:rPr>
          <w:lang w:val="sr-Latn-CS"/>
        </w:rPr>
        <w:t xml:space="preserve"> (</w:t>
      </w:r>
      <w:r w:rsidR="00234F51">
        <w:rPr>
          <w:lang w:val="sr-Latn-CS"/>
        </w:rPr>
        <w:t>student i profesor</w:t>
      </w:r>
      <w:r>
        <w:rPr>
          <w:lang w:val="sr-Latn-CS"/>
        </w:rPr>
        <w:t xml:space="preserve">) se mora obezbediti prijavljivanje na </w:t>
      </w:r>
      <w:r w:rsidR="00921A2A">
        <w:rPr>
          <w:lang w:val="sr-Latn-CS"/>
        </w:rPr>
        <w:t>aplikaciju</w:t>
      </w:r>
      <w:r>
        <w:rPr>
          <w:lang w:val="sr-Latn-CS"/>
        </w:rPr>
        <w:t xml:space="preserve"> korišćenjem korisničkog imena i lozinke.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Sistem treba da obezbedi korisniku mogućnost promene lozinke.</w:t>
      </w:r>
    </w:p>
    <w:p w14:paraId="261E2ECD" w14:textId="0E68EB4F" w:rsidR="002A5E27" w:rsidRDefault="002A5E27" w:rsidP="002A5E27">
      <w:pPr>
        <w:pStyle w:val="Heading2"/>
        <w:rPr>
          <w:lang w:val="sr-Latn-CS"/>
        </w:rPr>
      </w:pPr>
      <w:bookmarkStart w:id="22" w:name="_Toc100140734"/>
      <w:r w:rsidRPr="00254CBE">
        <w:rPr>
          <w:lang w:val="sr-Latn-CS"/>
        </w:rPr>
        <w:t>Unos</w:t>
      </w:r>
      <w:r w:rsidR="00D91F16">
        <w:rPr>
          <w:lang w:val="sr-Latn-CS"/>
        </w:rPr>
        <w:t xml:space="preserve">, </w:t>
      </w:r>
      <w:r w:rsidR="00576C9A">
        <w:rPr>
          <w:lang w:val="sr-Latn-CS"/>
        </w:rPr>
        <w:t>prikaz</w:t>
      </w:r>
      <w:r w:rsidR="00D91F16">
        <w:rPr>
          <w:lang w:val="sr-Latn-CS"/>
        </w:rPr>
        <w:t xml:space="preserve"> i pretraga </w:t>
      </w:r>
      <w:r w:rsidR="00576C9A">
        <w:rPr>
          <w:lang w:val="sr-Latn-CS"/>
        </w:rPr>
        <w:t>ispitnih zadataka i blanketa</w:t>
      </w:r>
      <w:bookmarkEnd w:id="22"/>
    </w:p>
    <w:p w14:paraId="0B60DBA2" w14:textId="6CA759DB" w:rsidR="00576C9A" w:rsidRPr="00576C9A" w:rsidRDefault="00576C9A" w:rsidP="00576C9A">
      <w:pPr>
        <w:ind w:left="720"/>
        <w:rPr>
          <w:lang w:val="sr-Latn-CS"/>
        </w:rPr>
      </w:pPr>
      <w:r>
        <w:rPr>
          <w:lang w:val="sr-Latn-CS"/>
        </w:rPr>
        <w:t xml:space="preserve">Korisnici </w:t>
      </w:r>
      <w:r w:rsidR="00A52CBB">
        <w:rPr>
          <w:lang w:val="sr-Latn-CS"/>
        </w:rPr>
        <w:t>aplikacije</w:t>
      </w:r>
      <w:r>
        <w:rPr>
          <w:lang w:val="sr-Latn-CS"/>
        </w:rPr>
        <w:t xml:space="preserve"> imaju mogućnost dodavanja </w:t>
      </w:r>
      <w:r w:rsidR="00D91F16">
        <w:rPr>
          <w:lang w:val="sr-Latn-CS"/>
        </w:rPr>
        <w:t>novih blanketa čija je pregledn</w:t>
      </w:r>
      <w:r w:rsidR="00C342C5">
        <w:rPr>
          <w:lang w:val="sr-Latn-CS"/>
        </w:rPr>
        <w:t>o</w:t>
      </w:r>
      <w:r w:rsidR="00D91F16">
        <w:rPr>
          <w:lang w:val="sr-Latn-CS"/>
        </w:rPr>
        <w:t>st omogućena pretragom na osnovu njihovog ispitnog roka.</w:t>
      </w:r>
    </w:p>
    <w:p w14:paraId="743370EE" w14:textId="0CF3FC92" w:rsidR="00206E1F" w:rsidRPr="003372D3" w:rsidRDefault="00D91F16" w:rsidP="005A3F8C">
      <w:pPr>
        <w:pStyle w:val="Heading2"/>
        <w:rPr>
          <w:lang w:val="sr-Latn-CS"/>
        </w:rPr>
      </w:pPr>
      <w:bookmarkStart w:id="23" w:name="_Toc100140735"/>
      <w:r>
        <w:rPr>
          <w:lang w:val="sr-Latn-CS"/>
        </w:rPr>
        <w:t>Postavljanje</w:t>
      </w:r>
      <w:r w:rsidR="00391FD8">
        <w:rPr>
          <w:lang w:val="sr-Latn-CS"/>
        </w:rPr>
        <w:t xml:space="preserve">, uklanjanje moderatora </w:t>
      </w:r>
      <w:r w:rsidR="00921A2A">
        <w:rPr>
          <w:lang w:val="sr-Latn-CS"/>
        </w:rPr>
        <w:t>predmeta</w:t>
      </w:r>
      <w:bookmarkEnd w:id="23"/>
    </w:p>
    <w:p w14:paraId="748040E3" w14:textId="1F2C61BB" w:rsidR="00206E1F" w:rsidRPr="003372D3" w:rsidRDefault="005A3F8C" w:rsidP="009029D5">
      <w:pPr>
        <w:pStyle w:val="BodyText"/>
        <w:rPr>
          <w:lang w:val="sr-Latn-CS"/>
        </w:rPr>
      </w:pPr>
      <w:r>
        <w:rPr>
          <w:lang w:val="sr-Latn-CS"/>
        </w:rPr>
        <w:t xml:space="preserve">Administrator </w:t>
      </w:r>
      <w:r w:rsidR="00D91F16">
        <w:rPr>
          <w:lang w:val="sr-Latn-CS"/>
        </w:rPr>
        <w:t>ima mogućnost</w:t>
      </w:r>
      <w:r w:rsidR="00391FD8">
        <w:rPr>
          <w:lang w:val="sr-Latn-CS"/>
        </w:rPr>
        <w:t xml:space="preserve"> postavljanja profesora za nadzornika aktivnosti vezane za određeni predmet. Nadzornik u okviru svo</w:t>
      </w:r>
      <w:r w:rsidR="002F40F1">
        <w:rPr>
          <w:lang w:val="sr-Latn-CS"/>
        </w:rPr>
        <w:t>g</w:t>
      </w:r>
      <w:r w:rsidR="00391FD8">
        <w:rPr>
          <w:lang w:val="sr-Latn-CS"/>
        </w:rPr>
        <w:t xml:space="preserve"> dodeljen</w:t>
      </w:r>
      <w:r w:rsidR="002F40F1">
        <w:rPr>
          <w:lang w:val="sr-Latn-CS"/>
        </w:rPr>
        <w:t>og</w:t>
      </w:r>
      <w:r w:rsidR="00391FD8">
        <w:rPr>
          <w:lang w:val="sr-Latn-CS"/>
        </w:rPr>
        <w:t xml:space="preserve"> </w:t>
      </w:r>
      <w:r w:rsidR="002F40F1">
        <w:rPr>
          <w:lang w:val="sr-Latn-CS"/>
        </w:rPr>
        <w:t xml:space="preserve">predmeta </w:t>
      </w:r>
      <w:r w:rsidR="00391FD8">
        <w:rPr>
          <w:lang w:val="sr-Latn-CS"/>
        </w:rPr>
        <w:t>ima mogućnost potvrde tačnosti odgovora</w:t>
      </w:r>
      <w:r w:rsidR="00F464F0">
        <w:rPr>
          <w:lang w:val="sr-Latn-CS"/>
        </w:rPr>
        <w:t xml:space="preserve">, kao i brisanje odgovora i objava drugih korisnika. </w:t>
      </w:r>
    </w:p>
    <w:p w14:paraId="68E5E30B" w14:textId="19D0032E" w:rsidR="004D6827" w:rsidRDefault="00D91F16" w:rsidP="006E1B47">
      <w:pPr>
        <w:pStyle w:val="Heading2"/>
        <w:rPr>
          <w:lang w:val="sr-Latn-CS"/>
        </w:rPr>
      </w:pPr>
      <w:bookmarkStart w:id="24" w:name="_Toc100140736"/>
      <w:r w:rsidRPr="00DE60DE">
        <w:rPr>
          <w:lang w:val="sr-Latn-CS"/>
        </w:rPr>
        <w:t>Pokretanje</w:t>
      </w:r>
      <w:r w:rsidR="00C342C5" w:rsidRPr="00DE60DE">
        <w:rPr>
          <w:lang w:val="sr-Latn-CS"/>
        </w:rPr>
        <w:t>, učestvovanje u nezavisnim diskusijama</w:t>
      </w:r>
      <w:r w:rsidR="008A4B5C">
        <w:rPr>
          <w:lang w:val="sr-Latn-CS"/>
        </w:rPr>
        <w:t xml:space="preserve">, </w:t>
      </w:r>
      <w:r w:rsidR="00C342C5" w:rsidRPr="00DE60DE">
        <w:rPr>
          <w:lang w:val="sr-Latn-CS"/>
        </w:rPr>
        <w:t>njihov prikaz</w:t>
      </w:r>
      <w:r w:rsidR="008A4B5C">
        <w:rPr>
          <w:lang w:val="sr-Latn-CS"/>
        </w:rPr>
        <w:t xml:space="preserve"> i pretraga</w:t>
      </w:r>
      <w:r w:rsidR="00DE60DE" w:rsidRPr="00DE60DE">
        <w:rPr>
          <w:lang w:val="sr-Latn-CS"/>
        </w:rPr>
        <w:t>.</w:t>
      </w:r>
      <w:bookmarkEnd w:id="24"/>
      <w:r w:rsidR="00DE60DE" w:rsidRPr="00DE60DE">
        <w:rPr>
          <w:lang w:val="sr-Latn-CS"/>
        </w:rPr>
        <w:t xml:space="preserve"> </w:t>
      </w:r>
    </w:p>
    <w:p w14:paraId="7FB66787" w14:textId="13AE9EE8" w:rsidR="004D6827" w:rsidRPr="004D6827" w:rsidRDefault="004D6827" w:rsidP="004D6827">
      <w:pPr>
        <w:ind w:left="720"/>
        <w:rPr>
          <w:lang w:val="sr-Latn-CS"/>
        </w:rPr>
      </w:pPr>
      <w:r>
        <w:rPr>
          <w:lang w:val="sr-Latn-CS"/>
        </w:rPr>
        <w:t>Za svaki predmet pored angažovanja u rešavanju ispitnih zadataka omogućen je odeljak za pokretanje i učestvovanje u diskusijama koje nisu striktno vezane za konkretni zadatak.</w:t>
      </w:r>
    </w:p>
    <w:p w14:paraId="774629FD" w14:textId="3C7829BC" w:rsidR="002A5E27" w:rsidRPr="00DE60DE" w:rsidRDefault="00DE60DE" w:rsidP="006E1B47">
      <w:pPr>
        <w:pStyle w:val="Heading2"/>
        <w:rPr>
          <w:lang w:val="sr-Latn-CS"/>
        </w:rPr>
      </w:pPr>
      <w:bookmarkStart w:id="25" w:name="_Toc100140737"/>
      <w:r>
        <w:rPr>
          <w:lang w:val="sr-Latn-CS"/>
        </w:rPr>
        <w:lastRenderedPageBreak/>
        <w:t>Mogućnost obaveštenja o promenama u postojećim diskusijama.</w:t>
      </w:r>
      <w:bookmarkEnd w:id="25"/>
    </w:p>
    <w:p w14:paraId="6C131EDE" w14:textId="64473635" w:rsidR="00206E1F" w:rsidRPr="003372D3" w:rsidRDefault="00DE60DE" w:rsidP="008A4B5C">
      <w:pPr>
        <w:ind w:left="720"/>
        <w:rPr>
          <w:lang w:val="sr-Latn-CS"/>
        </w:rPr>
      </w:pPr>
      <w:r>
        <w:rPr>
          <w:lang w:val="sr-Latn-CS"/>
        </w:rPr>
        <w:t>Korisnik će imati mogućnost da omogući notifikacije za diskusije koje su od njegovog interesa</w:t>
      </w:r>
      <w:r w:rsidR="00204497">
        <w:rPr>
          <w:lang w:val="sr-Latn-CS"/>
        </w:rPr>
        <w:t>, kao i notifikacije za angažovanje ostalih korisnika na njegove sopstvene objave.</w:t>
      </w:r>
    </w:p>
    <w:p w14:paraId="34941905" w14:textId="52752AD1" w:rsidR="00206E1F" w:rsidRPr="003372D3" w:rsidRDefault="00B849B5" w:rsidP="00B849B5">
      <w:pPr>
        <w:pStyle w:val="Heading1"/>
        <w:numPr>
          <w:ilvl w:val="0"/>
          <w:numId w:val="12"/>
        </w:numPr>
        <w:rPr>
          <w:lang w:val="sr-Latn-CS"/>
        </w:rPr>
      </w:pPr>
      <w:bookmarkStart w:id="26" w:name="_Toc100140738"/>
      <w:r>
        <w:rPr>
          <w:lang w:val="sr-Latn-CS"/>
        </w:rPr>
        <w:t>Ograničenja</w:t>
      </w:r>
      <w:bookmarkEnd w:id="26"/>
      <w:r w:rsidR="00206E1F" w:rsidRPr="003372D3">
        <w:rPr>
          <w:lang w:val="sr-Latn-CS"/>
        </w:rPr>
        <w:t xml:space="preserve"> </w:t>
      </w:r>
    </w:p>
    <w:p w14:paraId="3090A943" w14:textId="678F73C4" w:rsidR="00206E1F" w:rsidRPr="003372D3" w:rsidRDefault="00A82910" w:rsidP="00A82910">
      <w:pPr>
        <w:pStyle w:val="BodyText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164E1E">
        <w:rPr>
          <w:lang w:val="sr-Latn-CS"/>
        </w:rPr>
        <w:t>e</w:t>
      </w:r>
      <w:r w:rsidR="00B410E9">
        <w:rPr>
          <w:lang w:val="sr-Latn-CS"/>
        </w:rPr>
        <w:t>-Čitaonica</w:t>
      </w:r>
      <w:r>
        <w:rPr>
          <w:lang w:val="sr-Latn-CS"/>
        </w:rPr>
        <w:t xml:space="preserve"> će biti razvijan</w:t>
      </w:r>
      <w:r w:rsidR="00B1186B">
        <w:rPr>
          <w:lang w:val="sr-Latn-CS"/>
        </w:rPr>
        <w:t>a</w:t>
      </w:r>
      <w:r>
        <w:rPr>
          <w:lang w:val="sr-Latn-CS"/>
        </w:rPr>
        <w:t xml:space="preserve"> pod sledećim ograničenjima:</w:t>
      </w:r>
    </w:p>
    <w:p w14:paraId="38BA3E04" w14:textId="77777777"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</w:t>
      </w:r>
      <w:r w:rsidR="00206E1F" w:rsidRPr="003372D3">
        <w:rPr>
          <w:lang w:val="sr-Latn-CS"/>
        </w:rPr>
        <w:t>.</w:t>
      </w:r>
    </w:p>
    <w:p w14:paraId="5BE9EEA7" w14:textId="5138C70D"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će se osloniti na besplatna softverska rešenja (</w:t>
      </w:r>
      <w:r w:rsidR="00BD48F9">
        <w:rPr>
          <w:lang w:val="sr-Latn-CS"/>
        </w:rPr>
        <w:t>Frontend framework</w:t>
      </w:r>
      <w:r>
        <w:rPr>
          <w:lang w:val="sr-Latn-CS"/>
        </w:rPr>
        <w:t>, DBMS, Web server), tako da neće zahtevati kupovinu dodatnog softvera</w:t>
      </w:r>
      <w:r w:rsidR="00206E1F" w:rsidRPr="003372D3">
        <w:rPr>
          <w:lang w:val="sr-Latn-CS"/>
        </w:rPr>
        <w:t>.</w:t>
      </w:r>
    </w:p>
    <w:p w14:paraId="38755648" w14:textId="77777777" w:rsidR="00206E1F" w:rsidRPr="003372D3" w:rsidRDefault="00B849B5" w:rsidP="00B849B5">
      <w:pPr>
        <w:pStyle w:val="Heading1"/>
        <w:numPr>
          <w:ilvl w:val="0"/>
          <w:numId w:val="20"/>
        </w:numPr>
        <w:rPr>
          <w:lang w:val="sr-Latn-CS"/>
        </w:rPr>
      </w:pPr>
      <w:bookmarkStart w:id="27" w:name="_Toc100140739"/>
      <w:r>
        <w:rPr>
          <w:lang w:val="sr-Latn-CS"/>
        </w:rPr>
        <w:t>Zahtevi u pogledu kvaliteta</w:t>
      </w:r>
      <w:bookmarkEnd w:id="27"/>
      <w:r w:rsidR="00206E1F" w:rsidRPr="003372D3">
        <w:rPr>
          <w:lang w:val="sr-Latn-CS"/>
        </w:rPr>
        <w:t xml:space="preserve"> </w:t>
      </w:r>
    </w:p>
    <w:p w14:paraId="087BEB4A" w14:textId="77777777"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14:paraId="14FE3546" w14:textId="529D5522" w:rsidR="00BC2229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Dostupnost</w:t>
      </w:r>
      <w:r w:rsidR="00206E1F" w:rsidRPr="003372D3">
        <w:rPr>
          <w:lang w:val="sr-Latn-CS"/>
        </w:rPr>
        <w:t xml:space="preserve">: </w:t>
      </w:r>
      <w:r>
        <w:rPr>
          <w:lang w:val="sr-Latn-CS"/>
        </w:rPr>
        <w:t>24 časa dnevno, 7 dana u nedelji.</w:t>
      </w:r>
    </w:p>
    <w:p w14:paraId="774E8B87" w14:textId="33641A3B"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Lakoća korišćenja:</w:t>
      </w:r>
      <w:r w:rsidR="0069445A">
        <w:rPr>
          <w:lang w:val="sr-Latn-CS"/>
        </w:rPr>
        <w:t xml:space="preserve"> </w:t>
      </w:r>
      <w:r>
        <w:rPr>
          <w:lang w:val="sr-Latn-CS"/>
        </w:rPr>
        <w:t>Sistem će posedovati jednostavan i intuitivan interfejs prilagođen profilima korisnika koji će ga koristiti.</w:t>
      </w:r>
    </w:p>
    <w:p w14:paraId="1B4BB6BA" w14:textId="42004F28" w:rsidR="00206E1F" w:rsidRPr="003372D3" w:rsidRDefault="0069445A" w:rsidP="006B5890">
      <w:pPr>
        <w:pStyle w:val="BodyText"/>
        <w:rPr>
          <w:lang w:val="sr-Latn-CS"/>
        </w:rPr>
      </w:pPr>
      <w:r>
        <w:rPr>
          <w:lang w:val="sr-Latn-CS"/>
        </w:rPr>
        <w:t>Održavanje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</w:t>
      </w:r>
    </w:p>
    <w:p w14:paraId="42ADBAA3" w14:textId="77777777" w:rsidR="00206E1F" w:rsidRPr="0025247D" w:rsidRDefault="00B849B5" w:rsidP="00206E1F">
      <w:pPr>
        <w:pStyle w:val="Heading1"/>
        <w:tabs>
          <w:tab w:val="left" w:pos="1276"/>
        </w:tabs>
        <w:rPr>
          <w:lang w:val="sr-Latn-CS"/>
        </w:rPr>
      </w:pPr>
      <w:bookmarkStart w:id="28" w:name="_Toc100140740"/>
      <w:r w:rsidRPr="0025247D">
        <w:rPr>
          <w:lang w:val="sr-Latn-CS"/>
        </w:rPr>
        <w:t>Prioritet funkcionalnosti</w:t>
      </w:r>
      <w:bookmarkEnd w:id="28"/>
    </w:p>
    <w:p w14:paraId="1DDDDA7B" w14:textId="7F694FB5" w:rsidR="00206E1F" w:rsidRDefault="00CA62F9" w:rsidP="00CA62F9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02711E2F" w14:textId="2EFDE1EF" w:rsidR="007077D7" w:rsidRDefault="007077D7" w:rsidP="007077D7">
      <w:pPr>
        <w:pStyle w:val="BodyText"/>
        <w:numPr>
          <w:ilvl w:val="0"/>
          <w:numId w:val="15"/>
        </w:numPr>
        <w:tabs>
          <w:tab w:val="clear" w:pos="4046"/>
          <w:tab w:val="num" w:pos="1080"/>
        </w:tabs>
        <w:ind w:left="1080"/>
        <w:rPr>
          <w:lang w:val="sr-Latn-CS"/>
        </w:rPr>
      </w:pPr>
      <w:r w:rsidRPr="007077D7">
        <w:rPr>
          <w:lang w:val="sr-Latn-CS"/>
        </w:rPr>
        <w:t>Prijavljivanje na sistem</w:t>
      </w:r>
    </w:p>
    <w:p w14:paraId="5CD147D1" w14:textId="5EFBEA87" w:rsidR="0025247D" w:rsidRPr="0025247D" w:rsidRDefault="0025247D" w:rsidP="0025247D">
      <w:pPr>
        <w:pStyle w:val="BodyText"/>
        <w:numPr>
          <w:ilvl w:val="0"/>
          <w:numId w:val="15"/>
        </w:numPr>
        <w:tabs>
          <w:tab w:val="clear" w:pos="4046"/>
          <w:tab w:val="num" w:pos="1080"/>
        </w:tabs>
        <w:ind w:left="1080"/>
        <w:rPr>
          <w:lang w:val="sr-Latn-CS"/>
        </w:rPr>
      </w:pPr>
      <w:r w:rsidRPr="007077D7">
        <w:rPr>
          <w:lang w:val="sr-Latn-CS"/>
        </w:rPr>
        <w:t>Postavljanje, uklanjanje moderatora predmeta</w:t>
      </w:r>
    </w:p>
    <w:p w14:paraId="488515E1" w14:textId="77777777" w:rsidR="007077D7" w:rsidRDefault="007077D7" w:rsidP="007077D7">
      <w:pPr>
        <w:pStyle w:val="BodyText"/>
        <w:numPr>
          <w:ilvl w:val="0"/>
          <w:numId w:val="15"/>
        </w:numPr>
        <w:tabs>
          <w:tab w:val="clear" w:pos="4046"/>
          <w:tab w:val="num" w:pos="1080"/>
        </w:tabs>
        <w:ind w:left="1080"/>
        <w:rPr>
          <w:lang w:val="sr-Latn-CS"/>
        </w:rPr>
      </w:pPr>
      <w:r w:rsidRPr="007077D7">
        <w:rPr>
          <w:lang w:val="sr-Latn-CS"/>
        </w:rPr>
        <w:t>Unos, prikaz i pretraga ispitnih zadataka i blanketa</w:t>
      </w:r>
    </w:p>
    <w:p w14:paraId="53821528" w14:textId="77777777" w:rsidR="007077D7" w:rsidRDefault="007077D7" w:rsidP="007077D7">
      <w:pPr>
        <w:pStyle w:val="BodyText"/>
        <w:numPr>
          <w:ilvl w:val="0"/>
          <w:numId w:val="15"/>
        </w:numPr>
        <w:tabs>
          <w:tab w:val="clear" w:pos="4046"/>
          <w:tab w:val="num" w:pos="1080"/>
        </w:tabs>
        <w:ind w:left="1080"/>
        <w:rPr>
          <w:lang w:val="sr-Latn-CS"/>
        </w:rPr>
      </w:pPr>
      <w:r w:rsidRPr="007077D7">
        <w:rPr>
          <w:lang w:val="sr-Latn-CS"/>
        </w:rPr>
        <w:t>Pokretanje, učestvovanje u nezavisnim diskusijama, njihov prikaz i pretraga.</w:t>
      </w:r>
    </w:p>
    <w:p w14:paraId="2B412D63" w14:textId="64D827F7" w:rsidR="007077D7" w:rsidRPr="007077D7" w:rsidRDefault="007077D7" w:rsidP="007077D7">
      <w:pPr>
        <w:pStyle w:val="BodyText"/>
        <w:numPr>
          <w:ilvl w:val="0"/>
          <w:numId w:val="15"/>
        </w:numPr>
        <w:tabs>
          <w:tab w:val="clear" w:pos="4046"/>
          <w:tab w:val="num" w:pos="1080"/>
        </w:tabs>
        <w:ind w:left="1080"/>
        <w:rPr>
          <w:lang w:val="sr-Latn-CS"/>
        </w:rPr>
      </w:pPr>
      <w:r w:rsidRPr="007077D7">
        <w:rPr>
          <w:lang w:val="sr-Latn-CS"/>
        </w:rPr>
        <w:t>Mogućnost obaveštenja o promenama u postojećim diskusijama.</w:t>
      </w:r>
    </w:p>
    <w:p w14:paraId="77DDF6D9" w14:textId="602FDE3E" w:rsidR="00206E1F" w:rsidRPr="0025247D" w:rsidRDefault="00B849B5" w:rsidP="00626641">
      <w:pPr>
        <w:pStyle w:val="Heading1"/>
        <w:rPr>
          <w:lang w:val="sr-Latn-CS"/>
        </w:rPr>
      </w:pPr>
      <w:bookmarkStart w:id="29" w:name="_Toc100140741"/>
      <w:r w:rsidRPr="0025247D">
        <w:rPr>
          <w:lang w:val="sr-Latn-CS"/>
        </w:rPr>
        <w:t>Nefunkcionalni zahtevi</w:t>
      </w:r>
      <w:bookmarkEnd w:id="29"/>
    </w:p>
    <w:p w14:paraId="1953D254" w14:textId="77777777" w:rsidR="00206E1F" w:rsidRPr="003372D3" w:rsidRDefault="00B849B5" w:rsidP="00B849B5">
      <w:pPr>
        <w:pStyle w:val="Heading2"/>
        <w:rPr>
          <w:lang w:val="sr-Latn-CS"/>
        </w:rPr>
      </w:pPr>
      <w:bookmarkStart w:id="30" w:name="_Toc100140742"/>
      <w:r>
        <w:rPr>
          <w:lang w:val="sr-Latn-CS"/>
        </w:rPr>
        <w:t>Sistemski zahtevi</w:t>
      </w:r>
      <w:bookmarkEnd w:id="30"/>
    </w:p>
    <w:p w14:paraId="3FB89EC8" w14:textId="7C65BB4E" w:rsidR="00206E1F" w:rsidRPr="003372D3" w:rsidRDefault="00B410E9" w:rsidP="003356F6">
      <w:pPr>
        <w:pStyle w:val="BodyText"/>
        <w:rPr>
          <w:lang w:val="sr-Latn-CS"/>
        </w:rPr>
      </w:pPr>
      <w:r w:rsidRPr="008F6566">
        <w:rPr>
          <w:lang w:val="sr-Latn-CS"/>
        </w:rPr>
        <w:t>E-Čitaonica</w:t>
      </w:r>
      <w:r w:rsidR="003356F6" w:rsidRPr="008F6566">
        <w:rPr>
          <w:lang w:val="sr-Latn-CS"/>
        </w:rPr>
        <w:t xml:space="preserve"> će biti realizovan</w:t>
      </w:r>
      <w:r w:rsidR="00683416" w:rsidRPr="008F6566">
        <w:rPr>
          <w:lang w:val="sr-Latn-CS"/>
        </w:rPr>
        <w:t>a</w:t>
      </w:r>
      <w:r w:rsidR="003356F6" w:rsidRPr="008F6566">
        <w:rPr>
          <w:lang w:val="sr-Latn-CS"/>
        </w:rPr>
        <w:t xml:space="preserve"> korišćenjem</w:t>
      </w:r>
      <w:r w:rsidR="00683416" w:rsidRPr="008F6566">
        <w:rPr>
          <w:lang w:val="sr-Latn-CS"/>
        </w:rPr>
        <w:t xml:space="preserve"> Angular frontend framework-a</w:t>
      </w:r>
      <w:r w:rsidR="003356F6" w:rsidRPr="008F6566">
        <w:rPr>
          <w:lang w:val="sr-Latn-CS"/>
        </w:rPr>
        <w:t>,</w:t>
      </w:r>
      <w:r w:rsidR="003B3024" w:rsidRPr="008F6566">
        <w:rPr>
          <w:lang w:val="sr-Latn-CS"/>
        </w:rPr>
        <w:t xml:space="preserve"> </w:t>
      </w:r>
      <w:r w:rsidR="00426684">
        <w:rPr>
          <w:lang w:val="sr-Latn-CS"/>
        </w:rPr>
        <w:t>ASP.NET web</w:t>
      </w:r>
      <w:r w:rsidR="001E40F9">
        <w:rPr>
          <w:lang w:val="sr-Latn-CS"/>
        </w:rPr>
        <w:t xml:space="preserve"> framework-a</w:t>
      </w:r>
      <w:r w:rsidR="003B3024" w:rsidRPr="008F6566">
        <w:rPr>
          <w:lang w:val="sr-Latn-CS"/>
        </w:rPr>
        <w:t xml:space="preserve"> i</w:t>
      </w:r>
      <w:r w:rsidR="00426684">
        <w:rPr>
          <w:lang w:val="sr-Latn-CS"/>
        </w:rPr>
        <w:t xml:space="preserve"> SQL Server</w:t>
      </w:r>
      <w:r w:rsidR="003B3024" w:rsidRPr="008F6566">
        <w:rPr>
          <w:lang w:val="sr-Latn-CS"/>
        </w:rPr>
        <w:t xml:space="preserve"> </w:t>
      </w:r>
      <w:r w:rsidR="00426684">
        <w:rPr>
          <w:lang w:val="sr-Latn-CS"/>
        </w:rPr>
        <w:t>R</w:t>
      </w:r>
      <w:r w:rsidR="003B3024" w:rsidRPr="008F6566">
        <w:rPr>
          <w:lang w:val="sr-Latn-CS"/>
        </w:rPr>
        <w:t>DBMS-a</w:t>
      </w:r>
      <w:r w:rsidR="003356F6" w:rsidRPr="008F6566">
        <w:rPr>
          <w:lang w:val="sr-Latn-CS"/>
        </w:rPr>
        <w:t>.</w:t>
      </w:r>
    </w:p>
    <w:p w14:paraId="28B03653" w14:textId="5D3F8520" w:rsidR="003356F6" w:rsidRDefault="003356F6" w:rsidP="003356F6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Web aplikacije mora da bude optimizovan za sledeće </w:t>
      </w:r>
      <w:r w:rsidR="00007673">
        <w:rPr>
          <w:lang w:val="sr-Latn-CS"/>
        </w:rPr>
        <w:t xml:space="preserve">verzija </w:t>
      </w:r>
      <w:r>
        <w:rPr>
          <w:lang w:val="sr-Latn-CS"/>
        </w:rPr>
        <w:t>Web</w:t>
      </w:r>
      <w:r w:rsidR="00007673">
        <w:rPr>
          <w:lang w:val="sr-Latn-CS"/>
        </w:rPr>
        <w:t xml:space="preserve"> pregledača</w:t>
      </w:r>
      <w:r w:rsidR="005E6E9F">
        <w:rPr>
          <w:lang w:val="sr-Latn-CS"/>
        </w:rPr>
        <w:t xml:space="preserve"> i operativnih sistema</w:t>
      </w:r>
      <w:r>
        <w:rPr>
          <w:lang w:val="sr-Latn-CS"/>
        </w:rPr>
        <w:t>:</w:t>
      </w:r>
    </w:p>
    <w:p w14:paraId="7E256B38" w14:textId="2604E135" w:rsidR="00D24634" w:rsidRPr="00D24634" w:rsidRDefault="00D24634" w:rsidP="00D24634">
      <w:pPr>
        <w:pStyle w:val="BodyText"/>
        <w:numPr>
          <w:ilvl w:val="0"/>
          <w:numId w:val="27"/>
        </w:numPr>
        <w:rPr>
          <w:lang w:val="sr-Latn-CS"/>
        </w:rPr>
      </w:pPr>
      <w:r w:rsidRPr="00D24634">
        <w:rPr>
          <w:lang w:val="sr-Latn-CS"/>
        </w:rPr>
        <w:t>Chrome</w:t>
      </w:r>
      <w:r w:rsidRPr="00D24634">
        <w:rPr>
          <w:lang w:val="sr-Latn-CS"/>
        </w:rPr>
        <w:tab/>
      </w:r>
      <w:r w:rsidR="00007673">
        <w:rPr>
          <w:lang w:val="sr-Latn-CS"/>
        </w:rPr>
        <w:t>–</w:t>
      </w:r>
      <w:r>
        <w:rPr>
          <w:lang w:val="sr-Latn-CS"/>
        </w:rPr>
        <w:t xml:space="preserve"> </w:t>
      </w:r>
      <w:r w:rsidR="00007673">
        <w:rPr>
          <w:lang w:val="sr-Latn-CS"/>
        </w:rPr>
        <w:t>63</w:t>
      </w:r>
      <w:r w:rsidR="004E1B16">
        <w:rPr>
          <w:lang w:val="sr-Latn-CS"/>
        </w:rPr>
        <w:t xml:space="preserve"> </w:t>
      </w:r>
      <w:r w:rsidR="00007673">
        <w:t>+</w:t>
      </w:r>
    </w:p>
    <w:p w14:paraId="7C8F31DC" w14:textId="3C2CFC84" w:rsidR="00D24634" w:rsidRDefault="00D24634" w:rsidP="00D24634">
      <w:pPr>
        <w:pStyle w:val="BodyText"/>
        <w:numPr>
          <w:ilvl w:val="0"/>
          <w:numId w:val="27"/>
        </w:numPr>
        <w:rPr>
          <w:lang w:val="sr-Latn-CS"/>
        </w:rPr>
      </w:pPr>
      <w:r w:rsidRPr="00D24634">
        <w:rPr>
          <w:lang w:val="sr-Latn-CS"/>
        </w:rPr>
        <w:t>Firefox</w:t>
      </w:r>
      <w:r w:rsidRPr="00D24634">
        <w:rPr>
          <w:lang w:val="sr-Latn-CS"/>
        </w:rPr>
        <w:tab/>
      </w:r>
      <w:r w:rsidR="00007673">
        <w:rPr>
          <w:lang w:val="sr-Latn-CS"/>
        </w:rPr>
        <w:t>–</w:t>
      </w:r>
      <w:r>
        <w:rPr>
          <w:lang w:val="sr-Latn-CS"/>
        </w:rPr>
        <w:t xml:space="preserve"> </w:t>
      </w:r>
      <w:r w:rsidR="00007673">
        <w:rPr>
          <w:lang w:val="sr-Latn-CS"/>
        </w:rPr>
        <w:t>58</w:t>
      </w:r>
      <w:r w:rsidR="004E1B16">
        <w:rPr>
          <w:lang w:val="sr-Latn-CS"/>
        </w:rPr>
        <w:t xml:space="preserve"> </w:t>
      </w:r>
      <w:r w:rsidR="00007673">
        <w:rPr>
          <w:lang w:val="sr-Latn-CS"/>
        </w:rPr>
        <w:t>+</w:t>
      </w:r>
    </w:p>
    <w:p w14:paraId="5D766DA3" w14:textId="24E027F3" w:rsidR="00007673" w:rsidRPr="00007673" w:rsidRDefault="00007673" w:rsidP="00007673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Opera     – 50</w:t>
      </w:r>
      <w:r w:rsidR="004E1B16">
        <w:rPr>
          <w:lang w:val="sr-Latn-CS"/>
        </w:rPr>
        <w:t xml:space="preserve"> </w:t>
      </w:r>
      <w:r>
        <w:rPr>
          <w:lang w:val="sr-Latn-CS"/>
        </w:rPr>
        <w:t>+</w:t>
      </w:r>
    </w:p>
    <w:p w14:paraId="1C78C221" w14:textId="46696081" w:rsidR="00D24634" w:rsidRDefault="00D24634" w:rsidP="00D24634">
      <w:pPr>
        <w:pStyle w:val="BodyText"/>
        <w:numPr>
          <w:ilvl w:val="0"/>
          <w:numId w:val="27"/>
        </w:numPr>
        <w:rPr>
          <w:lang w:val="sr-Latn-CS"/>
        </w:rPr>
      </w:pPr>
      <w:r w:rsidRPr="00D24634">
        <w:rPr>
          <w:lang w:val="sr-Latn-CS"/>
        </w:rPr>
        <w:t>Edge</w:t>
      </w:r>
      <w:r w:rsidRPr="00D24634">
        <w:rPr>
          <w:lang w:val="sr-Latn-CS"/>
        </w:rPr>
        <w:tab/>
      </w:r>
      <w:r w:rsidR="00007673">
        <w:rPr>
          <w:lang w:val="sr-Latn-CS"/>
        </w:rPr>
        <w:t>–</w:t>
      </w:r>
      <w:r w:rsidR="000E1B97">
        <w:rPr>
          <w:lang w:val="sr-Latn-CS"/>
        </w:rPr>
        <w:t xml:space="preserve"> </w:t>
      </w:r>
      <w:r w:rsidR="00007673">
        <w:rPr>
          <w:lang w:val="sr-Latn-CS"/>
        </w:rPr>
        <w:t>13</w:t>
      </w:r>
      <w:r w:rsidR="004E1B16">
        <w:rPr>
          <w:lang w:val="sr-Latn-CS"/>
        </w:rPr>
        <w:t xml:space="preserve"> </w:t>
      </w:r>
      <w:r w:rsidR="00007673">
        <w:rPr>
          <w:lang w:val="sr-Latn-CS"/>
        </w:rPr>
        <w:t>+</w:t>
      </w:r>
    </w:p>
    <w:p w14:paraId="729FB12B" w14:textId="53A81CCA" w:rsidR="00007673" w:rsidRPr="00D24634" w:rsidRDefault="00007673" w:rsidP="00D24634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Internet Explorer – 11</w:t>
      </w:r>
      <w:r w:rsidR="004E1B16">
        <w:rPr>
          <w:lang w:val="sr-Latn-CS"/>
        </w:rPr>
        <w:t xml:space="preserve"> </w:t>
      </w:r>
      <w:r>
        <w:rPr>
          <w:lang w:val="sr-Latn-CS"/>
        </w:rPr>
        <w:t>+</w:t>
      </w:r>
    </w:p>
    <w:p w14:paraId="5FBC338B" w14:textId="736548BF" w:rsidR="00D24634" w:rsidRPr="00E92A8E" w:rsidRDefault="00D24634" w:rsidP="00E92A8E">
      <w:pPr>
        <w:pStyle w:val="BodyText"/>
        <w:numPr>
          <w:ilvl w:val="0"/>
          <w:numId w:val="27"/>
        </w:numPr>
        <w:rPr>
          <w:lang w:val="sr-Latn-CS"/>
        </w:rPr>
      </w:pPr>
      <w:r w:rsidRPr="00D24634">
        <w:rPr>
          <w:lang w:val="sr-Latn-CS"/>
        </w:rPr>
        <w:t>Safari</w:t>
      </w:r>
      <w:r w:rsidRPr="00D24634">
        <w:rPr>
          <w:lang w:val="sr-Latn-CS"/>
        </w:rPr>
        <w:tab/>
      </w:r>
      <w:r w:rsidR="00007673">
        <w:rPr>
          <w:lang w:val="sr-Latn-CS"/>
        </w:rPr>
        <w:t>–</w:t>
      </w:r>
      <w:r w:rsidR="001E39A0">
        <w:rPr>
          <w:lang w:val="sr-Latn-CS"/>
        </w:rPr>
        <w:t xml:space="preserve"> </w:t>
      </w:r>
      <w:r w:rsidR="00007673">
        <w:rPr>
          <w:lang w:val="sr-Latn-CS"/>
        </w:rPr>
        <w:t>9</w:t>
      </w:r>
      <w:r w:rsidR="004E1B16">
        <w:rPr>
          <w:lang w:val="sr-Latn-CS"/>
        </w:rPr>
        <w:t xml:space="preserve"> </w:t>
      </w:r>
      <w:r w:rsidR="00007673">
        <w:rPr>
          <w:lang w:val="sr-Latn-CS"/>
        </w:rPr>
        <w:t>+</w:t>
      </w:r>
    </w:p>
    <w:p w14:paraId="5212473E" w14:textId="7913C4E4" w:rsidR="00D24634" w:rsidRPr="00D24634" w:rsidRDefault="00D24634" w:rsidP="00D24634">
      <w:pPr>
        <w:pStyle w:val="BodyText"/>
        <w:numPr>
          <w:ilvl w:val="0"/>
          <w:numId w:val="27"/>
        </w:numPr>
        <w:rPr>
          <w:lang w:val="sr-Latn-CS"/>
        </w:rPr>
      </w:pPr>
      <w:r w:rsidRPr="00D24634">
        <w:rPr>
          <w:lang w:val="sr-Latn-CS"/>
        </w:rPr>
        <w:t>iOS</w:t>
      </w:r>
      <w:r w:rsidRPr="00D24634">
        <w:rPr>
          <w:lang w:val="sr-Latn-CS"/>
        </w:rPr>
        <w:tab/>
      </w:r>
      <w:r w:rsidR="00007673">
        <w:rPr>
          <w:lang w:val="sr-Latn-CS"/>
        </w:rPr>
        <w:t>– 9</w:t>
      </w:r>
      <w:r w:rsidR="004E1B16">
        <w:rPr>
          <w:lang w:val="sr-Latn-CS"/>
        </w:rPr>
        <w:t xml:space="preserve"> </w:t>
      </w:r>
      <w:r w:rsidR="00007673">
        <w:rPr>
          <w:lang w:val="sr-Latn-CS"/>
        </w:rPr>
        <w:t>+</w:t>
      </w:r>
    </w:p>
    <w:p w14:paraId="72C97833" w14:textId="06754DF3" w:rsidR="00206E1F" w:rsidRPr="00D24634" w:rsidRDefault="00D24634" w:rsidP="00D24634">
      <w:pPr>
        <w:pStyle w:val="BodyText"/>
        <w:numPr>
          <w:ilvl w:val="0"/>
          <w:numId w:val="27"/>
        </w:numPr>
        <w:rPr>
          <w:lang w:val="sr-Latn-CS"/>
        </w:rPr>
      </w:pPr>
      <w:r w:rsidRPr="00D24634">
        <w:rPr>
          <w:lang w:val="sr-Latn-CS"/>
        </w:rPr>
        <w:lastRenderedPageBreak/>
        <w:t>Android</w:t>
      </w:r>
      <w:r w:rsidRPr="00D24634">
        <w:rPr>
          <w:lang w:val="sr-Latn-CS"/>
        </w:rPr>
        <w:tab/>
      </w:r>
      <w:r w:rsidR="00007673">
        <w:rPr>
          <w:lang w:val="sr-Latn-CS"/>
        </w:rPr>
        <w:t>– 4.4</w:t>
      </w:r>
      <w:r w:rsidR="004E1B16">
        <w:rPr>
          <w:lang w:val="sr-Latn-CS"/>
        </w:rPr>
        <w:t xml:space="preserve"> </w:t>
      </w:r>
      <w:r w:rsidR="00007673">
        <w:rPr>
          <w:lang w:val="sr-Latn-CS"/>
        </w:rPr>
        <w:t>+</w:t>
      </w:r>
      <w:r w:rsidR="005E6E9F">
        <w:rPr>
          <w:lang w:val="sr-Latn-CS"/>
        </w:rPr>
        <w:t xml:space="preserve"> </w:t>
      </w:r>
    </w:p>
    <w:p w14:paraId="7B9A4809" w14:textId="04B608BA" w:rsidR="008152E7" w:rsidRPr="008152E7" w:rsidRDefault="009A085E" w:rsidP="008152E7">
      <w:pPr>
        <w:pStyle w:val="Heading2"/>
        <w:rPr>
          <w:lang w:val="sr-Latn-CS"/>
        </w:rPr>
      </w:pPr>
      <w:bookmarkStart w:id="31" w:name="_Toc100140743"/>
      <w:r>
        <w:rPr>
          <w:lang w:val="sr-Latn-CS"/>
        </w:rPr>
        <w:t>Zahtevi u pogledu sigurnosti</w:t>
      </w:r>
      <w:bookmarkEnd w:id="31"/>
    </w:p>
    <w:p w14:paraId="2EB42C63" w14:textId="4FF6B012" w:rsidR="009A085E" w:rsidRPr="009A085E" w:rsidRDefault="009A085E" w:rsidP="009A085E">
      <w:pPr>
        <w:ind w:left="720"/>
        <w:rPr>
          <w:lang w:val="sr-Latn-CS"/>
        </w:rPr>
      </w:pPr>
      <w:r>
        <w:rPr>
          <w:lang w:val="sr-Latn-CS"/>
        </w:rPr>
        <w:t>Sistem treba da omogućuje sigurnosnu varijantu prijavljivanja na sistem (SSO – Single Sign On).</w:t>
      </w:r>
    </w:p>
    <w:p w14:paraId="0A76AC3F" w14:textId="3EA7E55F" w:rsidR="008152E7" w:rsidRPr="008152E7" w:rsidRDefault="00B849B5" w:rsidP="008152E7">
      <w:pPr>
        <w:pStyle w:val="Heading2"/>
        <w:rPr>
          <w:lang w:val="sr-Latn-CS"/>
        </w:rPr>
      </w:pPr>
      <w:bookmarkStart w:id="32" w:name="_Toc100140744"/>
      <w:r>
        <w:rPr>
          <w:lang w:val="sr-Latn-CS"/>
        </w:rPr>
        <w:t>Zahtevi u pogledu performansi</w:t>
      </w:r>
      <w:bookmarkEnd w:id="32"/>
    </w:p>
    <w:p w14:paraId="63B9F271" w14:textId="2C662B88" w:rsidR="00206E1F" w:rsidRPr="00A4573E" w:rsidRDefault="00A4573E">
      <w:pPr>
        <w:pStyle w:val="BodyText"/>
        <w:rPr>
          <w:lang w:val="sr-Latn-RS"/>
        </w:rPr>
      </w:pPr>
      <w:r>
        <w:rPr>
          <w:lang w:val="sr-Latn-CS"/>
        </w:rPr>
        <w:t xml:space="preserve">Sistem treba da bude brz i efikasan u pogledu </w:t>
      </w:r>
      <w:r w:rsidR="00722EC8">
        <w:rPr>
          <w:lang w:val="sr-Latn-CS"/>
        </w:rPr>
        <w:t>kreiranja</w:t>
      </w:r>
      <w:r>
        <w:rPr>
          <w:lang w:val="sr-Latn-CS"/>
        </w:rPr>
        <w:t xml:space="preserve"> mrežnih zahteva i baterije mobilnih uređaja.</w:t>
      </w:r>
    </w:p>
    <w:p w14:paraId="5C937553" w14:textId="3299500F" w:rsidR="008152E7" w:rsidRDefault="00B849B5" w:rsidP="008152E7">
      <w:pPr>
        <w:pStyle w:val="Heading2"/>
        <w:rPr>
          <w:lang w:val="sr-Latn-CS"/>
        </w:rPr>
      </w:pPr>
      <w:bookmarkStart w:id="33" w:name="_Toc100140745"/>
      <w:r>
        <w:rPr>
          <w:lang w:val="sr-Latn-CS"/>
        </w:rPr>
        <w:t>Zahtevi u pogledu okruženj</w:t>
      </w:r>
      <w:r w:rsidR="008152E7">
        <w:rPr>
          <w:lang w:val="sr-Latn-CS"/>
        </w:rPr>
        <w:t>a</w:t>
      </w:r>
      <w:bookmarkEnd w:id="33"/>
    </w:p>
    <w:p w14:paraId="3EA113C9" w14:textId="76533292" w:rsidR="008152E7" w:rsidRPr="008152E7" w:rsidRDefault="008152E7" w:rsidP="008152E7">
      <w:pPr>
        <w:pStyle w:val="BodyText"/>
        <w:rPr>
          <w:lang w:val="sr-Latn-CS"/>
        </w:rPr>
      </w:pPr>
      <w:r>
        <w:rPr>
          <w:lang w:val="sr-Latn-CS"/>
        </w:rPr>
        <w:t>Nema posebnih zahteva u pogledu okruženja</w:t>
      </w:r>
      <w:r w:rsidRPr="003372D3">
        <w:rPr>
          <w:lang w:val="sr-Latn-CS"/>
        </w:rPr>
        <w:t>.</w:t>
      </w:r>
    </w:p>
    <w:p w14:paraId="33430EE2" w14:textId="40C041C9" w:rsidR="008152E7" w:rsidRDefault="008152E7" w:rsidP="008152E7">
      <w:pPr>
        <w:pStyle w:val="Heading2"/>
        <w:rPr>
          <w:lang w:val="sr-Latn-CS"/>
        </w:rPr>
      </w:pPr>
      <w:bookmarkStart w:id="34" w:name="_Toc100140746"/>
      <w:r>
        <w:rPr>
          <w:lang w:val="sr-Latn-CS"/>
        </w:rPr>
        <w:t>Z</w:t>
      </w:r>
      <w:r w:rsidR="00B849B5">
        <w:rPr>
          <w:lang w:val="sr-Latn-CS"/>
        </w:rPr>
        <w:t>a</w:t>
      </w:r>
      <w:r>
        <w:rPr>
          <w:lang w:val="sr-Latn-CS"/>
        </w:rPr>
        <w:t>htevi u pogledu održivosti softvera</w:t>
      </w:r>
      <w:bookmarkEnd w:id="34"/>
    </w:p>
    <w:p w14:paraId="2AA88EF7" w14:textId="16D168B1" w:rsidR="008152E7" w:rsidRPr="008152E7" w:rsidRDefault="008152E7" w:rsidP="008152E7">
      <w:pPr>
        <w:ind w:left="720"/>
        <w:rPr>
          <w:lang w:val="sr-Latn-CS"/>
        </w:rPr>
      </w:pPr>
      <w:r>
        <w:rPr>
          <w:lang w:val="sr-Latn-CS"/>
        </w:rPr>
        <w:t>Sistem treba da se redovno ažurira novim funkcionalnostima.</w:t>
      </w:r>
    </w:p>
    <w:p w14:paraId="22833D25" w14:textId="09E0A55D" w:rsidR="008152E7" w:rsidRPr="003372D3" w:rsidRDefault="008152E7">
      <w:pPr>
        <w:pStyle w:val="BodyText"/>
        <w:rPr>
          <w:lang w:val="sr-Latn-CS"/>
        </w:rPr>
      </w:pPr>
    </w:p>
    <w:p w14:paraId="7DC30CA3" w14:textId="77777777" w:rsidR="00206E1F" w:rsidRPr="003372D3" w:rsidRDefault="00B849B5">
      <w:pPr>
        <w:pStyle w:val="Heading1"/>
        <w:rPr>
          <w:lang w:val="sr-Latn-CS"/>
        </w:rPr>
      </w:pPr>
      <w:bookmarkStart w:id="35" w:name="_Toc100140747"/>
      <w:r>
        <w:rPr>
          <w:lang w:val="sr-Latn-CS"/>
        </w:rPr>
        <w:t>Dokumentacija</w:t>
      </w:r>
      <w:bookmarkEnd w:id="35"/>
    </w:p>
    <w:p w14:paraId="3EC8B782" w14:textId="7A459E64" w:rsidR="00206E1F" w:rsidRPr="003372D3" w:rsidRDefault="00967902" w:rsidP="00967902">
      <w:pPr>
        <w:pStyle w:val="BodyText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 w:rsidR="009A0470">
        <w:rPr>
          <w:lang w:val="sr-Latn-CS"/>
        </w:rPr>
        <w:t>e</w:t>
      </w:r>
      <w:r w:rsidR="00B410E9">
        <w:rPr>
          <w:lang w:val="sr-Latn-CS"/>
        </w:rPr>
        <w:t>-Čitaonica</w:t>
      </w:r>
      <w:r>
        <w:rPr>
          <w:lang w:val="sr-Latn-CS"/>
        </w:rPr>
        <w:t xml:space="preserve"> projekat.</w:t>
      </w:r>
    </w:p>
    <w:p w14:paraId="3534DE74" w14:textId="77777777" w:rsidR="00206E1F" w:rsidRPr="003372D3" w:rsidRDefault="00B849B5" w:rsidP="00B849B5">
      <w:pPr>
        <w:pStyle w:val="Heading2"/>
        <w:rPr>
          <w:lang w:val="sr-Latn-CS"/>
        </w:rPr>
      </w:pPr>
      <w:bookmarkStart w:id="36" w:name="_Toc100140748"/>
      <w:r>
        <w:rPr>
          <w:lang w:val="sr-Latn-CS"/>
        </w:rPr>
        <w:t>Korisničko uputstvo</w:t>
      </w:r>
      <w:bookmarkEnd w:id="36"/>
    </w:p>
    <w:p w14:paraId="4846D504" w14:textId="5F3D0975" w:rsidR="00206E1F" w:rsidRPr="003372D3" w:rsidRDefault="009324E0" w:rsidP="0063574A">
      <w:pPr>
        <w:pStyle w:val="BodyText"/>
        <w:rPr>
          <w:lang w:val="sr-Latn-CS"/>
        </w:rPr>
      </w:pPr>
      <w:r>
        <w:rPr>
          <w:lang w:val="sr-Latn-CS"/>
        </w:rPr>
        <w:t>Potrebno je obezbediti korisničko uputstvo novim korisnicima sistema.</w:t>
      </w:r>
    </w:p>
    <w:p w14:paraId="6066E23A" w14:textId="77777777" w:rsidR="00206E1F" w:rsidRPr="003372D3" w:rsidRDefault="00206E1F" w:rsidP="00D20F4E">
      <w:pPr>
        <w:pStyle w:val="Heading2"/>
        <w:rPr>
          <w:lang w:val="sr-Latn-CS"/>
        </w:rPr>
      </w:pPr>
      <w:bookmarkStart w:id="37" w:name="_Toc100140749"/>
      <w:r w:rsidRPr="001D0890">
        <w:rPr>
          <w:i/>
          <w:iCs/>
          <w:lang w:val="sr-Latn-CS"/>
        </w:rPr>
        <w:t>Online</w:t>
      </w:r>
      <w:r w:rsidRPr="003372D3">
        <w:rPr>
          <w:lang w:val="sr-Latn-CS"/>
        </w:rPr>
        <w:t xml:space="preserve"> </w:t>
      </w:r>
      <w:r w:rsidR="00D20F4E">
        <w:rPr>
          <w:lang w:val="sr-Latn-CS"/>
        </w:rPr>
        <w:t>uputstvo</w:t>
      </w:r>
      <w:bookmarkEnd w:id="37"/>
    </w:p>
    <w:p w14:paraId="6601BADC" w14:textId="77777777" w:rsidR="00206E1F" w:rsidRPr="003372D3" w:rsidRDefault="00097F43" w:rsidP="00097F43">
      <w:pPr>
        <w:pStyle w:val="BodyText"/>
        <w:rPr>
          <w:lang w:val="sr-Latn-CS"/>
        </w:rPr>
      </w:pPr>
      <w:r>
        <w:rPr>
          <w:lang w:val="sr-Latn-CS"/>
        </w:rPr>
        <w:t xml:space="preserve">Potrebno je obezbediti </w:t>
      </w:r>
      <w:r w:rsidRPr="001D0890">
        <w:rPr>
          <w:i/>
          <w:iCs/>
          <w:lang w:val="sr-Latn-CS"/>
        </w:rPr>
        <w:t>o</w:t>
      </w:r>
      <w:r w:rsidR="0063574A" w:rsidRPr="001D0890">
        <w:rPr>
          <w:i/>
          <w:iCs/>
          <w:lang w:val="sr-Latn-CS"/>
        </w:rPr>
        <w:t>nline</w:t>
      </w:r>
      <w:r w:rsidR="0063574A">
        <w:rPr>
          <w:lang w:val="sr-Latn-CS"/>
        </w:rPr>
        <w:t xml:space="preserve"> uputstvo </w:t>
      </w:r>
      <w:r>
        <w:rPr>
          <w:lang w:val="sr-Latn-CS"/>
        </w:rPr>
        <w:t>za neke od naprednijih funkcionalnosti sistema. Online uputstvo treba koncipirati kao podršku za obavljanje odgovarajućih aktivnosti</w:t>
      </w:r>
      <w:r w:rsidR="00206E1F" w:rsidRPr="003372D3">
        <w:rPr>
          <w:lang w:val="sr-Latn-CS"/>
        </w:rPr>
        <w:t>.</w:t>
      </w:r>
    </w:p>
    <w:p w14:paraId="6B6A8A6C" w14:textId="77777777" w:rsidR="00206E1F" w:rsidRPr="003372D3" w:rsidRDefault="00D20F4E">
      <w:pPr>
        <w:pStyle w:val="Heading2"/>
        <w:rPr>
          <w:lang w:val="sr-Latn-CS"/>
        </w:rPr>
      </w:pPr>
      <w:bookmarkStart w:id="38" w:name="_Toc100140750"/>
      <w:r>
        <w:rPr>
          <w:lang w:val="sr-Latn-CS"/>
        </w:rPr>
        <w:t>Uputstvo za instalaciju i konfigurisanje</w:t>
      </w:r>
      <w:bookmarkEnd w:id="38"/>
    </w:p>
    <w:p w14:paraId="714D3EC7" w14:textId="77777777" w:rsidR="00206E1F" w:rsidRPr="003372D3" w:rsidRDefault="001D0890" w:rsidP="001D0890">
      <w:pPr>
        <w:pStyle w:val="BodyText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14:paraId="3B6E47B6" w14:textId="77777777"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Zahteve u pogledu instaliranog softvera</w:t>
      </w:r>
    </w:p>
    <w:p w14:paraId="10C1EEDB" w14:textId="77777777"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 w14:paraId="7AF503F3" w14:textId="7A16355D" w:rsidR="00206E1F" w:rsidRPr="003372D3" w:rsidRDefault="001D0890" w:rsidP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Uputstvo za konfigurisanje </w:t>
      </w:r>
      <w:r w:rsidR="00921A2A">
        <w:rPr>
          <w:lang w:val="sr-Latn-CS"/>
        </w:rPr>
        <w:t>aplikacije</w:t>
      </w:r>
    </w:p>
    <w:p w14:paraId="24A56A8E" w14:textId="77777777" w:rsidR="00206E1F" w:rsidRPr="003372D3" w:rsidRDefault="00D20F4E">
      <w:pPr>
        <w:pStyle w:val="Heading2"/>
        <w:numPr>
          <w:ilvl w:val="1"/>
          <w:numId w:val="13"/>
        </w:numPr>
        <w:rPr>
          <w:lang w:val="sr-Latn-CS"/>
        </w:rPr>
      </w:pPr>
      <w:bookmarkStart w:id="39" w:name="_Toc100140751"/>
      <w:r>
        <w:rPr>
          <w:lang w:val="sr-Latn-CS"/>
        </w:rPr>
        <w:t>Pakovanje proizvoda</w:t>
      </w:r>
      <w:bookmarkEnd w:id="39"/>
    </w:p>
    <w:p w14:paraId="78F58500" w14:textId="27610879" w:rsidR="00206E1F" w:rsidRPr="003372D3" w:rsidRDefault="00967902" w:rsidP="001D0890">
      <w:pPr>
        <w:pStyle w:val="BodyText"/>
        <w:rPr>
          <w:lang w:val="sr-Latn-CS"/>
        </w:rPr>
      </w:pPr>
      <w:r>
        <w:rPr>
          <w:lang w:val="sr-Latn-CS"/>
        </w:rPr>
        <w:t xml:space="preserve">Proizvod </w:t>
      </w:r>
      <w:r w:rsidR="00773557">
        <w:rPr>
          <w:lang w:val="sr-Latn-CS"/>
        </w:rPr>
        <w:t>se pakuje i dobija se JavaScript bundle uz pomoć angular-cli komandnog alata.</w:t>
      </w:r>
    </w:p>
    <w:sectPr w:rsidR="00206E1F" w:rsidRPr="003372D3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876EF" w14:textId="77777777" w:rsidR="00C02B81" w:rsidRDefault="00C02B81">
      <w:r>
        <w:separator/>
      </w:r>
    </w:p>
  </w:endnote>
  <w:endnote w:type="continuationSeparator" w:id="0">
    <w:p w14:paraId="5FA9BEB2" w14:textId="77777777" w:rsidR="00C02B81" w:rsidRDefault="00C02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2E21" w14:textId="77777777" w:rsidR="005613E4" w:rsidRDefault="005613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FD6B1F" w14:textId="77777777" w:rsidR="005613E4" w:rsidRDefault="005613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5613E4" w:rsidRPr="003372D3" w14:paraId="627CEC0D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40B30DF2" w14:textId="77777777" w:rsidR="005613E4" w:rsidRPr="003372D3" w:rsidRDefault="005613E4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302ADA6D" w14:textId="16AF2C54" w:rsidR="005613E4" w:rsidRPr="003372D3" w:rsidRDefault="005613E4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B410E9">
            <w:rPr>
              <w:lang w:val="sr-Latn-CS"/>
            </w:rPr>
            <w:t>RST</w:t>
          </w:r>
          <w:r w:rsidRPr="003372D3">
            <w:rPr>
              <w:lang w:val="sr-Latn-CS"/>
            </w:rPr>
            <w:t xml:space="preserve">, </w:t>
          </w:r>
          <w:r w:rsidR="007E2693">
            <w:rPr>
              <w:lang w:val="sr-Latn-CS"/>
            </w:rPr>
            <w:t>2022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770A5572" w14:textId="77777777" w:rsidR="005613E4" w:rsidRPr="003372D3" w:rsidRDefault="005613E4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B2776D">
            <w:rPr>
              <w:rStyle w:val="PageNumber"/>
              <w:noProof/>
              <w:lang w:val="sr-Latn-CS"/>
            </w:rPr>
            <w:t>12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="002948B3">
            <w:rPr>
              <w:rStyle w:val="PageNumber"/>
              <w:noProof/>
              <w:lang w:val="sr-Latn-CS"/>
            </w:rPr>
            <w:fldChar w:fldCharType="begin"/>
          </w:r>
          <w:r w:rsidR="002948B3">
            <w:rPr>
              <w:rStyle w:val="PageNumber"/>
              <w:noProof/>
              <w:lang w:val="sr-Latn-CS"/>
            </w:rPr>
            <w:instrText xml:space="preserve"> NUMPAGES  \* MERGEFORMAT </w:instrText>
          </w:r>
          <w:r w:rsidR="002948B3">
            <w:rPr>
              <w:rStyle w:val="PageNumber"/>
              <w:noProof/>
              <w:lang w:val="sr-Latn-CS"/>
            </w:rPr>
            <w:fldChar w:fldCharType="separate"/>
          </w:r>
          <w:r w:rsidR="00B2776D">
            <w:rPr>
              <w:rStyle w:val="PageNumber"/>
              <w:noProof/>
              <w:lang w:val="sr-Latn-CS"/>
            </w:rPr>
            <w:t>12</w:t>
          </w:r>
          <w:r w:rsidR="002948B3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14:paraId="6D788F74" w14:textId="77777777" w:rsidR="005613E4" w:rsidRPr="003372D3" w:rsidRDefault="005613E4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7F5FE" w14:textId="77777777" w:rsidR="005613E4" w:rsidRDefault="00561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A821B" w14:textId="77777777" w:rsidR="00C02B81" w:rsidRDefault="00C02B81">
      <w:r>
        <w:separator/>
      </w:r>
    </w:p>
  </w:footnote>
  <w:footnote w:type="continuationSeparator" w:id="0">
    <w:p w14:paraId="122880E1" w14:textId="77777777" w:rsidR="00C02B81" w:rsidRDefault="00C02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228BF" w14:textId="77777777" w:rsidR="005613E4" w:rsidRDefault="005613E4">
    <w:pPr>
      <w:rPr>
        <w:sz w:val="24"/>
      </w:rPr>
    </w:pPr>
  </w:p>
  <w:p w14:paraId="6262306E" w14:textId="77777777" w:rsidR="005613E4" w:rsidRDefault="005613E4">
    <w:pPr>
      <w:pBdr>
        <w:top w:val="single" w:sz="6" w:space="1" w:color="auto"/>
      </w:pBdr>
      <w:rPr>
        <w:sz w:val="24"/>
      </w:rPr>
    </w:pPr>
  </w:p>
  <w:p w14:paraId="6BE8CE57" w14:textId="276F85A1" w:rsidR="005613E4" w:rsidRDefault="00B410E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RST</w:t>
    </w:r>
  </w:p>
  <w:p w14:paraId="5D40CC66" w14:textId="77777777" w:rsidR="005613E4" w:rsidRDefault="005613E4">
    <w:pPr>
      <w:pBdr>
        <w:bottom w:val="single" w:sz="6" w:space="1" w:color="auto"/>
      </w:pBdr>
      <w:jc w:val="right"/>
      <w:rPr>
        <w:sz w:val="24"/>
      </w:rPr>
    </w:pPr>
  </w:p>
  <w:p w14:paraId="19EE5B5E" w14:textId="77777777" w:rsidR="005613E4" w:rsidRDefault="005613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613E4" w:rsidRPr="003372D3" w14:paraId="78EF19DC" w14:textId="77777777">
      <w:tc>
        <w:tcPr>
          <w:tcW w:w="6379" w:type="dxa"/>
        </w:tcPr>
        <w:p w14:paraId="318DAB88" w14:textId="1F47F89A" w:rsidR="005613E4" w:rsidRPr="003372D3" w:rsidRDefault="00B410E9">
          <w:pPr>
            <w:rPr>
              <w:lang w:val="sr-Latn-CS"/>
            </w:rPr>
          </w:pPr>
          <w:r>
            <w:rPr>
              <w:lang w:val="sr-Latn-CS"/>
            </w:rPr>
            <w:t>e-Čitaonica</w:t>
          </w:r>
        </w:p>
      </w:tc>
      <w:tc>
        <w:tcPr>
          <w:tcW w:w="3179" w:type="dxa"/>
        </w:tcPr>
        <w:p w14:paraId="22FA572D" w14:textId="77777777" w:rsidR="005613E4" w:rsidRPr="003372D3" w:rsidRDefault="005613E4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5613E4" w:rsidRPr="003372D3" w14:paraId="28A4D701" w14:textId="77777777">
      <w:tc>
        <w:tcPr>
          <w:tcW w:w="6379" w:type="dxa"/>
        </w:tcPr>
        <w:p w14:paraId="07BFF5D3" w14:textId="77777777" w:rsidR="005613E4" w:rsidRPr="003372D3" w:rsidRDefault="005613E4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6A465E84" w14:textId="2F0EDF16" w:rsidR="005613E4" w:rsidRPr="003372D3" w:rsidRDefault="005613E4">
          <w:pPr>
            <w:rPr>
              <w:lang w:val="sr-Latn-CS"/>
            </w:rPr>
          </w:pPr>
          <w:r w:rsidRPr="003372D3">
            <w:rPr>
              <w:lang w:val="sr-Latn-CS"/>
            </w:rPr>
            <w:t xml:space="preserve">  Datum:  15.03.</w:t>
          </w:r>
          <w:r w:rsidR="00B410E9">
            <w:rPr>
              <w:lang w:val="sr-Latn-CS"/>
            </w:rPr>
            <w:t>2022</w:t>
          </w:r>
          <w:r w:rsidRPr="003372D3">
            <w:rPr>
              <w:lang w:val="sr-Latn-CS"/>
            </w:rPr>
            <w:t>. god.</w:t>
          </w:r>
        </w:p>
      </w:tc>
    </w:tr>
    <w:tr w:rsidR="005613E4" w:rsidRPr="003372D3" w14:paraId="60014210" w14:textId="77777777">
      <w:tc>
        <w:tcPr>
          <w:tcW w:w="9558" w:type="dxa"/>
          <w:gridSpan w:val="2"/>
        </w:tcPr>
        <w:p w14:paraId="56D90E2A" w14:textId="2C2CCEF6" w:rsidR="005613E4" w:rsidRPr="003372D3" w:rsidRDefault="0035020B">
          <w:pPr>
            <w:rPr>
              <w:lang w:val="sr-Latn-CS"/>
            </w:rPr>
          </w:pPr>
          <w:r>
            <w:rPr>
              <w:lang w:val="sr-Latn-CS"/>
            </w:rPr>
            <w:t>RST</w:t>
          </w:r>
          <w:r w:rsidR="005613E4" w:rsidRPr="003372D3">
            <w:rPr>
              <w:lang w:val="sr-Latn-CS"/>
            </w:rPr>
            <w:t>-</w:t>
          </w:r>
          <w:r w:rsidR="00B410E9">
            <w:rPr>
              <w:lang w:val="sr-Latn-CS"/>
            </w:rPr>
            <w:t>e-Čitaonica</w:t>
          </w:r>
          <w:r w:rsidR="005613E4" w:rsidRPr="003372D3">
            <w:rPr>
              <w:lang w:val="sr-Latn-CS"/>
            </w:rPr>
            <w:t>-03</w:t>
          </w:r>
        </w:p>
      </w:tc>
    </w:tr>
  </w:tbl>
  <w:p w14:paraId="2B5053BA" w14:textId="77777777" w:rsidR="005613E4" w:rsidRPr="003372D3" w:rsidRDefault="005613E4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82408" w14:textId="77777777" w:rsidR="005613E4" w:rsidRDefault="005613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9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 w15:restartNumberingAfterBreak="0">
    <w:nsid w:val="71C608CD"/>
    <w:multiLevelType w:val="hybridMultilevel"/>
    <w:tmpl w:val="8B56D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1" w15:restartNumberingAfterBreak="0">
    <w:nsid w:val="7DB673D1"/>
    <w:multiLevelType w:val="hybridMultilevel"/>
    <w:tmpl w:val="D49609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5009640">
    <w:abstractNumId w:val="0"/>
  </w:num>
  <w:num w:numId="2" w16cid:durableId="194930975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470854177">
    <w:abstractNumId w:val="15"/>
  </w:num>
  <w:num w:numId="4" w16cid:durableId="1582064233">
    <w:abstractNumId w:val="20"/>
  </w:num>
  <w:num w:numId="5" w16cid:durableId="295643004">
    <w:abstractNumId w:val="17"/>
  </w:num>
  <w:num w:numId="6" w16cid:durableId="1642035415">
    <w:abstractNumId w:val="20"/>
  </w:num>
  <w:num w:numId="7" w16cid:durableId="1303001224">
    <w:abstractNumId w:val="10"/>
  </w:num>
  <w:num w:numId="8" w16cid:durableId="786121128">
    <w:abstractNumId w:val="7"/>
  </w:num>
  <w:num w:numId="9" w16cid:durableId="507251223">
    <w:abstractNumId w:val="9"/>
  </w:num>
  <w:num w:numId="10" w16cid:durableId="7220320">
    <w:abstractNumId w:val="2"/>
  </w:num>
  <w:num w:numId="11" w16cid:durableId="501092252">
    <w:abstractNumId w:val="6"/>
  </w:num>
  <w:num w:numId="12" w16cid:durableId="502353728">
    <w:abstractNumId w:val="20"/>
  </w:num>
  <w:num w:numId="13" w16cid:durableId="2123988510">
    <w:abstractNumId w:val="20"/>
  </w:num>
  <w:num w:numId="14" w16cid:durableId="289014848">
    <w:abstractNumId w:val="4"/>
  </w:num>
  <w:num w:numId="15" w16cid:durableId="414783092">
    <w:abstractNumId w:val="8"/>
  </w:num>
  <w:num w:numId="16" w16cid:durableId="1285769984">
    <w:abstractNumId w:val="11"/>
  </w:num>
  <w:num w:numId="17" w16cid:durableId="772893810">
    <w:abstractNumId w:val="3"/>
  </w:num>
  <w:num w:numId="18" w16cid:durableId="2024017316">
    <w:abstractNumId w:val="5"/>
  </w:num>
  <w:num w:numId="19" w16cid:durableId="391848998">
    <w:abstractNumId w:val="14"/>
  </w:num>
  <w:num w:numId="20" w16cid:durableId="1141579118">
    <w:abstractNumId w:val="20"/>
  </w:num>
  <w:num w:numId="21" w16cid:durableId="882836016">
    <w:abstractNumId w:val="20"/>
  </w:num>
  <w:num w:numId="22" w16cid:durableId="962535510">
    <w:abstractNumId w:val="16"/>
  </w:num>
  <w:num w:numId="23" w16cid:durableId="1645428876">
    <w:abstractNumId w:val="18"/>
  </w:num>
  <w:num w:numId="24" w16cid:durableId="767625750">
    <w:abstractNumId w:val="13"/>
  </w:num>
  <w:num w:numId="25" w16cid:durableId="2080639875">
    <w:abstractNumId w:val="12"/>
  </w:num>
  <w:num w:numId="26" w16cid:durableId="321394048">
    <w:abstractNumId w:val="19"/>
  </w:num>
  <w:num w:numId="27" w16cid:durableId="85769690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7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2D3"/>
    <w:rsid w:val="00005A33"/>
    <w:rsid w:val="00007673"/>
    <w:rsid w:val="00016A69"/>
    <w:rsid w:val="000578D8"/>
    <w:rsid w:val="00077EF1"/>
    <w:rsid w:val="000817C9"/>
    <w:rsid w:val="00081844"/>
    <w:rsid w:val="00097812"/>
    <w:rsid w:val="00097F43"/>
    <w:rsid w:val="000C11A2"/>
    <w:rsid w:val="000E1B97"/>
    <w:rsid w:val="000F77A0"/>
    <w:rsid w:val="0013157C"/>
    <w:rsid w:val="00143087"/>
    <w:rsid w:val="00150CC1"/>
    <w:rsid w:val="001611DC"/>
    <w:rsid w:val="001612FE"/>
    <w:rsid w:val="00161412"/>
    <w:rsid w:val="0016152C"/>
    <w:rsid w:val="00164E1E"/>
    <w:rsid w:val="001654B9"/>
    <w:rsid w:val="0018648B"/>
    <w:rsid w:val="00190105"/>
    <w:rsid w:val="001A1756"/>
    <w:rsid w:val="001A663A"/>
    <w:rsid w:val="001A7BBF"/>
    <w:rsid w:val="001B0C59"/>
    <w:rsid w:val="001C0F5C"/>
    <w:rsid w:val="001C33C7"/>
    <w:rsid w:val="001D0890"/>
    <w:rsid w:val="001E1A54"/>
    <w:rsid w:val="001E39A0"/>
    <w:rsid w:val="001E40F9"/>
    <w:rsid w:val="001E68D7"/>
    <w:rsid w:val="001F663F"/>
    <w:rsid w:val="001F7886"/>
    <w:rsid w:val="001F7D36"/>
    <w:rsid w:val="00204497"/>
    <w:rsid w:val="00205E63"/>
    <w:rsid w:val="00206E1F"/>
    <w:rsid w:val="0020738E"/>
    <w:rsid w:val="00222EB5"/>
    <w:rsid w:val="00227AA7"/>
    <w:rsid w:val="00234F51"/>
    <w:rsid w:val="00250F8D"/>
    <w:rsid w:val="0025247D"/>
    <w:rsid w:val="00254CBE"/>
    <w:rsid w:val="002578ED"/>
    <w:rsid w:val="002676F5"/>
    <w:rsid w:val="00270678"/>
    <w:rsid w:val="0028033D"/>
    <w:rsid w:val="00280B51"/>
    <w:rsid w:val="002858A3"/>
    <w:rsid w:val="00292291"/>
    <w:rsid w:val="002922C4"/>
    <w:rsid w:val="002948B3"/>
    <w:rsid w:val="002A3F03"/>
    <w:rsid w:val="002A5E27"/>
    <w:rsid w:val="002C22AA"/>
    <w:rsid w:val="002D5541"/>
    <w:rsid w:val="002E47F5"/>
    <w:rsid w:val="002F40F1"/>
    <w:rsid w:val="003021F2"/>
    <w:rsid w:val="00303AA1"/>
    <w:rsid w:val="003356F6"/>
    <w:rsid w:val="003372D3"/>
    <w:rsid w:val="00347321"/>
    <w:rsid w:val="0035020B"/>
    <w:rsid w:val="00351479"/>
    <w:rsid w:val="003860D3"/>
    <w:rsid w:val="0039103B"/>
    <w:rsid w:val="00391FD8"/>
    <w:rsid w:val="003B1702"/>
    <w:rsid w:val="003B3024"/>
    <w:rsid w:val="003B4F7A"/>
    <w:rsid w:val="003F6FAB"/>
    <w:rsid w:val="00410F5F"/>
    <w:rsid w:val="00416047"/>
    <w:rsid w:val="00426684"/>
    <w:rsid w:val="004342DD"/>
    <w:rsid w:val="00445A8C"/>
    <w:rsid w:val="00457624"/>
    <w:rsid w:val="00474EBF"/>
    <w:rsid w:val="00477C0A"/>
    <w:rsid w:val="00480D7E"/>
    <w:rsid w:val="00483856"/>
    <w:rsid w:val="00491CC1"/>
    <w:rsid w:val="004958C9"/>
    <w:rsid w:val="004A35E8"/>
    <w:rsid w:val="004C2D57"/>
    <w:rsid w:val="004D3842"/>
    <w:rsid w:val="004D6827"/>
    <w:rsid w:val="004E1B16"/>
    <w:rsid w:val="004E57C4"/>
    <w:rsid w:val="004E6C9A"/>
    <w:rsid w:val="00500DA2"/>
    <w:rsid w:val="00552CFB"/>
    <w:rsid w:val="005613E4"/>
    <w:rsid w:val="00561A0A"/>
    <w:rsid w:val="00571FC4"/>
    <w:rsid w:val="00576C9A"/>
    <w:rsid w:val="005A2336"/>
    <w:rsid w:val="005A3F8C"/>
    <w:rsid w:val="005B1136"/>
    <w:rsid w:val="005B6A35"/>
    <w:rsid w:val="005C1ECF"/>
    <w:rsid w:val="005D021A"/>
    <w:rsid w:val="005E458A"/>
    <w:rsid w:val="005E6E9F"/>
    <w:rsid w:val="00601A3A"/>
    <w:rsid w:val="00604B66"/>
    <w:rsid w:val="00605B35"/>
    <w:rsid w:val="0061478B"/>
    <w:rsid w:val="0062072C"/>
    <w:rsid w:val="006263AE"/>
    <w:rsid w:val="00626641"/>
    <w:rsid w:val="00631C6F"/>
    <w:rsid w:val="0063291D"/>
    <w:rsid w:val="0063574A"/>
    <w:rsid w:val="006633CF"/>
    <w:rsid w:val="0066422F"/>
    <w:rsid w:val="00664B3A"/>
    <w:rsid w:val="00683416"/>
    <w:rsid w:val="00687B70"/>
    <w:rsid w:val="0069445A"/>
    <w:rsid w:val="006B5890"/>
    <w:rsid w:val="006F37E4"/>
    <w:rsid w:val="007077D7"/>
    <w:rsid w:val="00712834"/>
    <w:rsid w:val="007141AE"/>
    <w:rsid w:val="00716C93"/>
    <w:rsid w:val="00722EC8"/>
    <w:rsid w:val="00732741"/>
    <w:rsid w:val="00740948"/>
    <w:rsid w:val="0074271F"/>
    <w:rsid w:val="0074590A"/>
    <w:rsid w:val="00773557"/>
    <w:rsid w:val="00783FA0"/>
    <w:rsid w:val="00786368"/>
    <w:rsid w:val="007C4C41"/>
    <w:rsid w:val="007C6B66"/>
    <w:rsid w:val="007C7172"/>
    <w:rsid w:val="007C7BA3"/>
    <w:rsid w:val="007D310E"/>
    <w:rsid w:val="007E2693"/>
    <w:rsid w:val="007F0DA4"/>
    <w:rsid w:val="007F3BA6"/>
    <w:rsid w:val="00804367"/>
    <w:rsid w:val="008152E7"/>
    <w:rsid w:val="00824621"/>
    <w:rsid w:val="00850736"/>
    <w:rsid w:val="0088578E"/>
    <w:rsid w:val="008A4B5C"/>
    <w:rsid w:val="008A5C01"/>
    <w:rsid w:val="008C256A"/>
    <w:rsid w:val="008D40CE"/>
    <w:rsid w:val="008E1F16"/>
    <w:rsid w:val="008E46BA"/>
    <w:rsid w:val="008E4C09"/>
    <w:rsid w:val="008F6566"/>
    <w:rsid w:val="008F7641"/>
    <w:rsid w:val="009029D5"/>
    <w:rsid w:val="0090557C"/>
    <w:rsid w:val="009075F6"/>
    <w:rsid w:val="0091729E"/>
    <w:rsid w:val="00921A2A"/>
    <w:rsid w:val="00930725"/>
    <w:rsid w:val="009324E0"/>
    <w:rsid w:val="00932CA3"/>
    <w:rsid w:val="00934D97"/>
    <w:rsid w:val="0095579F"/>
    <w:rsid w:val="00964E95"/>
    <w:rsid w:val="009662F3"/>
    <w:rsid w:val="00967902"/>
    <w:rsid w:val="009A0470"/>
    <w:rsid w:val="009A085E"/>
    <w:rsid w:val="009A291F"/>
    <w:rsid w:val="009B2233"/>
    <w:rsid w:val="009B3AA3"/>
    <w:rsid w:val="009C590C"/>
    <w:rsid w:val="009D5C7C"/>
    <w:rsid w:val="009D7461"/>
    <w:rsid w:val="009F05AA"/>
    <w:rsid w:val="00A061F5"/>
    <w:rsid w:val="00A062C5"/>
    <w:rsid w:val="00A12200"/>
    <w:rsid w:val="00A2302E"/>
    <w:rsid w:val="00A3633A"/>
    <w:rsid w:val="00A4573E"/>
    <w:rsid w:val="00A51194"/>
    <w:rsid w:val="00A52CBB"/>
    <w:rsid w:val="00A65FE3"/>
    <w:rsid w:val="00A7064C"/>
    <w:rsid w:val="00A74DDD"/>
    <w:rsid w:val="00A763B7"/>
    <w:rsid w:val="00A823D2"/>
    <w:rsid w:val="00A82910"/>
    <w:rsid w:val="00AB425F"/>
    <w:rsid w:val="00AB6620"/>
    <w:rsid w:val="00AC1115"/>
    <w:rsid w:val="00AC5691"/>
    <w:rsid w:val="00AD162C"/>
    <w:rsid w:val="00AD17B6"/>
    <w:rsid w:val="00AD6E40"/>
    <w:rsid w:val="00AE1FEF"/>
    <w:rsid w:val="00AF19B4"/>
    <w:rsid w:val="00AF3ADA"/>
    <w:rsid w:val="00AF6332"/>
    <w:rsid w:val="00AF6B06"/>
    <w:rsid w:val="00B1186B"/>
    <w:rsid w:val="00B13F11"/>
    <w:rsid w:val="00B2776D"/>
    <w:rsid w:val="00B35664"/>
    <w:rsid w:val="00B410E9"/>
    <w:rsid w:val="00B46D71"/>
    <w:rsid w:val="00B849B5"/>
    <w:rsid w:val="00B85D97"/>
    <w:rsid w:val="00B91037"/>
    <w:rsid w:val="00BC2229"/>
    <w:rsid w:val="00BD458A"/>
    <w:rsid w:val="00BD48F9"/>
    <w:rsid w:val="00BD609C"/>
    <w:rsid w:val="00C02B81"/>
    <w:rsid w:val="00C032FC"/>
    <w:rsid w:val="00C05DCB"/>
    <w:rsid w:val="00C1446B"/>
    <w:rsid w:val="00C1516D"/>
    <w:rsid w:val="00C206AF"/>
    <w:rsid w:val="00C2408B"/>
    <w:rsid w:val="00C33B16"/>
    <w:rsid w:val="00C342C5"/>
    <w:rsid w:val="00C44BC7"/>
    <w:rsid w:val="00C47569"/>
    <w:rsid w:val="00C503E4"/>
    <w:rsid w:val="00C808F7"/>
    <w:rsid w:val="00C83DEF"/>
    <w:rsid w:val="00C853B6"/>
    <w:rsid w:val="00C9046D"/>
    <w:rsid w:val="00C95E56"/>
    <w:rsid w:val="00CA58C5"/>
    <w:rsid w:val="00CA62F9"/>
    <w:rsid w:val="00CB06CF"/>
    <w:rsid w:val="00CB17FD"/>
    <w:rsid w:val="00CC1C09"/>
    <w:rsid w:val="00CD7731"/>
    <w:rsid w:val="00CF4FEE"/>
    <w:rsid w:val="00CF5F7D"/>
    <w:rsid w:val="00D000CB"/>
    <w:rsid w:val="00D00311"/>
    <w:rsid w:val="00D16277"/>
    <w:rsid w:val="00D20F4E"/>
    <w:rsid w:val="00D21A8C"/>
    <w:rsid w:val="00D24634"/>
    <w:rsid w:val="00D37111"/>
    <w:rsid w:val="00D402FD"/>
    <w:rsid w:val="00D44844"/>
    <w:rsid w:val="00D62AEA"/>
    <w:rsid w:val="00D652FA"/>
    <w:rsid w:val="00D67D2B"/>
    <w:rsid w:val="00D7252F"/>
    <w:rsid w:val="00D81196"/>
    <w:rsid w:val="00D91F16"/>
    <w:rsid w:val="00D93A59"/>
    <w:rsid w:val="00D96AB0"/>
    <w:rsid w:val="00DB16AB"/>
    <w:rsid w:val="00DE2114"/>
    <w:rsid w:val="00DE518F"/>
    <w:rsid w:val="00DE60DE"/>
    <w:rsid w:val="00E061BD"/>
    <w:rsid w:val="00E134DA"/>
    <w:rsid w:val="00E3216A"/>
    <w:rsid w:val="00E34096"/>
    <w:rsid w:val="00E41A12"/>
    <w:rsid w:val="00E45440"/>
    <w:rsid w:val="00E5055D"/>
    <w:rsid w:val="00E528CD"/>
    <w:rsid w:val="00E52B95"/>
    <w:rsid w:val="00E604E6"/>
    <w:rsid w:val="00E72C74"/>
    <w:rsid w:val="00E77BC8"/>
    <w:rsid w:val="00E829B4"/>
    <w:rsid w:val="00E92A8E"/>
    <w:rsid w:val="00E934AD"/>
    <w:rsid w:val="00EB1036"/>
    <w:rsid w:val="00EB56C0"/>
    <w:rsid w:val="00EB6124"/>
    <w:rsid w:val="00EC23C6"/>
    <w:rsid w:val="00ED65AD"/>
    <w:rsid w:val="00EE09DF"/>
    <w:rsid w:val="00EF4EF6"/>
    <w:rsid w:val="00F02B6F"/>
    <w:rsid w:val="00F06298"/>
    <w:rsid w:val="00F25276"/>
    <w:rsid w:val="00F30F16"/>
    <w:rsid w:val="00F42859"/>
    <w:rsid w:val="00F464F0"/>
    <w:rsid w:val="00F528E8"/>
    <w:rsid w:val="00F5491A"/>
    <w:rsid w:val="00F647FF"/>
    <w:rsid w:val="00F66079"/>
    <w:rsid w:val="00F663E5"/>
    <w:rsid w:val="00F6773B"/>
    <w:rsid w:val="00F70F8C"/>
    <w:rsid w:val="00FA57D9"/>
    <w:rsid w:val="00FA6601"/>
    <w:rsid w:val="00FA6E0E"/>
    <w:rsid w:val="00FB6744"/>
    <w:rsid w:val="00FD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6"/>
    <o:shapelayout v:ext="edit">
      <o:idmap v:ext="edit" data="2"/>
    </o:shapelayout>
  </w:shapeDefaults>
  <w:decimalSymbol w:val="."/>
  <w:listSeparator w:val=","/>
  <w14:docId w14:val="43948089"/>
  <w15:docId w15:val="{E95AB8C7-1E98-4ABE-AACE-551F8C8FC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TitleChar">
    <w:name w:val="Title Char"/>
    <w:basedOn w:val="DefaultParagraphFont"/>
    <w:link w:val="Title"/>
    <w:rsid w:val="0066422F"/>
    <w:rPr>
      <w:rFonts w:ascii="Arial" w:hAnsi="Arial" w:cs="Arial"/>
      <w:b/>
      <w:bCs/>
      <w:sz w:val="36"/>
      <w:szCs w:val="36"/>
      <w:lang w:eastAsia="sr-Latn-CS"/>
    </w:rPr>
  </w:style>
  <w:style w:type="character" w:customStyle="1" w:styleId="BodyTextChar">
    <w:name w:val="Body Text Char"/>
    <w:basedOn w:val="DefaultParagraphFont"/>
    <w:link w:val="BodyText"/>
    <w:rsid w:val="00E92A8E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144FB-21DC-459F-8853-D6FB368A6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1082</TotalTime>
  <Pages>11</Pages>
  <Words>2493</Words>
  <Characters>14216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Stefan st</cp:lastModifiedBy>
  <cp:revision>177</cp:revision>
  <cp:lastPrinted>1899-12-31T23:00:00Z</cp:lastPrinted>
  <dcterms:created xsi:type="dcterms:W3CDTF">2021-03-09T06:29:00Z</dcterms:created>
  <dcterms:modified xsi:type="dcterms:W3CDTF">2022-04-09T16:06:00Z</dcterms:modified>
</cp:coreProperties>
</file>