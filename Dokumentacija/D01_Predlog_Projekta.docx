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7B21" w14:textId="77777777" w:rsidR="002343C5" w:rsidRPr="006F61C6" w:rsidRDefault="002343C5">
      <w:pPr>
        <w:pStyle w:val="BodyText"/>
        <w:rPr>
          <w:lang w:val="sr-Latn-CS"/>
        </w:rPr>
      </w:pPr>
    </w:p>
    <w:p w14:paraId="02878612" w14:textId="77777777" w:rsidR="00582F0A" w:rsidRPr="006F61C6" w:rsidRDefault="00582F0A" w:rsidP="00582F0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e-Čitaonica</w:t>
      </w:r>
    </w:p>
    <w:p w14:paraId="242F154A" w14:textId="15D56E6B" w:rsidR="006D0694" w:rsidRDefault="002128B3">
      <w:pPr>
        <w:pStyle w:val="Title"/>
        <w:tabs>
          <w:tab w:val="left" w:pos="2970"/>
          <w:tab w:val="left" w:pos="3060"/>
        </w:tabs>
        <w:jc w:val="right"/>
        <w:rPr>
          <w:sz w:val="28"/>
          <w:lang w:val="sr-Latn-CS"/>
        </w:rPr>
      </w:pPr>
      <w:r w:rsidRPr="002128B3">
        <w:rPr>
          <w:sz w:val="28"/>
          <w:lang w:val="sr-Latn-CS"/>
        </w:rPr>
        <w:t xml:space="preserve">Web </w:t>
      </w:r>
      <w:r w:rsidR="00FA5623">
        <w:rPr>
          <w:sz w:val="28"/>
          <w:lang w:val="sr-Latn-CS"/>
        </w:rPr>
        <w:t>aplikacija</w:t>
      </w:r>
      <w:r w:rsidRPr="002128B3">
        <w:rPr>
          <w:sz w:val="28"/>
          <w:lang w:val="sr-Latn-CS"/>
        </w:rPr>
        <w:t xml:space="preserve"> za studentsku saradnju, informisanje i pripremu ispita</w:t>
      </w:r>
    </w:p>
    <w:p w14:paraId="3D508CEE" w14:textId="77777777" w:rsidR="002128B3" w:rsidRPr="002128B3" w:rsidRDefault="002128B3" w:rsidP="002128B3">
      <w:pPr>
        <w:rPr>
          <w:lang w:val="sr-Latn-CS"/>
        </w:rPr>
      </w:pPr>
    </w:p>
    <w:p w14:paraId="563B5728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3D8B8B6C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D708BAC" w14:textId="3AFCCC2D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</w:t>
      </w:r>
      <w:r w:rsidR="004D1947">
        <w:rPr>
          <w:sz w:val="28"/>
          <w:lang w:val="sr-Latn-CS"/>
        </w:rPr>
        <w:t>1</w:t>
      </w:r>
    </w:p>
    <w:p w14:paraId="51AB0C5E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2A06458C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7599A058" w14:textId="77777777">
        <w:tc>
          <w:tcPr>
            <w:tcW w:w="2304" w:type="dxa"/>
          </w:tcPr>
          <w:p w14:paraId="4DA6C5B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1FB6CE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58E6E1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422C98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33A520A2" w14:textId="77777777">
        <w:tc>
          <w:tcPr>
            <w:tcW w:w="2304" w:type="dxa"/>
          </w:tcPr>
          <w:p w14:paraId="21A9569E" w14:textId="77777777"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3A13A0">
              <w:rPr>
                <w:lang w:val="sr-Latn-CS"/>
              </w:rPr>
              <w:t>5</w:t>
            </w:r>
            <w:r w:rsidR="006F61C6" w:rsidRPr="006F61C6">
              <w:rPr>
                <w:lang w:val="sr-Latn-CS"/>
              </w:rPr>
              <w:t>.03.20</w:t>
            </w:r>
            <w:r w:rsidR="003A13A0">
              <w:rPr>
                <w:lang w:val="sr-Latn-CS"/>
              </w:rPr>
              <w:t>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86CAE9B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C736DE3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34B87C9" w14:textId="77777777" w:rsidR="002343C5" w:rsidRPr="006F61C6" w:rsidRDefault="003A13A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Rangelov, Stefan Stojadinović, Andrija Tošić, Božidar Tošić</w:t>
            </w:r>
          </w:p>
        </w:tc>
      </w:tr>
      <w:tr w:rsidR="002343C5" w:rsidRPr="006F61C6" w14:paraId="77834B1E" w14:textId="77777777">
        <w:tc>
          <w:tcPr>
            <w:tcW w:w="2304" w:type="dxa"/>
          </w:tcPr>
          <w:p w14:paraId="60E1AF01" w14:textId="2E0E9E79" w:rsidR="002343C5" w:rsidRPr="006F61C6" w:rsidRDefault="0097123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31.03.2022.</w:t>
            </w:r>
          </w:p>
        </w:tc>
        <w:tc>
          <w:tcPr>
            <w:tcW w:w="1152" w:type="dxa"/>
          </w:tcPr>
          <w:p w14:paraId="4D03B67E" w14:textId="73A885D0" w:rsidR="002343C5" w:rsidRPr="006F61C6" w:rsidRDefault="0097123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227CE6A7" w14:textId="523C5DB7" w:rsidR="002343C5" w:rsidRPr="006F61C6" w:rsidRDefault="0097123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Promena „web portala“ u „web aplikaciju“</w:t>
            </w:r>
          </w:p>
        </w:tc>
        <w:tc>
          <w:tcPr>
            <w:tcW w:w="2304" w:type="dxa"/>
          </w:tcPr>
          <w:p w14:paraId="2CA95735" w14:textId="1C63AF17" w:rsidR="002343C5" w:rsidRPr="0097123C" w:rsidRDefault="0097123C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Andrija T</w:t>
            </w:r>
            <w:r>
              <w:rPr>
                <w:lang w:val="sr-Latn-RS"/>
              </w:rPr>
              <w:t>ošić, Milica Rangelov, Stefan Stojadinović, Božidar Tošić</w:t>
            </w:r>
          </w:p>
        </w:tc>
      </w:tr>
      <w:tr w:rsidR="002343C5" w:rsidRPr="006F61C6" w14:paraId="37881B9C" w14:textId="77777777">
        <w:tc>
          <w:tcPr>
            <w:tcW w:w="2304" w:type="dxa"/>
          </w:tcPr>
          <w:p w14:paraId="02E5A6F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F42853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5FDF0D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A0C5E3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7A5E6D5F" w14:textId="77777777">
        <w:tc>
          <w:tcPr>
            <w:tcW w:w="2304" w:type="dxa"/>
          </w:tcPr>
          <w:p w14:paraId="7B97F42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F7E7D1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292D8F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69A593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1396E228" w14:textId="77777777" w:rsidR="002343C5" w:rsidRPr="006F61C6" w:rsidRDefault="002343C5">
      <w:pPr>
        <w:rPr>
          <w:lang w:val="sr-Latn-CS"/>
        </w:rPr>
      </w:pPr>
    </w:p>
    <w:p w14:paraId="1E6EC9C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1B3EFE48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5AADCBB9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6D618E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446D42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2073AA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20FCE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2543E1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A9D3BF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2D2B6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E66F78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644317">
        <w:rPr>
          <w:rFonts w:ascii="Calibri" w:hAnsi="Calibri"/>
          <w:noProof/>
          <w:sz w:val="22"/>
          <w:szCs w:val="22"/>
          <w:lang w:eastAsia="en-US"/>
        </w:rPr>
        <w:t xml:space="preserve">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4F4E1E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7E74DB17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64060DD8" w14:textId="77777777" w:rsidR="00A97B47" w:rsidRPr="00A97B47" w:rsidRDefault="00A97B47" w:rsidP="00A97B47">
      <w:pPr>
        <w:rPr>
          <w:lang w:val="sr-Latn-CS"/>
        </w:rPr>
      </w:pPr>
    </w:p>
    <w:p w14:paraId="574E077C" w14:textId="1CD138BB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3640DF">
        <w:rPr>
          <w:lang w:val="sr-Latn-CS"/>
        </w:rPr>
        <w:t xml:space="preserve">web </w:t>
      </w:r>
      <w:r w:rsidR="00FA5623">
        <w:rPr>
          <w:lang w:val="sr-Latn-CS"/>
        </w:rPr>
        <w:t>aplikacije</w:t>
      </w:r>
      <w:r w:rsidR="003640DF">
        <w:rPr>
          <w:lang w:val="sr-Latn-CS"/>
        </w:rPr>
        <w:t xml:space="preserve"> za studentsku saradnju, informisanje i pripremu ispita </w:t>
      </w:r>
      <w:r w:rsidR="006D0694">
        <w:rPr>
          <w:lang w:val="sr-Latn-CS"/>
        </w:rPr>
        <w:t xml:space="preserve">– </w:t>
      </w:r>
      <w:r w:rsidR="003640DF">
        <w:rPr>
          <w:lang w:val="sr-Latn-CS"/>
        </w:rPr>
        <w:t>e-Čitaonica</w:t>
      </w:r>
      <w:r w:rsidR="002343C5" w:rsidRPr="006F61C6">
        <w:rPr>
          <w:lang w:val="sr-Latn-CS"/>
        </w:rPr>
        <w:t>.</w:t>
      </w:r>
    </w:p>
    <w:p w14:paraId="67820F17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389C68B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57926629" w14:textId="77777777" w:rsidR="00F267E3" w:rsidRPr="00B96FC3" w:rsidRDefault="00F267E3" w:rsidP="00B96FC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5765"/>
      </w:tblGrid>
      <w:tr w:rsidR="00F267E3" w:rsidRPr="00A74DEF" w14:paraId="2888F6AE" w14:textId="77777777" w:rsidTr="00B10BF0">
        <w:tc>
          <w:tcPr>
            <w:tcW w:w="2835" w:type="dxa"/>
          </w:tcPr>
          <w:p w14:paraId="26661E6B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36A9BB73" w14:textId="77777777" w:rsidR="00F267E3" w:rsidRPr="00A74DEF" w:rsidRDefault="003A13A0" w:rsidP="005F356D">
            <w:pPr>
              <w:jc w:val="both"/>
              <w:rPr>
                <w:lang w:val="sr-Latn-CS"/>
              </w:rPr>
            </w:pPr>
            <w:r>
              <w:rPr>
                <w:lang w:val="sr-Latn-CS"/>
              </w:rPr>
              <w:t>e-Čitaonica</w:t>
            </w:r>
          </w:p>
        </w:tc>
      </w:tr>
      <w:tr w:rsidR="00F267E3" w:rsidRPr="00A74DEF" w14:paraId="7D3D7CF8" w14:textId="77777777" w:rsidTr="00B10BF0">
        <w:tc>
          <w:tcPr>
            <w:tcW w:w="2835" w:type="dxa"/>
          </w:tcPr>
          <w:p w14:paraId="296C4B20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3A8AE344" w14:textId="77777777" w:rsidR="00F267E3" w:rsidRPr="00A74DEF" w:rsidRDefault="00C5484E" w:rsidP="005F356D">
            <w:pPr>
              <w:jc w:val="both"/>
              <w:rPr>
                <w:lang w:val="sr-Latn-CS"/>
              </w:rPr>
            </w:pPr>
            <w:r>
              <w:rPr>
                <w:lang w:val="sr-Latn-CS"/>
              </w:rPr>
              <w:t>RST</w:t>
            </w:r>
          </w:p>
        </w:tc>
      </w:tr>
      <w:tr w:rsidR="00F267E3" w:rsidRPr="00A74DEF" w14:paraId="23FBACEB" w14:textId="77777777" w:rsidTr="00B10BF0">
        <w:tc>
          <w:tcPr>
            <w:tcW w:w="2835" w:type="dxa"/>
          </w:tcPr>
          <w:p w14:paraId="3AF02B0F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2AB0A6C2" w14:textId="77777777" w:rsidR="005F356D" w:rsidRDefault="005F356D" w:rsidP="005F356D">
            <w:pPr>
              <w:jc w:val="both"/>
              <w:rPr>
                <w:lang w:val="sr-Latn-RS"/>
              </w:rPr>
            </w:pPr>
            <w:r>
              <w:t>Andrija To</w:t>
            </w:r>
            <w:r>
              <w:rPr>
                <w:lang w:val="sr-Latn-RS"/>
              </w:rPr>
              <w:t>šić 18015 (vođa tima)</w:t>
            </w:r>
          </w:p>
          <w:p w14:paraId="55FA1ED1" w14:textId="77777777" w:rsidR="00F267E3" w:rsidRDefault="005F356D" w:rsidP="005F356D">
            <w:pPr>
              <w:jc w:val="both"/>
            </w:pPr>
            <w:proofErr w:type="spellStart"/>
            <w:r>
              <w:t>Milica</w:t>
            </w:r>
            <w:proofErr w:type="spellEnd"/>
            <w:r>
              <w:t xml:space="preserve"> </w:t>
            </w:r>
            <w:proofErr w:type="spellStart"/>
            <w:r>
              <w:t>Rangelov</w:t>
            </w:r>
            <w:proofErr w:type="spellEnd"/>
            <w:r>
              <w:t xml:space="preserve"> 17905</w:t>
            </w:r>
          </w:p>
          <w:p w14:paraId="777D168F" w14:textId="77777777" w:rsidR="005F356D" w:rsidRDefault="005F356D" w:rsidP="005F356D">
            <w:pPr>
              <w:jc w:val="both"/>
            </w:pPr>
            <w:r>
              <w:t xml:space="preserve">Stefan </w:t>
            </w:r>
            <w:proofErr w:type="spellStart"/>
            <w:r>
              <w:t>Stojadinović</w:t>
            </w:r>
            <w:proofErr w:type="spellEnd"/>
            <w:r>
              <w:t xml:space="preserve"> 17975</w:t>
            </w:r>
          </w:p>
          <w:p w14:paraId="14D7559A" w14:textId="77777777" w:rsidR="005F356D" w:rsidRPr="00A97B47" w:rsidRDefault="005F356D" w:rsidP="005F356D">
            <w:pPr>
              <w:jc w:val="both"/>
            </w:pPr>
            <w:proofErr w:type="spellStart"/>
            <w:r>
              <w:t>Božidar</w:t>
            </w:r>
            <w:proofErr w:type="spellEnd"/>
            <w:r>
              <w:t xml:space="preserve"> </w:t>
            </w:r>
            <w:proofErr w:type="spellStart"/>
            <w:r>
              <w:t>Tošić</w:t>
            </w:r>
            <w:proofErr w:type="spellEnd"/>
            <w:r>
              <w:t xml:space="preserve"> 18016</w:t>
            </w:r>
          </w:p>
        </w:tc>
      </w:tr>
      <w:tr w:rsidR="00AB1DE2" w:rsidRPr="003372D3" w14:paraId="4C92B1E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812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571B" w14:textId="1024BC94" w:rsidR="00AB1DE2" w:rsidRPr="00AB1DE2" w:rsidRDefault="005F356D" w:rsidP="005F356D">
            <w:pPr>
              <w:jc w:val="both"/>
            </w:pPr>
            <w:r w:rsidRPr="005F356D">
              <w:t xml:space="preserve">Ne </w:t>
            </w:r>
            <w:proofErr w:type="spellStart"/>
            <w:r w:rsidRPr="005F356D">
              <w:t>postoji</w:t>
            </w:r>
            <w:proofErr w:type="spellEnd"/>
            <w:r w:rsidRPr="005F356D">
              <w:t xml:space="preserve"> web </w:t>
            </w:r>
            <w:proofErr w:type="spellStart"/>
            <w:r w:rsidR="00E94AB2">
              <w:t>aplikacija</w:t>
            </w:r>
            <w:proofErr w:type="spellEnd"/>
            <w:r w:rsidRPr="005F356D">
              <w:t xml:space="preserve"> </w:t>
            </w:r>
            <w:proofErr w:type="spellStart"/>
            <w:r w:rsidR="00556EB7">
              <w:t>koja</w:t>
            </w:r>
            <w:proofErr w:type="spellEnd"/>
            <w:r w:rsidR="00556EB7">
              <w:t xml:space="preserve"> </w:t>
            </w:r>
            <w:proofErr w:type="spellStart"/>
            <w:r w:rsidR="00556EB7">
              <w:t>objedinjuje</w:t>
            </w:r>
            <w:proofErr w:type="spellEnd"/>
            <w:r w:rsidR="00370287">
              <w:t xml:space="preserve"> </w:t>
            </w:r>
            <w:proofErr w:type="spellStart"/>
            <w:r w:rsidRPr="005F356D">
              <w:t>zada</w:t>
            </w:r>
            <w:r w:rsidR="00556EB7">
              <w:t>tke</w:t>
            </w:r>
            <w:proofErr w:type="spellEnd"/>
            <w:r w:rsidR="00556EB7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pitanj</w:t>
            </w:r>
            <w:r w:rsidR="00556EB7">
              <w:t>a</w:t>
            </w:r>
            <w:proofErr w:type="spellEnd"/>
            <w:r w:rsidR="00556EB7">
              <w:t xml:space="preserve"> </w:t>
            </w:r>
            <w:r w:rsidRPr="005F356D">
              <w:t xml:space="preserve">za </w:t>
            </w:r>
            <w:proofErr w:type="spellStart"/>
            <w:r w:rsidRPr="005F356D">
              <w:t>pripremu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ispita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na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ko</w:t>
            </w:r>
            <w:r w:rsidR="00546CE2">
              <w:t>joj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studenti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mogu</w:t>
            </w:r>
            <w:proofErr w:type="spellEnd"/>
            <w:r w:rsidRPr="005F356D">
              <w:t xml:space="preserve"> da </w:t>
            </w:r>
            <w:proofErr w:type="spellStart"/>
            <w:r w:rsidRPr="005F356D">
              <w:t>diskutuju</w:t>
            </w:r>
            <w:proofErr w:type="spellEnd"/>
            <w:r w:rsidRPr="005F356D">
              <w:t xml:space="preserve"> o </w:t>
            </w:r>
            <w:proofErr w:type="spellStart"/>
            <w:r w:rsidRPr="005F356D">
              <w:t>istim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predlažu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svoja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rešenja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postavljaju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pitanja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ostalim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studentima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profesorima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testiraju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svoje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znanje</w:t>
            </w:r>
            <w:proofErr w:type="spellEnd"/>
            <w:r w:rsidRPr="005F356D">
              <w:t>.</w:t>
            </w:r>
          </w:p>
        </w:tc>
      </w:tr>
      <w:tr w:rsidR="00AB1DE2" w:rsidRPr="003372D3" w14:paraId="1137441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BD0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DF60" w14:textId="77777777" w:rsidR="00AB1DE2" w:rsidRPr="00AB1DE2" w:rsidRDefault="005F356D" w:rsidP="005F356D">
            <w:pPr>
              <w:jc w:val="both"/>
            </w:pPr>
            <w:proofErr w:type="spellStart"/>
            <w:r w:rsidRPr="005F356D">
              <w:t>Studente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profesore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fakulteta</w:t>
            </w:r>
            <w:proofErr w:type="spellEnd"/>
            <w:r w:rsidRPr="005F356D">
              <w:t>.</w:t>
            </w:r>
          </w:p>
        </w:tc>
      </w:tr>
      <w:tr w:rsidR="00AB1DE2" w:rsidRPr="003372D3" w14:paraId="2D279DF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D9A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AC37" w14:textId="77777777" w:rsidR="00AB1DE2" w:rsidRPr="00AB1DE2" w:rsidRDefault="005F356D" w:rsidP="005F356D">
            <w:pPr>
              <w:jc w:val="both"/>
            </w:pPr>
            <w:proofErr w:type="spellStart"/>
            <w:r w:rsidRPr="005F356D">
              <w:t>Nezadovoljstvo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profesora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slabom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saradnjom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studenata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na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postojećim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platformama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otežano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spremanje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ispita</w:t>
            </w:r>
            <w:proofErr w:type="spellEnd"/>
            <w:r w:rsidRPr="005F356D">
              <w:t>.</w:t>
            </w:r>
          </w:p>
        </w:tc>
      </w:tr>
      <w:tr w:rsidR="00AB1DE2" w:rsidRPr="003372D3" w14:paraId="0EC37A1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BF8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7E00" w14:textId="77777777" w:rsidR="00AB1DE2" w:rsidRPr="00AB1DE2" w:rsidRDefault="005F356D" w:rsidP="005F356D">
            <w:pPr>
              <w:jc w:val="both"/>
            </w:pPr>
            <w:proofErr w:type="spellStart"/>
            <w:r w:rsidRPr="005F356D">
              <w:t>Olakšati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studentima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međusobnu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komunikaciju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komunikaciju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profesorima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pripremu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ispita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proveru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stečenog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znanja</w:t>
            </w:r>
            <w:proofErr w:type="spellEnd"/>
            <w:r w:rsidRPr="005F356D">
              <w:t>.</w:t>
            </w:r>
          </w:p>
        </w:tc>
      </w:tr>
      <w:tr w:rsidR="00AB1DE2" w:rsidRPr="003372D3" w14:paraId="48D66CA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0DF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4ECA" w14:textId="77777777" w:rsidR="00AB1DE2" w:rsidRPr="00AB1DE2" w:rsidRDefault="005F356D" w:rsidP="005F356D">
            <w:pPr>
              <w:jc w:val="both"/>
            </w:pPr>
            <w:proofErr w:type="spellStart"/>
            <w:r w:rsidRPr="005F356D">
              <w:t>Studentima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profesorima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administraciji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fakulteta</w:t>
            </w:r>
            <w:proofErr w:type="spellEnd"/>
            <w:r w:rsidRPr="005F356D">
              <w:t>.</w:t>
            </w:r>
          </w:p>
        </w:tc>
      </w:tr>
      <w:tr w:rsidR="00AB1DE2" w:rsidRPr="003372D3" w14:paraId="1FF1569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2C1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8417" w14:textId="77777777" w:rsidR="00AB1DE2" w:rsidRPr="00AB1DE2" w:rsidRDefault="005F356D" w:rsidP="005F356D">
            <w:pPr>
              <w:jc w:val="both"/>
            </w:pPr>
            <w:proofErr w:type="spellStart"/>
            <w:r w:rsidRPr="005F356D">
              <w:t>Će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studentima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dati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inicijativu</w:t>
            </w:r>
            <w:proofErr w:type="spellEnd"/>
            <w:r w:rsidRPr="005F356D">
              <w:t xml:space="preserve"> da </w:t>
            </w:r>
            <w:proofErr w:type="spellStart"/>
            <w:r w:rsidRPr="005F356D">
              <w:t>pokrenu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diskusiju</w:t>
            </w:r>
            <w:proofErr w:type="spellEnd"/>
            <w:r w:rsidRPr="005F356D">
              <w:t xml:space="preserve"> o </w:t>
            </w:r>
            <w:proofErr w:type="spellStart"/>
            <w:r w:rsidRPr="005F356D">
              <w:t>učestalim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problemima</w:t>
            </w:r>
            <w:proofErr w:type="spellEnd"/>
            <w:r w:rsidRPr="005F356D">
              <w:t xml:space="preserve">, a </w:t>
            </w:r>
            <w:proofErr w:type="spellStart"/>
            <w:r w:rsidRPr="005F356D">
              <w:t>profesorima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dati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uvid</w:t>
            </w:r>
            <w:proofErr w:type="spellEnd"/>
            <w:r w:rsidRPr="005F356D">
              <w:t xml:space="preserve"> u </w:t>
            </w:r>
            <w:proofErr w:type="spellStart"/>
            <w:r w:rsidRPr="005F356D">
              <w:t>iste</w:t>
            </w:r>
            <w:proofErr w:type="spellEnd"/>
            <w:r w:rsidRPr="005F356D">
              <w:t>.</w:t>
            </w:r>
          </w:p>
        </w:tc>
      </w:tr>
      <w:tr w:rsidR="00AB1DE2" w:rsidRPr="003372D3" w14:paraId="0B62393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092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8B71" w14:textId="77777777" w:rsidR="00AB1DE2" w:rsidRPr="00AB1DE2" w:rsidRDefault="005F356D" w:rsidP="005F356D">
            <w:pPr>
              <w:jc w:val="both"/>
            </w:pPr>
            <w:r>
              <w:t xml:space="preserve">Web </w:t>
            </w:r>
            <w:proofErr w:type="spellStart"/>
            <w:r>
              <w:t>aplikacija</w:t>
            </w:r>
            <w:proofErr w:type="spellEnd"/>
          </w:p>
        </w:tc>
      </w:tr>
      <w:tr w:rsidR="00AB1DE2" w:rsidRPr="003372D3" w14:paraId="41C15B5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60D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4051" w14:textId="77777777" w:rsidR="00AB1DE2" w:rsidRPr="00AB1DE2" w:rsidRDefault="005F356D" w:rsidP="005F356D">
            <w:pPr>
              <w:jc w:val="both"/>
            </w:pPr>
            <w:proofErr w:type="spellStart"/>
            <w:r w:rsidRPr="005F356D">
              <w:t>Će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navedenim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korisnicima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pružati</w:t>
            </w:r>
            <w:proofErr w:type="spellEnd"/>
            <w:r w:rsidRPr="005F356D">
              <w:t xml:space="preserve"> dobro </w:t>
            </w:r>
            <w:proofErr w:type="spellStart"/>
            <w:r w:rsidRPr="005F356D">
              <w:t>korisničko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iskustvo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bilo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kog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uređaja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sa</w:t>
            </w:r>
            <w:proofErr w:type="spellEnd"/>
            <w:r w:rsidRPr="005F356D">
              <w:t xml:space="preserve"> web </w:t>
            </w:r>
            <w:proofErr w:type="spellStart"/>
            <w:r w:rsidRPr="005F356D">
              <w:t>pregledačem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obezbediti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studentima</w:t>
            </w:r>
            <w:proofErr w:type="spellEnd"/>
            <w:r w:rsidRPr="005F356D">
              <w:t xml:space="preserve"> da </w:t>
            </w:r>
            <w:proofErr w:type="spellStart"/>
            <w:r w:rsidRPr="005F356D">
              <w:t>ostanu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ažurni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obavešteni</w:t>
            </w:r>
            <w:proofErr w:type="spellEnd"/>
            <w:r w:rsidRPr="005F356D">
              <w:t xml:space="preserve"> o </w:t>
            </w:r>
            <w:proofErr w:type="spellStart"/>
            <w:r w:rsidRPr="005F356D">
              <w:t>tekućim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diskusijama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profesorima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omogućiti</w:t>
            </w:r>
            <w:proofErr w:type="spellEnd"/>
            <w:r w:rsidRPr="005F356D">
              <w:t xml:space="preserve"> da </w:t>
            </w:r>
            <w:proofErr w:type="spellStart"/>
            <w:r w:rsidRPr="005F356D">
              <w:t>odobre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komentarišu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predložena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rešenja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zadatke</w:t>
            </w:r>
            <w:proofErr w:type="spellEnd"/>
            <w:r w:rsidRPr="005F356D">
              <w:t>.</w:t>
            </w:r>
          </w:p>
        </w:tc>
      </w:tr>
      <w:tr w:rsidR="00AB1DE2" w:rsidRPr="003372D3" w14:paraId="70662F3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D78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B96B" w14:textId="77777777" w:rsidR="00AB1DE2" w:rsidRPr="00AB1DE2" w:rsidRDefault="005F356D" w:rsidP="005F356D">
            <w:pPr>
              <w:jc w:val="both"/>
            </w:pPr>
            <w:proofErr w:type="spellStart"/>
            <w:r w:rsidRPr="005F356D">
              <w:t>Postojećih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statičkih</w:t>
            </w:r>
            <w:proofErr w:type="spellEnd"/>
            <w:r w:rsidRPr="005F356D">
              <w:t xml:space="preserve"> web </w:t>
            </w:r>
            <w:proofErr w:type="spellStart"/>
            <w:r w:rsidRPr="005F356D">
              <w:t>sajtova</w:t>
            </w:r>
            <w:proofErr w:type="spellEnd"/>
            <w:r w:rsidRPr="005F356D">
              <w:t xml:space="preserve"> koji </w:t>
            </w:r>
            <w:proofErr w:type="spellStart"/>
            <w:r w:rsidRPr="005F356D">
              <w:t>nemaju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moderan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interfejs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prilagođen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korisniku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filtriranje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pretragu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zadataka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omogućavaju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ograničeno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praćenje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aktivnosti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napretka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studenata</w:t>
            </w:r>
            <w:proofErr w:type="spellEnd"/>
            <w:r w:rsidRPr="005F356D">
              <w:t>.</w:t>
            </w:r>
          </w:p>
        </w:tc>
      </w:tr>
      <w:tr w:rsidR="00AB1DE2" w:rsidRPr="003372D3" w14:paraId="694E41D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0A2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A70" w14:textId="77777777" w:rsidR="00AB1DE2" w:rsidRPr="00AB1DE2" w:rsidRDefault="005F356D" w:rsidP="005F356D">
            <w:pPr>
              <w:jc w:val="both"/>
            </w:pPr>
            <w:proofErr w:type="spellStart"/>
            <w:r w:rsidRPr="005F356D">
              <w:t>Korisničko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iskustvo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prilagoditi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trenutnom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korisniku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olakšati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pristup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svim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informacijama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kategorizovanim</w:t>
            </w:r>
            <w:proofErr w:type="spellEnd"/>
            <w:r w:rsidRPr="005F356D">
              <w:t xml:space="preserve"> po </w:t>
            </w:r>
            <w:proofErr w:type="spellStart"/>
            <w:r w:rsidRPr="005F356D">
              <w:t>predmetima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oblastima</w:t>
            </w:r>
            <w:proofErr w:type="spellEnd"/>
            <w:r w:rsidRPr="005F356D">
              <w:t xml:space="preserve">, </w:t>
            </w:r>
            <w:proofErr w:type="spellStart"/>
            <w:r w:rsidRPr="005F356D">
              <w:t>težini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zadataka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i</w:t>
            </w:r>
            <w:proofErr w:type="spellEnd"/>
            <w:r w:rsidRPr="005F356D">
              <w:t xml:space="preserve"> </w:t>
            </w:r>
            <w:proofErr w:type="spellStart"/>
            <w:r w:rsidRPr="005F356D">
              <w:t>pitanja</w:t>
            </w:r>
            <w:proofErr w:type="spellEnd"/>
            <w:r w:rsidRPr="005F356D">
              <w:t>.</w:t>
            </w:r>
          </w:p>
        </w:tc>
      </w:tr>
    </w:tbl>
    <w:p w14:paraId="7A400E4C" w14:textId="77777777"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067160DD" w14:textId="77777777" w:rsidR="00896527" w:rsidRPr="00896527" w:rsidRDefault="00D924A5" w:rsidP="0089652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e-Čitaonica treba da omogući studentima da pomažu jedni drugima u rešavanju zadataka pod nadzorom profesora radi lakšeg polaganja ispita i boljeg iskustva u studiranju</w:t>
      </w:r>
      <w:r w:rsidR="003014EB">
        <w:rPr>
          <w:lang w:val="sr-Latn-CS"/>
        </w:rPr>
        <w:t>.</w:t>
      </w:r>
    </w:p>
    <w:p w14:paraId="469DBD73" w14:textId="77777777" w:rsidR="00D86116" w:rsidRDefault="00D86116" w:rsidP="0089652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Proizvod treba da:</w:t>
      </w:r>
    </w:p>
    <w:p w14:paraId="2C79C357" w14:textId="77777777" w:rsidR="00D86116" w:rsidRDefault="00AA0CB9" w:rsidP="00D86116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Podstiče međusobnu saradnju studenata</w:t>
      </w:r>
    </w:p>
    <w:p w14:paraId="56479CEC" w14:textId="77777777" w:rsidR="00AA0CB9" w:rsidRDefault="00AA0CB9" w:rsidP="00D86116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Uključi i profesore u diskusiju</w:t>
      </w:r>
    </w:p>
    <w:p w14:paraId="145BEC0B" w14:textId="77777777" w:rsidR="00D86116" w:rsidRDefault="00D86116" w:rsidP="00D86116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lastRenderedPageBreak/>
        <w:t>Da profesorima uvid u to kako studenti razumeju gradivo</w:t>
      </w:r>
    </w:p>
    <w:p w14:paraId="257B2176" w14:textId="77777777" w:rsidR="0050483D" w:rsidRDefault="0050483D" w:rsidP="0050483D">
      <w:pPr>
        <w:pStyle w:val="BodyText"/>
        <w:rPr>
          <w:lang w:val="sr-Latn-CS"/>
        </w:rPr>
      </w:pPr>
    </w:p>
    <w:p w14:paraId="7FBF7FEF" w14:textId="77777777" w:rsidR="0050483D" w:rsidRPr="0050483D" w:rsidRDefault="0050483D" w:rsidP="0050483D">
      <w:pPr>
        <w:pStyle w:val="BodyText"/>
        <w:numPr>
          <w:ilvl w:val="0"/>
          <w:numId w:val="15"/>
        </w:numPr>
        <w:rPr>
          <w:lang w:val="sr-Latn-CS"/>
        </w:rPr>
      </w:pPr>
      <w:r w:rsidRPr="0050483D">
        <w:rPr>
          <w:lang w:val="sr-Latn-CS"/>
        </w:rPr>
        <w:t>Student</w:t>
      </w:r>
      <w:r>
        <w:rPr>
          <w:lang w:val="sr-Latn-CS"/>
        </w:rPr>
        <w:t xml:space="preserve"> može da:</w:t>
      </w:r>
    </w:p>
    <w:p w14:paraId="709BEC62" w14:textId="77777777" w:rsidR="0050483D" w:rsidRPr="0050483D" w:rsidRDefault="0050483D" w:rsidP="0050483D">
      <w:pPr>
        <w:pStyle w:val="BodyText"/>
        <w:numPr>
          <w:ilvl w:val="1"/>
          <w:numId w:val="15"/>
        </w:numPr>
        <w:rPr>
          <w:lang w:val="sr-Latn-CS"/>
        </w:rPr>
      </w:pPr>
      <w:r w:rsidRPr="0050483D">
        <w:rPr>
          <w:lang w:val="sr-Latn-CS"/>
        </w:rPr>
        <w:t>Postavlja pitanja namenjena drugim studentima</w:t>
      </w:r>
    </w:p>
    <w:p w14:paraId="28C84F7C" w14:textId="77777777" w:rsidR="0050483D" w:rsidRPr="0050483D" w:rsidRDefault="007C1207" w:rsidP="0050483D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O</w:t>
      </w:r>
      <w:r w:rsidR="0050483D" w:rsidRPr="0050483D">
        <w:rPr>
          <w:lang w:val="sr-Latn-CS"/>
        </w:rPr>
        <w:t>dgovara na pitanja</w:t>
      </w:r>
    </w:p>
    <w:p w14:paraId="279E0078" w14:textId="77777777" w:rsidR="0050483D" w:rsidRPr="0050483D" w:rsidRDefault="007C1207" w:rsidP="0050483D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S</w:t>
      </w:r>
      <w:r w:rsidR="0050483D" w:rsidRPr="0050483D">
        <w:rPr>
          <w:lang w:val="sr-Latn-CS"/>
        </w:rPr>
        <w:t>e zahvali na odgovor koji mu je pomogao</w:t>
      </w:r>
    </w:p>
    <w:p w14:paraId="7384CCD0" w14:textId="77777777" w:rsidR="0050483D" w:rsidRPr="0050483D" w:rsidRDefault="007C1207" w:rsidP="0050483D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S</w:t>
      </w:r>
      <w:r w:rsidR="0050483D" w:rsidRPr="0050483D">
        <w:rPr>
          <w:lang w:val="sr-Latn-CS"/>
        </w:rPr>
        <w:t>astavlja blankete od postoje</w:t>
      </w:r>
      <w:r>
        <w:rPr>
          <w:lang w:val="sr-Latn-CS"/>
        </w:rPr>
        <w:t>ć</w:t>
      </w:r>
      <w:r w:rsidR="0050483D" w:rsidRPr="0050483D">
        <w:rPr>
          <w:lang w:val="sr-Latn-CS"/>
        </w:rPr>
        <w:t>ih pitanja</w:t>
      </w:r>
    </w:p>
    <w:p w14:paraId="48B243DE" w14:textId="77777777" w:rsidR="0050483D" w:rsidRPr="0050483D" w:rsidRDefault="007C1207" w:rsidP="0050483D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Z</w:t>
      </w:r>
      <w:r w:rsidR="0050483D" w:rsidRPr="0050483D">
        <w:rPr>
          <w:lang w:val="sr-Latn-CS"/>
        </w:rPr>
        <w:t>apo</w:t>
      </w:r>
      <w:r>
        <w:rPr>
          <w:lang w:val="sr-Latn-CS"/>
        </w:rPr>
        <w:t>č</w:t>
      </w:r>
      <w:r w:rsidR="0050483D" w:rsidRPr="0050483D">
        <w:rPr>
          <w:lang w:val="sr-Latn-CS"/>
        </w:rPr>
        <w:t>ne tajmer da vidi koliko mu treba vremena da re</w:t>
      </w:r>
      <w:r>
        <w:rPr>
          <w:lang w:val="sr-Latn-CS"/>
        </w:rPr>
        <w:t>š</w:t>
      </w:r>
      <w:r w:rsidR="0050483D" w:rsidRPr="0050483D">
        <w:rPr>
          <w:lang w:val="sr-Latn-CS"/>
        </w:rPr>
        <w:t>i blanket</w:t>
      </w:r>
    </w:p>
    <w:p w14:paraId="79E282AC" w14:textId="77777777" w:rsidR="0050483D" w:rsidRPr="0050483D" w:rsidRDefault="0050483D" w:rsidP="007C1207">
      <w:pPr>
        <w:pStyle w:val="BodyText"/>
        <w:numPr>
          <w:ilvl w:val="0"/>
          <w:numId w:val="15"/>
        </w:numPr>
        <w:rPr>
          <w:lang w:val="sr-Latn-CS"/>
        </w:rPr>
      </w:pPr>
      <w:r w:rsidRPr="0050483D">
        <w:rPr>
          <w:lang w:val="sr-Latn-CS"/>
        </w:rPr>
        <w:t>Profesor</w:t>
      </w:r>
      <w:r w:rsidR="007C1207">
        <w:rPr>
          <w:lang w:val="sr-Latn-CS"/>
        </w:rPr>
        <w:t xml:space="preserve"> može da:</w:t>
      </w:r>
    </w:p>
    <w:p w14:paraId="01BBF753" w14:textId="58918ED3" w:rsidR="0050483D" w:rsidRPr="0050483D" w:rsidRDefault="0050483D" w:rsidP="0050483D">
      <w:pPr>
        <w:pStyle w:val="BodyText"/>
        <w:numPr>
          <w:ilvl w:val="1"/>
          <w:numId w:val="15"/>
        </w:numPr>
        <w:rPr>
          <w:lang w:val="sr-Latn-CS"/>
        </w:rPr>
      </w:pPr>
      <w:r w:rsidRPr="0050483D">
        <w:rPr>
          <w:lang w:val="sr-Latn-CS"/>
        </w:rPr>
        <w:t>Potvr</w:t>
      </w:r>
      <w:r w:rsidR="00BC693A">
        <w:rPr>
          <w:lang w:val="sr-Latn-CS"/>
        </w:rPr>
        <w:t>di</w:t>
      </w:r>
      <w:r w:rsidRPr="0050483D">
        <w:rPr>
          <w:lang w:val="sr-Latn-CS"/>
        </w:rPr>
        <w:t xml:space="preserve"> tačnost odgovora</w:t>
      </w:r>
    </w:p>
    <w:p w14:paraId="230BE1ED" w14:textId="1B32EE68" w:rsidR="0050483D" w:rsidRPr="0050483D" w:rsidRDefault="007C1207" w:rsidP="0050483D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O</w:t>
      </w:r>
      <w:r w:rsidR="0050483D" w:rsidRPr="0050483D">
        <w:rPr>
          <w:lang w:val="sr-Latn-CS"/>
        </w:rPr>
        <w:t>dgov</w:t>
      </w:r>
      <w:r w:rsidR="00BC693A">
        <w:rPr>
          <w:lang w:val="sr-Latn-CS"/>
        </w:rPr>
        <w:t>o</w:t>
      </w:r>
      <w:r>
        <w:rPr>
          <w:lang w:val="sr-Latn-CS"/>
        </w:rPr>
        <w:t>r</w:t>
      </w:r>
      <w:r w:rsidR="00BC693A">
        <w:rPr>
          <w:lang w:val="sr-Latn-CS"/>
        </w:rPr>
        <w:t>i</w:t>
      </w:r>
      <w:r w:rsidR="0050483D" w:rsidRPr="0050483D">
        <w:rPr>
          <w:lang w:val="sr-Latn-CS"/>
        </w:rPr>
        <w:t xml:space="preserve"> na pitanja</w:t>
      </w:r>
    </w:p>
    <w:p w14:paraId="19E7127A" w14:textId="242C7E03" w:rsidR="0050483D" w:rsidRDefault="0050483D" w:rsidP="0050483D">
      <w:pPr>
        <w:pStyle w:val="BodyText"/>
        <w:numPr>
          <w:ilvl w:val="1"/>
          <w:numId w:val="15"/>
        </w:numPr>
        <w:rPr>
          <w:lang w:val="sr-Latn-CS"/>
        </w:rPr>
      </w:pPr>
      <w:r w:rsidRPr="0050483D">
        <w:rPr>
          <w:lang w:val="sr-Latn-CS"/>
        </w:rPr>
        <w:t>Ima u</w:t>
      </w:r>
      <w:r w:rsidR="00BC693A">
        <w:rPr>
          <w:lang w:val="sr-Latn-CS"/>
        </w:rPr>
        <w:t>vid</w:t>
      </w:r>
      <w:r w:rsidRPr="0050483D">
        <w:rPr>
          <w:lang w:val="sr-Latn-CS"/>
        </w:rPr>
        <w:t xml:space="preserve"> u statistiku studen</w:t>
      </w:r>
      <w:r w:rsidR="00BC693A">
        <w:rPr>
          <w:lang w:val="sr-Latn-CS"/>
        </w:rPr>
        <w:t>ata</w:t>
      </w:r>
      <w:r w:rsidRPr="0050483D">
        <w:rPr>
          <w:lang w:val="sr-Latn-CS"/>
        </w:rPr>
        <w:t>, koliko zahvalnica ima</w:t>
      </w:r>
      <w:r w:rsidR="00BC693A">
        <w:rPr>
          <w:lang w:val="sr-Latn-CS"/>
        </w:rPr>
        <w:t>ju</w:t>
      </w:r>
      <w:r w:rsidRPr="0050483D">
        <w:rPr>
          <w:lang w:val="sr-Latn-CS"/>
        </w:rPr>
        <w:t>, koliko odgovora na pitanja</w:t>
      </w:r>
      <w:r w:rsidR="00BC693A">
        <w:rPr>
          <w:lang w:val="sr-Latn-CS"/>
        </w:rPr>
        <w:t>. M</w:t>
      </w:r>
      <w:r w:rsidRPr="0050483D">
        <w:rPr>
          <w:lang w:val="sr-Latn-CS"/>
        </w:rPr>
        <w:t>o</w:t>
      </w:r>
      <w:r w:rsidR="00BC693A">
        <w:rPr>
          <w:lang w:val="sr-Latn-RS"/>
        </w:rPr>
        <w:t>ž</w:t>
      </w:r>
      <w:r w:rsidRPr="0050483D">
        <w:rPr>
          <w:lang w:val="sr-Latn-CS"/>
        </w:rPr>
        <w:t>e da boduje studente na osnovu statistike</w:t>
      </w:r>
    </w:p>
    <w:p w14:paraId="2D9E3BE2" w14:textId="6878B95D" w:rsidR="00BC693A" w:rsidRPr="0050483D" w:rsidRDefault="00BC693A" w:rsidP="0050483D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Upravlja predmetom koji mu je dodeljen</w:t>
      </w:r>
    </w:p>
    <w:p w14:paraId="50BC807A" w14:textId="77777777" w:rsidR="0050483D" w:rsidRPr="0050483D" w:rsidRDefault="0050483D" w:rsidP="0050483D">
      <w:pPr>
        <w:pStyle w:val="BodyText"/>
        <w:numPr>
          <w:ilvl w:val="0"/>
          <w:numId w:val="15"/>
        </w:numPr>
        <w:rPr>
          <w:lang w:val="sr-Latn-CS"/>
        </w:rPr>
      </w:pPr>
      <w:r w:rsidRPr="0050483D">
        <w:rPr>
          <w:lang w:val="sr-Latn-CS"/>
        </w:rPr>
        <w:t>Administrator</w:t>
      </w:r>
      <w:r w:rsidR="00716E2A">
        <w:rPr>
          <w:lang w:val="sr-Latn-CS"/>
        </w:rPr>
        <w:t xml:space="preserve"> može da:</w:t>
      </w:r>
    </w:p>
    <w:p w14:paraId="6A999DF6" w14:textId="77777777" w:rsidR="0050483D" w:rsidRPr="0050483D" w:rsidRDefault="0050483D" w:rsidP="0050483D">
      <w:pPr>
        <w:pStyle w:val="BodyText"/>
        <w:numPr>
          <w:ilvl w:val="1"/>
          <w:numId w:val="15"/>
        </w:numPr>
        <w:rPr>
          <w:lang w:val="sr-Latn-CS"/>
        </w:rPr>
      </w:pPr>
      <w:r w:rsidRPr="0050483D">
        <w:rPr>
          <w:lang w:val="sr-Latn-CS"/>
        </w:rPr>
        <w:t>Verifikuje korisnike kao profesore</w:t>
      </w:r>
    </w:p>
    <w:p w14:paraId="224DD7D0" w14:textId="77777777" w:rsidR="0050483D" w:rsidRPr="0050483D" w:rsidRDefault="0050483D" w:rsidP="0050483D">
      <w:pPr>
        <w:pStyle w:val="BodyText"/>
        <w:numPr>
          <w:ilvl w:val="1"/>
          <w:numId w:val="15"/>
        </w:numPr>
        <w:rPr>
          <w:lang w:val="sr-Latn-CS"/>
        </w:rPr>
      </w:pPr>
      <w:r w:rsidRPr="0050483D">
        <w:rPr>
          <w:lang w:val="sr-Latn-CS"/>
        </w:rPr>
        <w:t xml:space="preserve">Daje profesorima privilegije </w:t>
      </w:r>
      <w:r w:rsidR="008C55F5">
        <w:rPr>
          <w:lang w:val="sr-Latn-CS"/>
        </w:rPr>
        <w:t xml:space="preserve">za </w:t>
      </w:r>
      <w:r w:rsidRPr="0050483D">
        <w:rPr>
          <w:lang w:val="sr-Latn-CS"/>
        </w:rPr>
        <w:t>upravljanje predmetom</w:t>
      </w:r>
    </w:p>
    <w:p w14:paraId="1F5CFA31" w14:textId="77777777" w:rsidR="0050483D" w:rsidRPr="0050483D" w:rsidRDefault="00CC1C44" w:rsidP="0050483D">
      <w:pPr>
        <w:pStyle w:val="BodyText"/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O</w:t>
      </w:r>
      <w:r w:rsidR="0050483D" w:rsidRPr="0050483D">
        <w:rPr>
          <w:lang w:val="sr-Latn-CS"/>
        </w:rPr>
        <w:t>bri</w:t>
      </w:r>
      <w:r w:rsidR="008C55F5">
        <w:rPr>
          <w:lang w:val="sr-Latn-CS"/>
        </w:rPr>
        <w:t>š</w:t>
      </w:r>
      <w:r w:rsidR="0050483D" w:rsidRPr="0050483D">
        <w:rPr>
          <w:lang w:val="sr-Latn-CS"/>
        </w:rPr>
        <w:t>e pitanja</w:t>
      </w:r>
      <w:r>
        <w:t>/</w:t>
      </w:r>
      <w:proofErr w:type="spellStart"/>
      <w:r>
        <w:t>zadatke</w:t>
      </w:r>
      <w:proofErr w:type="spellEnd"/>
      <w:r w:rsidR="0050483D" w:rsidRPr="0050483D">
        <w:rPr>
          <w:lang w:val="sr-Latn-CS"/>
        </w:rPr>
        <w:t>/odgovore</w:t>
      </w:r>
    </w:p>
    <w:p w14:paraId="4CF6E30C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36711482" w14:textId="77777777" w:rsidR="00903677" w:rsidRDefault="00903677" w:rsidP="009036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Frontend</w:t>
      </w:r>
    </w:p>
    <w:p w14:paraId="2B2C8E34" w14:textId="77777777" w:rsidR="00903677" w:rsidRDefault="00903677" w:rsidP="00903677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Angular</w:t>
      </w:r>
    </w:p>
    <w:p w14:paraId="67582599" w14:textId="77777777" w:rsidR="00903677" w:rsidRDefault="00903677" w:rsidP="00903677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Typescript</w:t>
      </w:r>
    </w:p>
    <w:p w14:paraId="3BA74E13" w14:textId="77777777" w:rsidR="00903677" w:rsidRDefault="00903677" w:rsidP="00903677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HTML5</w:t>
      </w:r>
    </w:p>
    <w:p w14:paraId="1C6B1389" w14:textId="77777777" w:rsidR="00903677" w:rsidRDefault="00903677" w:rsidP="00187549">
      <w:pPr>
        <w:pStyle w:val="BodyText"/>
        <w:numPr>
          <w:ilvl w:val="1"/>
          <w:numId w:val="16"/>
        </w:numPr>
        <w:rPr>
          <w:lang w:val="sr-Latn-CS"/>
        </w:rPr>
      </w:pPr>
      <w:r w:rsidRPr="007E345A">
        <w:rPr>
          <w:lang w:val="sr-Latn-CS"/>
        </w:rPr>
        <w:t>CSS3</w:t>
      </w:r>
    </w:p>
    <w:p w14:paraId="52D92012" w14:textId="77777777" w:rsidR="007E345A" w:rsidRDefault="007E345A" w:rsidP="007E34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Backend</w:t>
      </w:r>
    </w:p>
    <w:p w14:paraId="6EB0404E" w14:textId="77777777" w:rsidR="007E345A" w:rsidRDefault="007E345A" w:rsidP="007E34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 xml:space="preserve">ASP.NET Web API (alternativa node.js </w:t>
      </w:r>
      <w:r>
        <w:t>+ express)</w:t>
      </w:r>
    </w:p>
    <w:p w14:paraId="7A9FF482" w14:textId="77777777" w:rsidR="007E345A" w:rsidRDefault="007E345A" w:rsidP="007E34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Entity Framework</w:t>
      </w:r>
      <w:r w:rsidR="00DB31EB">
        <w:rPr>
          <w:lang w:val="sr-Latn-CS"/>
        </w:rPr>
        <w:t xml:space="preserve"> </w:t>
      </w:r>
    </w:p>
    <w:p w14:paraId="657408F3" w14:textId="77777777" w:rsidR="007E345A" w:rsidRDefault="007E345A" w:rsidP="00187549">
      <w:pPr>
        <w:pStyle w:val="BodyText"/>
        <w:numPr>
          <w:ilvl w:val="1"/>
          <w:numId w:val="16"/>
        </w:numPr>
        <w:rPr>
          <w:lang w:val="sr-Latn-CS"/>
        </w:rPr>
      </w:pPr>
      <w:r w:rsidRPr="007E345A">
        <w:rPr>
          <w:lang w:val="sr-Latn-CS"/>
        </w:rPr>
        <w:t>SQL Serve</w:t>
      </w:r>
      <w:r>
        <w:rPr>
          <w:lang w:val="sr-Latn-CS"/>
        </w:rPr>
        <w:t>r</w:t>
      </w:r>
    </w:p>
    <w:p w14:paraId="2F883782" w14:textId="77777777" w:rsidR="00633F05" w:rsidRPr="007E345A" w:rsidRDefault="00633F05" w:rsidP="00633F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Komunikacija i saradnja </w:t>
      </w:r>
      <w:r>
        <w:rPr>
          <w:lang w:val="sr-Latn-RS"/>
        </w:rPr>
        <w:t>članova tima</w:t>
      </w:r>
    </w:p>
    <w:p w14:paraId="17C638EA" w14:textId="77777777" w:rsidR="00D924A5" w:rsidRDefault="005A054F" w:rsidP="00D924A5">
      <w:pPr>
        <w:pStyle w:val="BodyText"/>
        <w:rPr>
          <w:lang w:val="sr-Latn-CS"/>
        </w:rPr>
      </w:pPr>
      <w:r>
        <w:rPr>
          <w:lang w:val="sr-Latn-CS"/>
        </w:rPr>
        <w:t>Navesti znanja i veštine članova tima</w:t>
      </w:r>
    </w:p>
    <w:p w14:paraId="2A8235D0" w14:textId="77777777" w:rsidR="007E345A" w:rsidRDefault="00633F05" w:rsidP="007E34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Andrija Tošić</w:t>
      </w:r>
    </w:p>
    <w:p w14:paraId="60572701" w14:textId="77777777" w:rsidR="00633F05" w:rsidRDefault="00633F05" w:rsidP="00633F05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HTML5</w:t>
      </w:r>
    </w:p>
    <w:p w14:paraId="0A804548" w14:textId="77777777" w:rsidR="00633F05" w:rsidRDefault="00633F05" w:rsidP="00633F05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CSS3</w:t>
      </w:r>
    </w:p>
    <w:p w14:paraId="75EE8E8E" w14:textId="77777777" w:rsidR="00633F05" w:rsidRDefault="00633F05" w:rsidP="00633F05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JavaScript</w:t>
      </w:r>
    </w:p>
    <w:p w14:paraId="5BDFCEA7" w14:textId="77777777" w:rsidR="00633F05" w:rsidRDefault="00633F05" w:rsidP="00633F05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TypeScript</w:t>
      </w:r>
    </w:p>
    <w:p w14:paraId="3407BA41" w14:textId="77777777" w:rsidR="00633F05" w:rsidRDefault="00633F05" w:rsidP="00633F05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lastRenderedPageBreak/>
        <w:t>Angular</w:t>
      </w:r>
      <w:r w:rsidR="004D5A07">
        <w:rPr>
          <w:lang w:val="sr-Latn-CS"/>
        </w:rPr>
        <w:t xml:space="preserve"> i RxJS</w:t>
      </w:r>
      <w:r w:rsidR="004C125A">
        <w:rPr>
          <w:lang w:val="sr-Latn-CS"/>
        </w:rPr>
        <w:t>, React</w:t>
      </w:r>
    </w:p>
    <w:p w14:paraId="2781246F" w14:textId="77777777" w:rsidR="00633F05" w:rsidRDefault="00633F05" w:rsidP="00633F05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SQL</w:t>
      </w:r>
    </w:p>
    <w:p w14:paraId="205F817B" w14:textId="77777777" w:rsidR="00B25A7A" w:rsidRDefault="00B25A7A" w:rsidP="00B25A7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Figma</w:t>
      </w:r>
    </w:p>
    <w:p w14:paraId="0AF70648" w14:textId="77777777" w:rsidR="00B25A7A" w:rsidRDefault="00B25A7A" w:rsidP="00187549">
      <w:pPr>
        <w:pStyle w:val="BodyText"/>
        <w:numPr>
          <w:ilvl w:val="1"/>
          <w:numId w:val="16"/>
        </w:numPr>
        <w:rPr>
          <w:lang w:val="sr-Latn-CS"/>
        </w:rPr>
      </w:pPr>
      <w:r w:rsidRPr="00B25A7A">
        <w:rPr>
          <w:lang w:val="sr-Latn-CS"/>
        </w:rPr>
        <w:t xml:space="preserve">C# i .NET </w:t>
      </w:r>
      <w:r>
        <w:rPr>
          <w:lang w:val="sr-Latn-CS"/>
        </w:rPr>
        <w:t>5</w:t>
      </w:r>
    </w:p>
    <w:p w14:paraId="41B8AD48" w14:textId="77777777" w:rsidR="00B25A7A" w:rsidRPr="00B25A7A" w:rsidRDefault="00B25A7A" w:rsidP="00187549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Osnovni koncepti node.js i express</w:t>
      </w:r>
    </w:p>
    <w:p w14:paraId="64DC74AD" w14:textId="77777777" w:rsidR="00B25A7A" w:rsidRDefault="00B25A7A" w:rsidP="00B25A7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Milica Rangelov</w:t>
      </w:r>
    </w:p>
    <w:p w14:paraId="787502A9" w14:textId="77777777" w:rsidR="004C125A" w:rsidRDefault="004C125A" w:rsidP="004C1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HTML5</w:t>
      </w:r>
    </w:p>
    <w:p w14:paraId="3BF40A3A" w14:textId="77777777" w:rsidR="004C125A" w:rsidRDefault="004C125A" w:rsidP="004C1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CSS3</w:t>
      </w:r>
    </w:p>
    <w:p w14:paraId="1C391E3A" w14:textId="77777777" w:rsidR="004C125A" w:rsidRDefault="004C125A" w:rsidP="004C1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JavaScript</w:t>
      </w:r>
    </w:p>
    <w:p w14:paraId="564951AA" w14:textId="77777777" w:rsidR="004C125A" w:rsidRDefault="004C125A" w:rsidP="004C1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TypeScript</w:t>
      </w:r>
    </w:p>
    <w:p w14:paraId="55CEC23F" w14:textId="77777777" w:rsidR="00B25A7A" w:rsidRDefault="004C125A" w:rsidP="00B25A7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SQL</w:t>
      </w:r>
    </w:p>
    <w:p w14:paraId="77FEBC68" w14:textId="77777777" w:rsidR="004C125A" w:rsidRDefault="004C125A" w:rsidP="00187549">
      <w:pPr>
        <w:pStyle w:val="BodyText"/>
        <w:numPr>
          <w:ilvl w:val="1"/>
          <w:numId w:val="16"/>
        </w:numPr>
        <w:rPr>
          <w:lang w:val="sr-Latn-CS"/>
        </w:rPr>
      </w:pPr>
      <w:r w:rsidRPr="004C125A">
        <w:rPr>
          <w:lang w:val="sr-Latn-CS"/>
        </w:rPr>
        <w:t>C# i .NET 5</w:t>
      </w:r>
    </w:p>
    <w:p w14:paraId="028ED39A" w14:textId="77777777" w:rsidR="004C125A" w:rsidRDefault="004C125A" w:rsidP="004C12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Božidar Tošić</w:t>
      </w:r>
    </w:p>
    <w:p w14:paraId="3C586B20" w14:textId="77777777" w:rsidR="004D5A07" w:rsidRDefault="004D5A07" w:rsidP="004D5A07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HTML5</w:t>
      </w:r>
    </w:p>
    <w:p w14:paraId="27127C9A" w14:textId="77777777" w:rsidR="004D5A07" w:rsidRDefault="004D5A07" w:rsidP="004D5A07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CSS3</w:t>
      </w:r>
    </w:p>
    <w:p w14:paraId="0B42DF7D" w14:textId="77777777" w:rsidR="004D5A07" w:rsidRDefault="004D5A07" w:rsidP="004D5A07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JavaScript</w:t>
      </w:r>
    </w:p>
    <w:p w14:paraId="1F847316" w14:textId="77777777" w:rsidR="004D5A07" w:rsidRDefault="004D5A07" w:rsidP="004D5A07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TypeScript</w:t>
      </w:r>
    </w:p>
    <w:p w14:paraId="373FE111" w14:textId="77777777" w:rsidR="004D5A07" w:rsidRDefault="004D5A07" w:rsidP="004D5A07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SQL</w:t>
      </w:r>
    </w:p>
    <w:p w14:paraId="28AA2D5B" w14:textId="77777777" w:rsidR="004D5A07" w:rsidRDefault="004D5A07" w:rsidP="004D5A07">
      <w:pPr>
        <w:pStyle w:val="BodyText"/>
        <w:numPr>
          <w:ilvl w:val="1"/>
          <w:numId w:val="16"/>
        </w:numPr>
        <w:rPr>
          <w:lang w:val="sr-Latn-CS"/>
        </w:rPr>
      </w:pPr>
      <w:r w:rsidRPr="004C125A">
        <w:rPr>
          <w:lang w:val="sr-Latn-CS"/>
        </w:rPr>
        <w:t>C# i .NET 5</w:t>
      </w:r>
    </w:p>
    <w:p w14:paraId="239AD048" w14:textId="77777777" w:rsidR="004C125A" w:rsidRDefault="004D5A07" w:rsidP="004C1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Angular i RxJS</w:t>
      </w:r>
    </w:p>
    <w:p w14:paraId="053513EE" w14:textId="77777777" w:rsidR="004D5A07" w:rsidRDefault="004D5A07" w:rsidP="004C1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Adobe Photoshop</w:t>
      </w:r>
    </w:p>
    <w:p w14:paraId="604A46A9" w14:textId="77777777" w:rsidR="00AE7688" w:rsidRDefault="00AE7688" w:rsidP="00AE768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Stefan Stojadinović</w:t>
      </w:r>
    </w:p>
    <w:p w14:paraId="1C8599E3" w14:textId="77777777" w:rsidR="00AE7688" w:rsidRDefault="00AE7688" w:rsidP="00AE7688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HTML5</w:t>
      </w:r>
    </w:p>
    <w:p w14:paraId="4C6D60CC" w14:textId="77777777" w:rsidR="00AE7688" w:rsidRDefault="00AE7688" w:rsidP="00AE7688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CSS3</w:t>
      </w:r>
    </w:p>
    <w:p w14:paraId="1B2748F4" w14:textId="77777777" w:rsidR="00AE7688" w:rsidRDefault="00AE7688" w:rsidP="00AE7688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JavaScript</w:t>
      </w:r>
    </w:p>
    <w:p w14:paraId="4D26801F" w14:textId="77777777" w:rsidR="00AE7688" w:rsidRDefault="00AE7688" w:rsidP="00AE7688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TypeScript</w:t>
      </w:r>
    </w:p>
    <w:p w14:paraId="590E0A0A" w14:textId="77777777" w:rsidR="00AE7688" w:rsidRDefault="00AE7688" w:rsidP="00AE7688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SQL</w:t>
      </w:r>
    </w:p>
    <w:p w14:paraId="0AA4073D" w14:textId="77777777" w:rsidR="00AE7688" w:rsidRDefault="00AE7688" w:rsidP="00AE7688">
      <w:pPr>
        <w:pStyle w:val="BodyText"/>
        <w:numPr>
          <w:ilvl w:val="1"/>
          <w:numId w:val="16"/>
        </w:numPr>
        <w:rPr>
          <w:lang w:val="sr-Latn-CS"/>
        </w:rPr>
      </w:pPr>
      <w:r w:rsidRPr="004C125A">
        <w:rPr>
          <w:lang w:val="sr-Latn-CS"/>
        </w:rPr>
        <w:t>C# i .NET 5</w:t>
      </w:r>
    </w:p>
    <w:p w14:paraId="51B66E53" w14:textId="77777777" w:rsidR="00AE7688" w:rsidRPr="00AE7688" w:rsidRDefault="00AE7688" w:rsidP="00AE7688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 xml:space="preserve">Node.js </w:t>
      </w:r>
      <w:r>
        <w:t>+ express</w:t>
      </w:r>
    </w:p>
    <w:p w14:paraId="5EB344B6" w14:textId="77777777" w:rsidR="00223DBC" w:rsidRDefault="00223DBC" w:rsidP="00D96EF7">
      <w:pPr>
        <w:pStyle w:val="BodyText"/>
        <w:rPr>
          <w:lang w:val="sr-Latn-CS"/>
        </w:rPr>
      </w:pPr>
      <w:r>
        <w:rPr>
          <w:lang w:val="sr-Latn-CS"/>
        </w:rPr>
        <w:t>Mogući rizik za uspešnu realizaciju projekta</w:t>
      </w:r>
    </w:p>
    <w:p w14:paraId="1E5FDCCD" w14:textId="77777777" w:rsidR="00223DBC" w:rsidRDefault="00975239" w:rsidP="00223DBC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Manjak vremena za izradu projekta zbog ostalih predmeta</w:t>
      </w:r>
    </w:p>
    <w:p w14:paraId="5EA6606A" w14:textId="77777777" w:rsidR="002F6045" w:rsidRDefault="002F6045" w:rsidP="00223DBC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Korišćenje unapred nepoznatih biblioteka</w:t>
      </w:r>
      <w:r w:rsidR="008060CE">
        <w:rPr>
          <w:lang w:val="sr-Latn-CS"/>
        </w:rPr>
        <w:t xml:space="preserve"> i tehnologija</w:t>
      </w:r>
    </w:p>
    <w:p w14:paraId="2FCDA856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7FBFBF4F" w14:textId="77777777" w:rsidR="00835400" w:rsidRDefault="00B15446" w:rsidP="00835400">
      <w:pPr>
        <w:pStyle w:val="BodyText"/>
        <w:rPr>
          <w:lang w:val="sr-Latn-CS"/>
        </w:rPr>
      </w:pPr>
      <w:r>
        <w:rPr>
          <w:lang w:val="sr-Latn-CS"/>
        </w:rPr>
        <w:t>Zajednički ciljevi tima:</w:t>
      </w:r>
    </w:p>
    <w:p w14:paraId="7A1B3241" w14:textId="77777777" w:rsidR="00B15446" w:rsidRDefault="00B15446" w:rsidP="00B1544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Kolaboracija uz korišćenje git tehnologije</w:t>
      </w:r>
    </w:p>
    <w:p w14:paraId="0063F1DC" w14:textId="77777777" w:rsidR="00B15446" w:rsidRDefault="00B15446" w:rsidP="00B1544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lastRenderedPageBreak/>
        <w:t>Razvoj društvenih veština</w:t>
      </w:r>
    </w:p>
    <w:p w14:paraId="15423D59" w14:textId="77777777" w:rsidR="00B15446" w:rsidRDefault="00B15446" w:rsidP="00B1544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Unapređivanje znanja u razvoju web aplikacija</w:t>
      </w:r>
    </w:p>
    <w:p w14:paraId="29382A32" w14:textId="2594841A" w:rsidR="00B15446" w:rsidRDefault="00B15446" w:rsidP="00B1544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Sticanje iskustva sa savremenim web tehnologijama</w:t>
      </w:r>
    </w:p>
    <w:p w14:paraId="6AB77E1C" w14:textId="77777777" w:rsidR="00B15446" w:rsidRPr="00D96EF7" w:rsidRDefault="00AB1478" w:rsidP="00B1544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Prvo upoznavanje sa timskim radom</w:t>
      </w:r>
    </w:p>
    <w:p w14:paraId="1C6DE233" w14:textId="77777777" w:rsidR="00835400" w:rsidRDefault="00B15446" w:rsidP="00835400">
      <w:pPr>
        <w:pStyle w:val="BodyText"/>
        <w:rPr>
          <w:lang w:val="sr-Latn-CS"/>
        </w:rPr>
      </w:pPr>
      <w:r>
        <w:rPr>
          <w:lang w:val="sr-Latn-CS"/>
        </w:rPr>
        <w:t>Ciljevi pojedinačnih</w:t>
      </w:r>
      <w:r w:rsidR="00835400">
        <w:rPr>
          <w:lang w:val="sr-Latn-CS"/>
        </w:rPr>
        <w:t xml:space="preserve"> </w:t>
      </w:r>
      <w:r w:rsidR="00835400" w:rsidRPr="00D96EF7">
        <w:rPr>
          <w:lang w:val="sr-Latn-CS"/>
        </w:rPr>
        <w:t>član</w:t>
      </w:r>
      <w:r w:rsidR="00835400">
        <w:rPr>
          <w:lang w:val="sr-Latn-CS"/>
        </w:rPr>
        <w:t>ova tima</w:t>
      </w:r>
      <w:r>
        <w:rPr>
          <w:lang w:val="sr-Latn-CS"/>
        </w:rPr>
        <w:t>:</w:t>
      </w:r>
    </w:p>
    <w:p w14:paraId="3E8B72D4" w14:textId="77777777" w:rsidR="00B15446" w:rsidRDefault="00B15446" w:rsidP="00B15446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Andrija Tošić</w:t>
      </w:r>
    </w:p>
    <w:p w14:paraId="06C1009E" w14:textId="77777777" w:rsidR="00B15446" w:rsidRDefault="00B15446" w:rsidP="00B15446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Razvoj reprezentativnog projekta za github portfolio</w:t>
      </w:r>
    </w:p>
    <w:p w14:paraId="35415975" w14:textId="77777777" w:rsidR="00AB1478" w:rsidRDefault="00AB1478" w:rsidP="00B15446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Dodatno iskustvo u dizajniranju korisničkog interfejsa</w:t>
      </w:r>
    </w:p>
    <w:p w14:paraId="2711AFDA" w14:textId="77777777" w:rsidR="00AB1478" w:rsidRDefault="00AB1478" w:rsidP="00AB147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Milica Rangelov</w:t>
      </w:r>
    </w:p>
    <w:p w14:paraId="6C940992" w14:textId="77777777" w:rsidR="00AB1478" w:rsidRDefault="00AB1478" w:rsidP="00AB1478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Unapređivanje komunikacije sa kolegama</w:t>
      </w:r>
    </w:p>
    <w:p w14:paraId="06401BE8" w14:textId="22794E49" w:rsidR="00AB1478" w:rsidRDefault="00AB1478" w:rsidP="00AB1478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 xml:space="preserve">Unapređivanje znanja </w:t>
      </w:r>
      <w:r w:rsidR="0041525A">
        <w:rPr>
          <w:lang w:val="sr-Latn-CS"/>
        </w:rPr>
        <w:t>u</w:t>
      </w:r>
      <w:r w:rsidR="002C59D7">
        <w:rPr>
          <w:lang w:val="sr-Latn-CS"/>
        </w:rPr>
        <w:t xml:space="preserve"> razvoju aplikacija</w:t>
      </w:r>
    </w:p>
    <w:p w14:paraId="647B3C1E" w14:textId="77777777" w:rsidR="00AB1478" w:rsidRDefault="00AB1478" w:rsidP="00AB147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Stefan Stojadinović</w:t>
      </w:r>
    </w:p>
    <w:p w14:paraId="66BE2483" w14:textId="77777777" w:rsidR="00AB1478" w:rsidRDefault="00C841DA" w:rsidP="00AB1478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Sticanje iskustva u radu na obimnijem projektu</w:t>
      </w:r>
    </w:p>
    <w:p w14:paraId="278B98B9" w14:textId="77777777" w:rsidR="007B5EB0" w:rsidRDefault="007B5EB0" w:rsidP="00AB1478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Iskustvo s novim tehnologijama</w:t>
      </w:r>
    </w:p>
    <w:p w14:paraId="316EB099" w14:textId="77777777" w:rsidR="00AB1478" w:rsidRDefault="00AB1478" w:rsidP="00AB147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Božidar Tošić</w:t>
      </w:r>
    </w:p>
    <w:p w14:paraId="7E79AAAE" w14:textId="77777777" w:rsidR="006E0C06" w:rsidRDefault="006E0C06" w:rsidP="006E0C06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Učenje novih tehnologija</w:t>
      </w:r>
    </w:p>
    <w:p w14:paraId="1C95D1E5" w14:textId="77777777" w:rsidR="006E0C06" w:rsidRDefault="006E0C06" w:rsidP="006E0C06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Razvijanje dosadašnjih veština</w:t>
      </w:r>
    </w:p>
    <w:p w14:paraId="3AA1FB42" w14:textId="77777777" w:rsidR="006E0C06" w:rsidRPr="00D96EF7" w:rsidRDefault="006E0C06" w:rsidP="006E0C06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Unapređenje znanja web programiranja i projektovanja softvera</w:t>
      </w:r>
    </w:p>
    <w:p w14:paraId="7330EE3D" w14:textId="77777777" w:rsidR="00AB1478" w:rsidRPr="00D96EF7" w:rsidRDefault="00AB1478" w:rsidP="006E0C06">
      <w:pPr>
        <w:pStyle w:val="BodyText"/>
        <w:ind w:left="2160"/>
        <w:rPr>
          <w:lang w:val="sr-Latn-CS"/>
        </w:rPr>
      </w:pPr>
    </w:p>
    <w:p w14:paraId="37307D24" w14:textId="77777777" w:rsidR="00835400" w:rsidRDefault="00835400" w:rsidP="00835400">
      <w:pPr>
        <w:pStyle w:val="BodyText"/>
        <w:rPr>
          <w:lang w:val="sr-Latn-CS"/>
        </w:rPr>
      </w:pPr>
      <w:r>
        <w:rPr>
          <w:lang w:val="sr-Latn-CS"/>
        </w:rPr>
        <w:t>Navesti</w:t>
      </w:r>
      <w:r w:rsidRPr="00D96EF7">
        <w:rPr>
          <w:lang w:val="sr-Latn-CS"/>
        </w:rPr>
        <w:t xml:space="preserve"> osobine član</w:t>
      </w:r>
      <w:r>
        <w:rPr>
          <w:lang w:val="sr-Latn-CS"/>
        </w:rPr>
        <w:t>ov</w:t>
      </w:r>
      <w:r w:rsidRPr="00D96EF7">
        <w:rPr>
          <w:lang w:val="sr-Latn-CS"/>
        </w:rPr>
        <w:t>a tima (</w:t>
      </w:r>
      <w:r>
        <w:rPr>
          <w:lang w:val="sr-Latn-CS"/>
        </w:rPr>
        <w:t>tip ličnosti</w:t>
      </w:r>
      <w:r w:rsidRPr="00D96EF7">
        <w:rPr>
          <w:lang w:val="sr-Latn-CS"/>
        </w:rPr>
        <w:t>)</w:t>
      </w:r>
    </w:p>
    <w:p w14:paraId="5A3DA5F8" w14:textId="77777777" w:rsidR="00AB1478" w:rsidRDefault="00AB1478" w:rsidP="00AB147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Andrija Tošić</w:t>
      </w:r>
    </w:p>
    <w:p w14:paraId="0A14F769" w14:textId="77777777" w:rsidR="002C59D7" w:rsidRDefault="002C59D7" w:rsidP="002C59D7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Ličnost podjednako motivisana zadatkom, komunikacijom i sopstvenom motivacijom</w:t>
      </w:r>
    </w:p>
    <w:p w14:paraId="6164223A" w14:textId="77777777" w:rsidR="002C59D7" w:rsidRPr="002C59D7" w:rsidRDefault="00AB1478" w:rsidP="002C59D7">
      <w:pPr>
        <w:pStyle w:val="BodyText"/>
        <w:numPr>
          <w:ilvl w:val="0"/>
          <w:numId w:val="19"/>
        </w:numPr>
        <w:rPr>
          <w:lang w:val="sr-Latn-CS"/>
        </w:rPr>
      </w:pPr>
      <w:r w:rsidRPr="002C59D7">
        <w:rPr>
          <w:lang w:val="sr-Latn-CS"/>
        </w:rPr>
        <w:t>Milica Rangelov</w:t>
      </w:r>
    </w:p>
    <w:p w14:paraId="5981F5EB" w14:textId="77777777" w:rsidR="00AB1478" w:rsidRDefault="002C59D7" w:rsidP="002C59D7">
      <w:pPr>
        <w:pStyle w:val="BodyText"/>
        <w:numPr>
          <w:ilvl w:val="1"/>
          <w:numId w:val="19"/>
        </w:numPr>
        <w:rPr>
          <w:lang w:val="sr-Latn-CS"/>
        </w:rPr>
      </w:pPr>
      <w:r w:rsidRPr="002C59D7">
        <w:rPr>
          <w:lang w:val="sr-Latn-CS"/>
        </w:rPr>
        <w:t>Ličnost motivisana zadatkom i sopstvenom motivacijom</w:t>
      </w:r>
    </w:p>
    <w:p w14:paraId="69C412F5" w14:textId="77777777" w:rsidR="002C59D7" w:rsidRDefault="002C59D7" w:rsidP="002C59D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Stefan Stojadinović</w:t>
      </w:r>
    </w:p>
    <w:p w14:paraId="221831FF" w14:textId="77777777" w:rsidR="002C59D7" w:rsidRPr="002C59D7" w:rsidRDefault="006E0C06" w:rsidP="002C59D7">
      <w:pPr>
        <w:pStyle w:val="BodyText"/>
        <w:numPr>
          <w:ilvl w:val="1"/>
          <w:numId w:val="19"/>
        </w:numPr>
        <w:rPr>
          <w:lang w:val="sr-Latn-CS"/>
        </w:rPr>
      </w:pPr>
      <w:proofErr w:type="spellStart"/>
      <w:r>
        <w:t>Ličnost</w:t>
      </w:r>
      <w:proofErr w:type="spellEnd"/>
      <w:r>
        <w:t xml:space="preserve"> </w:t>
      </w:r>
      <w:proofErr w:type="spellStart"/>
      <w:r>
        <w:t>motivisana</w:t>
      </w:r>
      <w:proofErr w:type="spellEnd"/>
      <w:r>
        <w:t xml:space="preserve"> </w:t>
      </w:r>
      <w:proofErr w:type="spellStart"/>
      <w:r>
        <w:t>zadatkom</w:t>
      </w:r>
      <w:proofErr w:type="spellEnd"/>
    </w:p>
    <w:p w14:paraId="1542DA2F" w14:textId="77777777" w:rsidR="00AB1478" w:rsidRDefault="00AB1478" w:rsidP="00AB147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Božidar Tošić</w:t>
      </w:r>
    </w:p>
    <w:p w14:paraId="40B8E8AF" w14:textId="77777777" w:rsidR="006E0C06" w:rsidRDefault="006E0C06" w:rsidP="006E0C06">
      <w:pPr>
        <w:pStyle w:val="BodyText"/>
        <w:numPr>
          <w:ilvl w:val="1"/>
          <w:numId w:val="19"/>
        </w:numPr>
        <w:rPr>
          <w:lang w:val="sr-Latn-CS"/>
        </w:rPr>
      </w:pPr>
      <w:proofErr w:type="spellStart"/>
      <w:r>
        <w:t>Ličnost</w:t>
      </w:r>
      <w:proofErr w:type="spellEnd"/>
      <w:r>
        <w:t xml:space="preserve"> </w:t>
      </w:r>
      <w:proofErr w:type="spellStart"/>
      <w:r>
        <w:t>motivisana</w:t>
      </w:r>
      <w:proofErr w:type="spellEnd"/>
      <w:r>
        <w:t xml:space="preserve"> </w:t>
      </w:r>
      <w:proofErr w:type="spellStart"/>
      <w:r>
        <w:t>zadatkom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sopstvenom</w:t>
      </w:r>
      <w:proofErr w:type="spellEnd"/>
      <w:r>
        <w:t xml:space="preserve"> </w:t>
      </w:r>
      <w:proofErr w:type="spellStart"/>
      <w:r>
        <w:t>motivacijom</w:t>
      </w:r>
      <w:proofErr w:type="spellEnd"/>
    </w:p>
    <w:p w14:paraId="10C3507A" w14:textId="77777777" w:rsidR="00AB1478" w:rsidRPr="00D96EF7" w:rsidRDefault="00AB1478" w:rsidP="00835400">
      <w:pPr>
        <w:pStyle w:val="BodyText"/>
        <w:rPr>
          <w:lang w:val="sr-Latn-CS"/>
        </w:rPr>
      </w:pPr>
    </w:p>
    <w:p w14:paraId="2FF31610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1BA23111" w14:textId="77777777" w:rsidR="002C59D7" w:rsidRDefault="002C59D7" w:rsidP="002C59D7">
      <w:pPr>
        <w:pStyle w:val="BodyText"/>
        <w:rPr>
          <w:lang w:val="sr-Latn-CS"/>
        </w:rPr>
      </w:pPr>
      <w:r>
        <w:rPr>
          <w:lang w:val="sr-Latn-RS"/>
        </w:rPr>
        <w:t>K</w:t>
      </w:r>
      <w:r w:rsidR="00835400">
        <w:rPr>
          <w:lang w:val="sr-Latn-RS"/>
        </w:rPr>
        <w:t>riterijum</w:t>
      </w:r>
      <w:r>
        <w:rPr>
          <w:lang w:val="sr-Latn-RS"/>
        </w:rPr>
        <w:t>i</w:t>
      </w:r>
      <w:r w:rsidR="00835400">
        <w:rPr>
          <w:lang w:val="sr-Latn-RS"/>
        </w:rPr>
        <w:t xml:space="preserve"> za izbor vođe </w:t>
      </w:r>
      <w:r w:rsidR="00835400" w:rsidRPr="00D96EF7">
        <w:rPr>
          <w:lang w:val="sr-Latn-CS"/>
        </w:rPr>
        <w:t>tima</w:t>
      </w:r>
      <w:r>
        <w:rPr>
          <w:lang w:val="sr-Latn-CS"/>
        </w:rPr>
        <w:t>:</w:t>
      </w:r>
    </w:p>
    <w:p w14:paraId="38411711" w14:textId="77777777" w:rsidR="002C59D7" w:rsidRDefault="002C59D7" w:rsidP="002C59D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Komunikati</w:t>
      </w:r>
      <w:r w:rsidR="00C841DA">
        <w:rPr>
          <w:lang w:val="sr-Latn-CS"/>
        </w:rPr>
        <w:t>vnost</w:t>
      </w:r>
    </w:p>
    <w:p w14:paraId="341EC25D" w14:textId="77777777" w:rsidR="002C59D7" w:rsidRDefault="00C841DA" w:rsidP="002C59D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Poznavanje</w:t>
      </w:r>
      <w:r w:rsidR="006E0C06">
        <w:rPr>
          <w:lang w:val="sr-Latn-CS"/>
        </w:rPr>
        <w:t xml:space="preserve"> </w:t>
      </w:r>
      <w:r>
        <w:rPr>
          <w:lang w:val="sr-Latn-CS"/>
        </w:rPr>
        <w:t>frontend i backend del</w:t>
      </w:r>
      <w:r w:rsidR="006E0C06">
        <w:rPr>
          <w:lang w:val="sr-Latn-CS"/>
        </w:rPr>
        <w:t>a</w:t>
      </w:r>
    </w:p>
    <w:p w14:paraId="1B1345CD" w14:textId="77777777" w:rsidR="00C841DA" w:rsidRDefault="00C841DA" w:rsidP="002C59D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Podizanje timskog duha</w:t>
      </w:r>
    </w:p>
    <w:p w14:paraId="4D697F0C" w14:textId="77777777" w:rsidR="006E0C06" w:rsidRDefault="006E0C06" w:rsidP="002C59D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Odgovornost</w:t>
      </w:r>
    </w:p>
    <w:p w14:paraId="633BC454" w14:textId="77777777" w:rsidR="00835400" w:rsidRDefault="00835400" w:rsidP="00835400">
      <w:pPr>
        <w:pStyle w:val="BodyText"/>
        <w:rPr>
          <w:lang w:val="sr-Latn-RS"/>
        </w:rPr>
      </w:pPr>
      <w:r w:rsidRPr="00835400">
        <w:rPr>
          <w:lang w:val="sr-Latn-RS"/>
        </w:rPr>
        <w:t xml:space="preserve">Obrazložiti izbor vođe tima </w:t>
      </w:r>
    </w:p>
    <w:p w14:paraId="06E7A39C" w14:textId="77777777" w:rsidR="00C841DA" w:rsidRDefault="00C841DA" w:rsidP="00C841DA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Dobro poznavanje web tehnologija</w:t>
      </w:r>
      <w:r w:rsidR="006E0C06">
        <w:rPr>
          <w:lang w:val="sr-Latn-RS"/>
        </w:rPr>
        <w:t xml:space="preserve"> </w:t>
      </w:r>
    </w:p>
    <w:p w14:paraId="7F7C4A05" w14:textId="77777777" w:rsidR="00C841DA" w:rsidRDefault="00C841DA" w:rsidP="00C841DA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Dobra organizacija vremena</w:t>
      </w:r>
    </w:p>
    <w:p w14:paraId="5E30A46A" w14:textId="77777777" w:rsidR="00C841DA" w:rsidRDefault="006E0C06" w:rsidP="00C841DA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Temeljno razmatranje svake odluke</w:t>
      </w:r>
    </w:p>
    <w:p w14:paraId="0B20676E" w14:textId="77777777" w:rsidR="006E0C06" w:rsidRPr="006E0C06" w:rsidRDefault="006E0C06" w:rsidP="006E0C0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Visok stepen odgovornosti</w:t>
      </w:r>
    </w:p>
    <w:p w14:paraId="752C902B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49A3BE14" w14:textId="77777777" w:rsidR="00995C29" w:rsidRDefault="002C59D7" w:rsidP="00995C29">
      <w:pPr>
        <w:pStyle w:val="BodyText"/>
        <w:rPr>
          <w:lang w:val="sr-Latn-CS"/>
        </w:rPr>
      </w:pPr>
      <w:r>
        <w:rPr>
          <w:lang w:val="sr-Latn-CS"/>
        </w:rPr>
        <w:t>N</w:t>
      </w:r>
      <w:r w:rsidR="00D62E1E">
        <w:rPr>
          <w:lang w:val="sr-Latn-CS"/>
        </w:rPr>
        <w:t>ačin</w:t>
      </w:r>
      <w:r>
        <w:rPr>
          <w:lang w:val="sr-Latn-CS"/>
        </w:rPr>
        <w:t xml:space="preserve">i </w:t>
      </w:r>
      <w:r w:rsidR="00D62E1E">
        <w:rPr>
          <w:lang w:val="sr-Latn-CS"/>
        </w:rPr>
        <w:t>komunikacije</w:t>
      </w:r>
      <w:r>
        <w:rPr>
          <w:lang w:val="sr-Latn-CS"/>
        </w:rPr>
        <w:t>:</w:t>
      </w:r>
    </w:p>
    <w:p w14:paraId="29BFD3DE" w14:textId="77777777" w:rsidR="002C59D7" w:rsidRDefault="002C59D7" w:rsidP="002C59D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Instant chat aplikacije</w:t>
      </w:r>
    </w:p>
    <w:p w14:paraId="3F2FB3E1" w14:textId="77777777" w:rsidR="002C59D7" w:rsidRDefault="002C59D7" w:rsidP="002C59D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Saradnja i razmena podataka preko git-a</w:t>
      </w:r>
    </w:p>
    <w:p w14:paraId="24149C7A" w14:textId="77777777" w:rsidR="002C59D7" w:rsidRDefault="002C59D7" w:rsidP="002C59D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Sastanci na platformi Microsoft Teams</w:t>
      </w:r>
    </w:p>
    <w:p w14:paraId="45C3B0B6" w14:textId="77777777" w:rsidR="00995C29" w:rsidRPr="002C59D7" w:rsidRDefault="002C59D7" w:rsidP="002C59D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Moguća saradnja uživo</w:t>
      </w:r>
    </w:p>
    <w:p w14:paraId="7F5F1F63" w14:textId="77777777" w:rsidR="002C59D7" w:rsidRDefault="002C59D7" w:rsidP="002C59D7">
      <w:pPr>
        <w:pStyle w:val="BodyText"/>
        <w:rPr>
          <w:lang w:val="sr-Latn-CS"/>
        </w:rPr>
      </w:pPr>
      <w:r>
        <w:rPr>
          <w:lang w:val="sr-Latn-CS"/>
        </w:rPr>
        <w:t xml:space="preserve">Odluke o izradi projekta se rešavaju </w:t>
      </w:r>
      <w:r w:rsidR="00941247">
        <w:rPr>
          <w:lang w:val="sr-Latn-CS"/>
        </w:rPr>
        <w:t>tekstualnom ili usmenom komunikaciju preko navedenih platformi.</w:t>
      </w:r>
    </w:p>
    <w:p w14:paraId="7F442108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73B42AB6" w14:textId="77777777" w:rsidR="008965B3" w:rsidRDefault="008965B3" w:rsidP="008965B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995C29">
        <w:rPr>
          <w:lang w:val="sr-Latn-CS"/>
        </w:rPr>
        <w:t>rosečan</w:t>
      </w:r>
      <w:r w:rsidR="00835400" w:rsidRPr="00D96EF7">
        <w:rPr>
          <w:lang w:val="sr-Latn-CS"/>
        </w:rPr>
        <w:t xml:space="preserve"> </w:t>
      </w:r>
      <w:r w:rsidR="00835400">
        <w:rPr>
          <w:lang w:val="sr-Latn-CS"/>
        </w:rPr>
        <w:t>nedeljni broj sati rada na</w:t>
      </w:r>
      <w:r w:rsidR="00995C29">
        <w:rPr>
          <w:lang w:val="sr-Latn-CS"/>
        </w:rPr>
        <w:t xml:space="preserve"> izradi projekta</w:t>
      </w:r>
      <w:r w:rsidR="00835400">
        <w:rPr>
          <w:lang w:val="sr-Latn-CS"/>
        </w:rPr>
        <w:t xml:space="preserve"> </w:t>
      </w:r>
      <w:r w:rsidR="00D62E1E">
        <w:rPr>
          <w:lang w:val="sr-Latn-CS"/>
        </w:rPr>
        <w:t>(pojedinačno i timski)</w:t>
      </w:r>
      <w:r>
        <w:rPr>
          <w:lang w:val="sr-Latn-CS"/>
        </w:rPr>
        <w:t>:</w:t>
      </w:r>
    </w:p>
    <w:p w14:paraId="61D77D3A" w14:textId="77777777" w:rsidR="008965B3" w:rsidRDefault="008965B3" w:rsidP="008965B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Pojedinačno 5-7h nedeljno</w:t>
      </w:r>
    </w:p>
    <w:p w14:paraId="22EC16AE" w14:textId="77777777" w:rsidR="008965B3" w:rsidRDefault="008965B3" w:rsidP="00341F8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Timski – oko 5h nedeljno</w:t>
      </w:r>
    </w:p>
    <w:p w14:paraId="562EC74F" w14:textId="77777777" w:rsidR="00341F86" w:rsidRPr="00341F86" w:rsidRDefault="00341F86" w:rsidP="00341F86">
      <w:pPr>
        <w:pStyle w:val="BodyText"/>
        <w:ind w:left="1080"/>
        <w:rPr>
          <w:lang w:val="sr-Latn-CS"/>
        </w:rPr>
      </w:pPr>
    </w:p>
    <w:p w14:paraId="5BA10115" w14:textId="77777777" w:rsidR="00835400" w:rsidRDefault="008965B3" w:rsidP="00835400">
      <w:pPr>
        <w:pStyle w:val="BodyText"/>
        <w:rPr>
          <w:lang w:val="sr-Latn-CS"/>
        </w:rPr>
      </w:pPr>
      <w:r>
        <w:rPr>
          <w:lang w:val="sr-Latn-CS"/>
        </w:rPr>
        <w:t>Isplanirana odsustva članova tima</w:t>
      </w:r>
      <w:r w:rsidR="00414790">
        <w:rPr>
          <w:lang w:val="sr-Latn-CS"/>
        </w:rPr>
        <w:t>:</w:t>
      </w:r>
    </w:p>
    <w:p w14:paraId="4AB3653C" w14:textId="77777777" w:rsidR="00835400" w:rsidRDefault="00341F86" w:rsidP="00341F8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Polaganje par ispita u aprilskom ispitnom roku</w:t>
      </w:r>
    </w:p>
    <w:p w14:paraId="5F3F8A22" w14:textId="77777777" w:rsidR="00341F86" w:rsidRPr="00341F86" w:rsidRDefault="00341F86" w:rsidP="00341F86">
      <w:pPr>
        <w:pStyle w:val="BodyText"/>
        <w:rPr>
          <w:lang w:val="sr-Latn-CS"/>
        </w:rPr>
      </w:pPr>
    </w:p>
    <w:p w14:paraId="23A3244D" w14:textId="77777777" w:rsidR="002343C5" w:rsidRPr="002A4C0D" w:rsidRDefault="00341F86" w:rsidP="002A4C0D">
      <w:pPr>
        <w:pStyle w:val="BodyText"/>
      </w:pPr>
      <w:r>
        <w:rPr>
          <w:lang w:val="sr-Latn-CS"/>
        </w:rPr>
        <w:t>Ukupan broj sati na izradi projekta – 150 do 180h po osobi, 600 do 720h ukupno</w:t>
      </w:r>
    </w:p>
    <w:sectPr w:rsidR="002343C5" w:rsidRPr="002A4C0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F0002" w14:textId="77777777" w:rsidR="009C33FF" w:rsidRDefault="009C33FF">
      <w:r>
        <w:separator/>
      </w:r>
    </w:p>
  </w:endnote>
  <w:endnote w:type="continuationSeparator" w:id="0">
    <w:p w14:paraId="72BB3E5B" w14:textId="77777777" w:rsidR="009C33FF" w:rsidRDefault="009C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61B3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93C24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5688AAA4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ADEC124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0EA44A9D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C5484E">
            <w:rPr>
              <w:lang w:val="sr-Latn-CS"/>
            </w:rPr>
            <w:t>RST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3A13A0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FCF15EB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5407405A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3399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0CAC" w14:textId="77777777" w:rsidR="009C33FF" w:rsidRDefault="009C33FF">
      <w:r>
        <w:separator/>
      </w:r>
    </w:p>
  </w:footnote>
  <w:footnote w:type="continuationSeparator" w:id="0">
    <w:p w14:paraId="4D304857" w14:textId="77777777" w:rsidR="009C33FF" w:rsidRDefault="009C3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02D0" w14:textId="77777777" w:rsidR="002343C5" w:rsidRDefault="002343C5">
    <w:pPr>
      <w:rPr>
        <w:sz w:val="24"/>
      </w:rPr>
    </w:pPr>
  </w:p>
  <w:p w14:paraId="36E8D641" w14:textId="77777777" w:rsidR="002343C5" w:rsidRDefault="002343C5">
    <w:pPr>
      <w:pBdr>
        <w:top w:val="single" w:sz="6" w:space="1" w:color="auto"/>
      </w:pBdr>
      <w:rPr>
        <w:sz w:val="24"/>
      </w:rPr>
    </w:pPr>
  </w:p>
  <w:p w14:paraId="1D705CA6" w14:textId="77777777" w:rsidR="002343C5" w:rsidRPr="006F61C6" w:rsidRDefault="00C5484E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  <w:lang w:val="sr-Latn-CS"/>
      </w:rPr>
      <w:t>RST</w:t>
    </w:r>
  </w:p>
  <w:p w14:paraId="7A9F0865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211FE75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45325C1C" w14:textId="77777777">
      <w:tc>
        <w:tcPr>
          <w:tcW w:w="6379" w:type="dxa"/>
        </w:tcPr>
        <w:p w14:paraId="6907ABE8" w14:textId="074038F2" w:rsidR="002343C5" w:rsidRPr="00B446A1" w:rsidRDefault="00B446A1">
          <w:pPr>
            <w:rPr>
              <w:lang w:val="sr-Latn-RS"/>
            </w:rPr>
          </w:pPr>
          <w:r>
            <w:rPr>
              <w:lang w:val="sr-Latn-CS"/>
            </w:rPr>
            <w:t>e-</w:t>
          </w:r>
          <w:r>
            <w:rPr>
              <w:lang w:val="sr-Latn-RS"/>
            </w:rPr>
            <w:t>Čitaonica</w:t>
          </w:r>
        </w:p>
      </w:tc>
      <w:tc>
        <w:tcPr>
          <w:tcW w:w="3179" w:type="dxa"/>
        </w:tcPr>
        <w:p w14:paraId="665AD1E0" w14:textId="55DEDE26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</w:t>
          </w:r>
          <w:r w:rsidR="0097123C">
            <w:rPr>
              <w:lang w:val="sr-Latn-CS"/>
            </w:rPr>
            <w:t>1</w:t>
          </w:r>
        </w:p>
      </w:tc>
    </w:tr>
    <w:tr w:rsidR="002343C5" w:rsidRPr="006D0694" w14:paraId="79E93737" w14:textId="77777777">
      <w:tc>
        <w:tcPr>
          <w:tcW w:w="6379" w:type="dxa"/>
        </w:tcPr>
        <w:p w14:paraId="380480EE" w14:textId="32E4844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</w:t>
          </w:r>
          <w:r w:rsidR="00F82857">
            <w:rPr>
              <w:lang w:val="sr-Latn-CS"/>
            </w:rPr>
            <w:t xml:space="preserve">redlog </w:t>
          </w:r>
          <w:r w:rsidRPr="006D0694">
            <w:rPr>
              <w:lang w:val="sr-Latn-CS"/>
            </w:rPr>
            <w:t>projekta</w:t>
          </w:r>
        </w:p>
      </w:tc>
      <w:tc>
        <w:tcPr>
          <w:tcW w:w="3179" w:type="dxa"/>
        </w:tcPr>
        <w:p w14:paraId="1FD2ED60" w14:textId="1529CE2E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7123C">
            <w:rPr>
              <w:lang w:val="sr-Latn-CS"/>
            </w:rPr>
            <w:t>31</w:t>
          </w:r>
          <w:r w:rsidR="006F61C6" w:rsidRPr="006D0694">
            <w:rPr>
              <w:lang w:val="sr-Latn-CS"/>
            </w:rPr>
            <w:t>.0</w:t>
          </w:r>
          <w:r w:rsidR="003A13A0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3A13A0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6E79B23" w14:textId="77777777">
      <w:tc>
        <w:tcPr>
          <w:tcW w:w="9558" w:type="dxa"/>
          <w:gridSpan w:val="2"/>
        </w:tcPr>
        <w:p w14:paraId="02F833CB" w14:textId="0A62D2DF" w:rsidR="002343C5" w:rsidRPr="006D0694" w:rsidRDefault="00974D08" w:rsidP="002B4765">
          <w:pPr>
            <w:rPr>
              <w:lang w:val="sr-Latn-CS"/>
            </w:rPr>
          </w:pPr>
          <w:r>
            <w:rPr>
              <w:lang w:val="sr-Latn-CS"/>
            </w:rPr>
            <w:t>SWE</w:t>
          </w:r>
          <w:r w:rsidR="008F13BF">
            <w:rPr>
              <w:lang w:val="sr-Latn-CS"/>
            </w:rPr>
            <w:t>-e-</w:t>
          </w:r>
          <w:r w:rsidR="008F13BF">
            <w:rPr>
              <w:lang w:val="sr-Latn-RS"/>
            </w:rPr>
            <w:t>Čitaonica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7E373D85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422C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EE4872"/>
    <w:multiLevelType w:val="hybridMultilevel"/>
    <w:tmpl w:val="DD767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431410"/>
    <w:multiLevelType w:val="hybridMultilevel"/>
    <w:tmpl w:val="2508E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C03661"/>
    <w:multiLevelType w:val="hybridMultilevel"/>
    <w:tmpl w:val="B426C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1914C8"/>
    <w:multiLevelType w:val="hybridMultilevel"/>
    <w:tmpl w:val="B934826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CF3209"/>
    <w:multiLevelType w:val="hybridMultilevel"/>
    <w:tmpl w:val="5C02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7851B7"/>
    <w:multiLevelType w:val="hybridMultilevel"/>
    <w:tmpl w:val="5FFA9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60012E"/>
    <w:multiLevelType w:val="hybridMultilevel"/>
    <w:tmpl w:val="DD2C8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B411811"/>
    <w:multiLevelType w:val="hybridMultilevel"/>
    <w:tmpl w:val="16E6F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EFD3A88"/>
    <w:multiLevelType w:val="hybridMultilevel"/>
    <w:tmpl w:val="5B7C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D971DF"/>
    <w:multiLevelType w:val="hybridMultilevel"/>
    <w:tmpl w:val="9656E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A269A9"/>
    <w:multiLevelType w:val="hybridMultilevel"/>
    <w:tmpl w:val="8FE4C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F43128"/>
    <w:multiLevelType w:val="hybridMultilevel"/>
    <w:tmpl w:val="28CA4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0916845">
    <w:abstractNumId w:val="0"/>
  </w:num>
  <w:num w:numId="2" w16cid:durableId="884637447">
    <w:abstractNumId w:val="1"/>
  </w:num>
  <w:num w:numId="3" w16cid:durableId="100999864">
    <w:abstractNumId w:val="3"/>
  </w:num>
  <w:num w:numId="4" w16cid:durableId="1501963721">
    <w:abstractNumId w:val="19"/>
  </w:num>
  <w:num w:numId="5" w16cid:durableId="5581729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6389428">
    <w:abstractNumId w:val="5"/>
  </w:num>
  <w:num w:numId="7" w16cid:durableId="1720351577">
    <w:abstractNumId w:val="11"/>
  </w:num>
  <w:num w:numId="8" w16cid:durableId="18408536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581390">
    <w:abstractNumId w:val="7"/>
  </w:num>
  <w:num w:numId="10" w16cid:durableId="1404110106">
    <w:abstractNumId w:val="14"/>
  </w:num>
  <w:num w:numId="11" w16cid:durableId="948008866">
    <w:abstractNumId w:val="17"/>
  </w:num>
  <w:num w:numId="12" w16cid:durableId="147139463">
    <w:abstractNumId w:val="16"/>
  </w:num>
  <w:num w:numId="13" w16cid:durableId="105659863">
    <w:abstractNumId w:val="8"/>
  </w:num>
  <w:num w:numId="14" w16cid:durableId="1789229166">
    <w:abstractNumId w:val="9"/>
  </w:num>
  <w:num w:numId="15" w16cid:durableId="1995909691">
    <w:abstractNumId w:val="10"/>
  </w:num>
  <w:num w:numId="16" w16cid:durableId="199365565">
    <w:abstractNumId w:val="4"/>
  </w:num>
  <w:num w:numId="17" w16cid:durableId="838621378">
    <w:abstractNumId w:val="18"/>
  </w:num>
  <w:num w:numId="18" w16cid:durableId="1062024471">
    <w:abstractNumId w:val="15"/>
  </w:num>
  <w:num w:numId="19" w16cid:durableId="903105568">
    <w:abstractNumId w:val="2"/>
  </w:num>
  <w:num w:numId="20" w16cid:durableId="1423145710">
    <w:abstractNumId w:val="6"/>
  </w:num>
  <w:num w:numId="21" w16cid:durableId="2076203112">
    <w:abstractNumId w:val="13"/>
  </w:num>
  <w:num w:numId="22" w16cid:durableId="919371052">
    <w:abstractNumId w:val="22"/>
  </w:num>
  <w:num w:numId="23" w16cid:durableId="392196462">
    <w:abstractNumId w:val="23"/>
  </w:num>
  <w:num w:numId="24" w16cid:durableId="621770774">
    <w:abstractNumId w:val="12"/>
  </w:num>
  <w:num w:numId="25" w16cid:durableId="1034424104">
    <w:abstractNumId w:val="21"/>
  </w:num>
  <w:num w:numId="26" w16cid:durableId="16092677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F5EE8"/>
    <w:rsid w:val="00103833"/>
    <w:rsid w:val="00137FC5"/>
    <w:rsid w:val="001446B7"/>
    <w:rsid w:val="00151CDF"/>
    <w:rsid w:val="00157DAE"/>
    <w:rsid w:val="00187549"/>
    <w:rsid w:val="001E4E21"/>
    <w:rsid w:val="001F6798"/>
    <w:rsid w:val="00210E17"/>
    <w:rsid w:val="00210F62"/>
    <w:rsid w:val="002128B3"/>
    <w:rsid w:val="0022113E"/>
    <w:rsid w:val="00223DBC"/>
    <w:rsid w:val="002343C5"/>
    <w:rsid w:val="0024759A"/>
    <w:rsid w:val="00257501"/>
    <w:rsid w:val="00260B17"/>
    <w:rsid w:val="002A4C0D"/>
    <w:rsid w:val="002B4765"/>
    <w:rsid w:val="002C59D7"/>
    <w:rsid w:val="002D34D0"/>
    <w:rsid w:val="002F6045"/>
    <w:rsid w:val="003014EB"/>
    <w:rsid w:val="003312BC"/>
    <w:rsid w:val="00341F86"/>
    <w:rsid w:val="003640DF"/>
    <w:rsid w:val="00370287"/>
    <w:rsid w:val="003745AD"/>
    <w:rsid w:val="00387292"/>
    <w:rsid w:val="003A13A0"/>
    <w:rsid w:val="003A4834"/>
    <w:rsid w:val="003C6C27"/>
    <w:rsid w:val="003D5CA3"/>
    <w:rsid w:val="003E416D"/>
    <w:rsid w:val="003F7DFE"/>
    <w:rsid w:val="00414790"/>
    <w:rsid w:val="0041525A"/>
    <w:rsid w:val="00422B0E"/>
    <w:rsid w:val="0046548E"/>
    <w:rsid w:val="00490DC7"/>
    <w:rsid w:val="00495821"/>
    <w:rsid w:val="004A22E8"/>
    <w:rsid w:val="004C125A"/>
    <w:rsid w:val="004D1947"/>
    <w:rsid w:val="004D5A07"/>
    <w:rsid w:val="0050483D"/>
    <w:rsid w:val="0053248E"/>
    <w:rsid w:val="00534F6E"/>
    <w:rsid w:val="005430FA"/>
    <w:rsid w:val="00546CE2"/>
    <w:rsid w:val="00555767"/>
    <w:rsid w:val="00556EB7"/>
    <w:rsid w:val="00574004"/>
    <w:rsid w:val="00582F0A"/>
    <w:rsid w:val="005A054F"/>
    <w:rsid w:val="005F356D"/>
    <w:rsid w:val="00614EF5"/>
    <w:rsid w:val="00633F05"/>
    <w:rsid w:val="00644317"/>
    <w:rsid w:val="00654CCF"/>
    <w:rsid w:val="00670936"/>
    <w:rsid w:val="006776CF"/>
    <w:rsid w:val="006D0694"/>
    <w:rsid w:val="006D41CE"/>
    <w:rsid w:val="006D742E"/>
    <w:rsid w:val="006E0C06"/>
    <w:rsid w:val="006F61C6"/>
    <w:rsid w:val="00716E2A"/>
    <w:rsid w:val="007766F6"/>
    <w:rsid w:val="00791453"/>
    <w:rsid w:val="00793827"/>
    <w:rsid w:val="007A2854"/>
    <w:rsid w:val="007B5EB0"/>
    <w:rsid w:val="007C1207"/>
    <w:rsid w:val="007E1F8E"/>
    <w:rsid w:val="007E345A"/>
    <w:rsid w:val="007F194B"/>
    <w:rsid w:val="008060CE"/>
    <w:rsid w:val="0081471E"/>
    <w:rsid w:val="00835400"/>
    <w:rsid w:val="0084235B"/>
    <w:rsid w:val="00851B00"/>
    <w:rsid w:val="00870F50"/>
    <w:rsid w:val="00896527"/>
    <w:rsid w:val="008965B3"/>
    <w:rsid w:val="008C55F5"/>
    <w:rsid w:val="008E29EF"/>
    <w:rsid w:val="008E3870"/>
    <w:rsid w:val="008F13A1"/>
    <w:rsid w:val="008F13BF"/>
    <w:rsid w:val="00903677"/>
    <w:rsid w:val="009207A8"/>
    <w:rsid w:val="0093054F"/>
    <w:rsid w:val="00941247"/>
    <w:rsid w:val="0097123C"/>
    <w:rsid w:val="00974D08"/>
    <w:rsid w:val="00975239"/>
    <w:rsid w:val="00995C29"/>
    <w:rsid w:val="0099694D"/>
    <w:rsid w:val="009C33FF"/>
    <w:rsid w:val="00A70277"/>
    <w:rsid w:val="00A74DEF"/>
    <w:rsid w:val="00A97B47"/>
    <w:rsid w:val="00AA0CB9"/>
    <w:rsid w:val="00AB1478"/>
    <w:rsid w:val="00AB1DE2"/>
    <w:rsid w:val="00AC06A4"/>
    <w:rsid w:val="00AE7688"/>
    <w:rsid w:val="00AE7AE3"/>
    <w:rsid w:val="00B10BF0"/>
    <w:rsid w:val="00B15446"/>
    <w:rsid w:val="00B25A7A"/>
    <w:rsid w:val="00B357AD"/>
    <w:rsid w:val="00B40827"/>
    <w:rsid w:val="00B446A1"/>
    <w:rsid w:val="00B549D9"/>
    <w:rsid w:val="00B75D52"/>
    <w:rsid w:val="00B76CCC"/>
    <w:rsid w:val="00B93575"/>
    <w:rsid w:val="00B96FC3"/>
    <w:rsid w:val="00BB7AAA"/>
    <w:rsid w:val="00BC693A"/>
    <w:rsid w:val="00BD39B8"/>
    <w:rsid w:val="00BE1805"/>
    <w:rsid w:val="00BE7427"/>
    <w:rsid w:val="00BF1360"/>
    <w:rsid w:val="00BF34FE"/>
    <w:rsid w:val="00C210FF"/>
    <w:rsid w:val="00C24B5D"/>
    <w:rsid w:val="00C30C23"/>
    <w:rsid w:val="00C4292C"/>
    <w:rsid w:val="00C4723D"/>
    <w:rsid w:val="00C502CA"/>
    <w:rsid w:val="00C5484E"/>
    <w:rsid w:val="00C841DA"/>
    <w:rsid w:val="00CC1C44"/>
    <w:rsid w:val="00CC420E"/>
    <w:rsid w:val="00CF694C"/>
    <w:rsid w:val="00D104B9"/>
    <w:rsid w:val="00D36260"/>
    <w:rsid w:val="00D62E1E"/>
    <w:rsid w:val="00D86116"/>
    <w:rsid w:val="00D924A5"/>
    <w:rsid w:val="00D96EF7"/>
    <w:rsid w:val="00D97F08"/>
    <w:rsid w:val="00DB31EB"/>
    <w:rsid w:val="00DF310B"/>
    <w:rsid w:val="00E12129"/>
    <w:rsid w:val="00E464F7"/>
    <w:rsid w:val="00E94AB2"/>
    <w:rsid w:val="00EA0F0B"/>
    <w:rsid w:val="00EA1072"/>
    <w:rsid w:val="00EA6AAF"/>
    <w:rsid w:val="00EB4996"/>
    <w:rsid w:val="00EC70CF"/>
    <w:rsid w:val="00F267E3"/>
    <w:rsid w:val="00F334DC"/>
    <w:rsid w:val="00F62203"/>
    <w:rsid w:val="00F82857"/>
    <w:rsid w:val="00FA421D"/>
    <w:rsid w:val="00FA5623"/>
    <w:rsid w:val="00FA59A5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96BC3"/>
  <w15:chartTrackingRefBased/>
  <w15:docId w15:val="{E3961D41-F432-457B-B8B3-348436BB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TitleChar">
    <w:name w:val="Title Char"/>
    <w:link w:val="Title"/>
    <w:rsid w:val="00582F0A"/>
    <w:rPr>
      <w:rFonts w:ascii="Arial" w:hAnsi="Arial"/>
      <w:b/>
      <w:sz w:val="36"/>
      <w:lang w:eastAsia="sr-Latn-CS"/>
    </w:rPr>
  </w:style>
  <w:style w:type="character" w:customStyle="1" w:styleId="BodyTextChar">
    <w:name w:val="Body Text Char"/>
    <w:link w:val="BodyText"/>
    <w:rsid w:val="004C125A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2" ma:contentTypeDescription="Create a new document." ma:contentTypeScope="" ma:versionID="0e63d94446a936c8e8102c24223d80f0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85c7296ec0ecd54252ee4565d477ada6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6B743-7618-4338-8B57-E4608A9E5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B0AAB4-C3CF-4C5A-A08F-D58BE8EA7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BF8F7-4C15-4B30-9D63-2EA5724DF7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28</TotalTime>
  <Pages>8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Stefan st</cp:lastModifiedBy>
  <cp:revision>17</cp:revision>
  <cp:lastPrinted>1999-04-23T12:49:00Z</cp:lastPrinted>
  <dcterms:created xsi:type="dcterms:W3CDTF">2022-03-25T21:13:00Z</dcterms:created>
  <dcterms:modified xsi:type="dcterms:W3CDTF">2022-04-05T17:16:00Z</dcterms:modified>
</cp:coreProperties>
</file>